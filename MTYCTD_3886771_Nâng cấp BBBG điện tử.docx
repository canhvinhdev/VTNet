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800"/>
      </w:tblGrid>
      <w:tr w:rsidR="00093BE1" w:rsidRPr="00D74FA3" w14:paraId="758D0AA4" w14:textId="77777777" w:rsidTr="00F86413">
        <w:trPr>
          <w:trHeight w:val="2880"/>
          <w:jc w:val="center"/>
        </w:trPr>
        <w:tc>
          <w:tcPr>
            <w:tcW w:w="5000" w:type="pct"/>
          </w:tcPr>
          <w:p w14:paraId="4FCFE4E5" w14:textId="77777777" w:rsidR="00093BE1" w:rsidRPr="00D74FA3" w:rsidRDefault="00093BE1" w:rsidP="00093BE1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</w:p>
        </w:tc>
      </w:tr>
    </w:tbl>
    <w:p w14:paraId="3EDE3388" w14:textId="77777777" w:rsidR="00D71EA3" w:rsidRPr="00D74FA3" w:rsidRDefault="00D71EA3" w:rsidP="00D71EA3">
      <w:pPr>
        <w:spacing w:before="0"/>
        <w:jc w:val="center"/>
        <w:rPr>
          <w:rFonts w:ascii="Times New Roman" w:hAnsi="Times New Roman" w:cs="Times New Roman"/>
          <w:sz w:val="24"/>
          <w:lang w:val="en-AU"/>
        </w:rPr>
      </w:pPr>
      <w:r w:rsidRPr="00D74F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06ACE3" wp14:editId="6D23732D">
            <wp:extent cx="1428750" cy="111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F48" w14:textId="77777777" w:rsidR="00D71EA3" w:rsidRPr="00D74FA3" w:rsidRDefault="00D71EA3" w:rsidP="00D71EA3">
      <w:pPr>
        <w:pStyle w:val="Heading7"/>
        <w:tabs>
          <w:tab w:val="clear" w:pos="1296"/>
          <w:tab w:val="left" w:pos="720"/>
        </w:tabs>
        <w:ind w:left="720" w:firstLine="0"/>
        <w:jc w:val="center"/>
        <w:rPr>
          <w:rFonts w:ascii="Times New Roman" w:hAnsi="Times New Roman"/>
          <w:color w:val="auto"/>
          <w:sz w:val="24"/>
          <w:szCs w:val="24"/>
        </w:rPr>
      </w:pPr>
      <w:r w:rsidRPr="00D74FA3">
        <w:rPr>
          <w:rFonts w:ascii="Times New Roman" w:hAnsi="Times New Roman"/>
          <w:color w:val="auto"/>
          <w:sz w:val="24"/>
          <w:szCs w:val="24"/>
        </w:rPr>
        <w:t>TẬP ĐOÀN VIỄN THÔNG QUÂN ĐỘI</w:t>
      </w:r>
    </w:p>
    <w:p w14:paraId="5BFBE60E" w14:textId="77777777" w:rsidR="00D71EA3" w:rsidRPr="00D74FA3" w:rsidRDefault="00D71EA3" w:rsidP="00D71EA3">
      <w:pPr>
        <w:rPr>
          <w:rFonts w:ascii="Times New Roman" w:hAnsi="Times New Roman" w:cs="Times New Roman"/>
          <w:sz w:val="24"/>
        </w:rPr>
      </w:pPr>
    </w:p>
    <w:p w14:paraId="69B58C50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74D4C21C" w14:textId="77777777" w:rsidR="00D71EA3" w:rsidRPr="00D74FA3" w:rsidRDefault="00D71EA3" w:rsidP="00D71EA3">
      <w:pPr>
        <w:pStyle w:val="NormalTB"/>
        <w:rPr>
          <w:rFonts w:ascii="Times New Roman" w:hAnsi="Times New Roman"/>
          <w:sz w:val="24"/>
          <w:szCs w:val="24"/>
        </w:rPr>
      </w:pPr>
    </w:p>
    <w:p w14:paraId="21279F57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08188721" w14:textId="77777777" w:rsidR="00D71EA3" w:rsidRPr="00D74FA3" w:rsidRDefault="00D71EA3" w:rsidP="00D71EA3">
      <w:pPr>
        <w:tabs>
          <w:tab w:val="left" w:pos="6698"/>
        </w:tabs>
        <w:rPr>
          <w:rFonts w:ascii="Times New Roman" w:hAnsi="Times New Roman" w:cs="Times New Roman"/>
          <w:sz w:val="24"/>
        </w:rPr>
      </w:pPr>
      <w:r w:rsidRPr="00D74FA3">
        <w:rPr>
          <w:rFonts w:ascii="Times New Roman" w:hAnsi="Times New Roman" w:cs="Times New Roman"/>
          <w:sz w:val="24"/>
        </w:rPr>
        <w:tab/>
      </w:r>
    </w:p>
    <w:p w14:paraId="28D04810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TÀI LIỆU MÔ TẢ YÊU CẦU </w:t>
      </w:r>
    </w:p>
    <w:p w14:paraId="59695A9D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THAY ĐỔI NÂNG CẤP </w:t>
      </w:r>
    </w:p>
    <w:p w14:paraId="39C619D8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FDA410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2FD369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723BCFB" w14:textId="77777777" w:rsidR="00367515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Mã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hiệu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dự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án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>:  VTN_QT06_16001_QLCTKT</w:t>
      </w:r>
    </w:p>
    <w:p w14:paraId="3E268016" w14:textId="7369BD66" w:rsidR="00D71EA3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Mã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hiệu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tài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 xml:space="preserve"> </w:t>
      </w:r>
      <w:proofErr w:type="spellStart"/>
      <w:r w:rsidRPr="009C2811">
        <w:rPr>
          <w:rFonts w:ascii="Times New Roman" w:hAnsi="Times New Roman" w:cs="Times New Roman"/>
          <w:b/>
          <w:sz w:val="24"/>
          <w:lang w:val="en-AU"/>
        </w:rPr>
        <w:t>liệu</w:t>
      </w:r>
      <w:proofErr w:type="spellEnd"/>
      <w:r w:rsidRPr="009C2811">
        <w:rPr>
          <w:rFonts w:ascii="Times New Roman" w:hAnsi="Times New Roman" w:cs="Times New Roman"/>
          <w:b/>
          <w:sz w:val="24"/>
          <w:lang w:val="en-AU"/>
        </w:rPr>
        <w:t>:</w:t>
      </w:r>
    </w:p>
    <w:p w14:paraId="660C971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C0C6788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2EC85A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6D028D0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ABAA8E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35EE6AA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5159D53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941448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7EEE4E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2D0677C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01EB34D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67D6B9F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A7AF135" w14:textId="0284DE89" w:rsidR="00D71EA3" w:rsidRPr="00D74FA3" w:rsidRDefault="00E93ABA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D74FA3">
        <w:rPr>
          <w:rFonts w:ascii="Times New Roman" w:hAnsi="Times New Roman" w:cs="Times New Roman"/>
          <w:b/>
          <w:sz w:val="24"/>
          <w:lang w:val="en-AU"/>
        </w:rPr>
        <w:t xml:space="preserve">Hà </w:t>
      </w:r>
      <w:proofErr w:type="spellStart"/>
      <w:r w:rsidRPr="00D74FA3">
        <w:rPr>
          <w:rFonts w:ascii="Times New Roman" w:hAnsi="Times New Roman" w:cs="Times New Roman"/>
          <w:b/>
          <w:sz w:val="24"/>
          <w:lang w:val="en-AU"/>
        </w:rPr>
        <w:t>nội</w:t>
      </w:r>
      <w:proofErr w:type="spellEnd"/>
      <w:r w:rsidRPr="00D74FA3">
        <w:rPr>
          <w:rFonts w:ascii="Times New Roman" w:hAnsi="Times New Roman" w:cs="Times New Roman"/>
          <w:b/>
          <w:sz w:val="24"/>
          <w:lang w:val="en-AU"/>
        </w:rPr>
        <w:t xml:space="preserve">, </w:t>
      </w:r>
      <w:r w:rsidR="00367515">
        <w:rPr>
          <w:rFonts w:ascii="Times New Roman" w:hAnsi="Times New Roman" w:cs="Times New Roman"/>
          <w:b/>
          <w:sz w:val="24"/>
          <w:lang w:val="en-AU"/>
        </w:rPr>
        <w:t>10</w:t>
      </w:r>
      <w:r w:rsidR="00D71EA3" w:rsidRPr="00D74FA3">
        <w:rPr>
          <w:rFonts w:ascii="Times New Roman" w:hAnsi="Times New Roman" w:cs="Times New Roman"/>
          <w:b/>
          <w:sz w:val="24"/>
          <w:lang w:val="en-AU"/>
        </w:rPr>
        <w:t>/2021</w:t>
      </w:r>
    </w:p>
    <w:p w14:paraId="59846C06" w14:textId="77777777" w:rsidR="00D71EA3" w:rsidRPr="00D74FA3" w:rsidRDefault="00D35989" w:rsidP="00F43368">
      <w:pPr>
        <w:pStyle w:val="Heading1"/>
        <w:widowControl w:val="0"/>
        <w:numPr>
          <w:ilvl w:val="0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r w:rsidRPr="00D74FA3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12609237"/>
      <w:r w:rsidR="00D71EA3" w:rsidRPr="00D74FA3">
        <w:rPr>
          <w:rFonts w:ascii="Times New Roman" w:hAnsi="Times New Roman" w:cs="Times New Roman"/>
          <w:sz w:val="24"/>
          <w:szCs w:val="24"/>
        </w:rPr>
        <w:lastRenderedPageBreak/>
        <w:t>GIỚI THIỆU</w:t>
      </w:r>
      <w:bookmarkEnd w:id="0"/>
    </w:p>
    <w:p w14:paraId="48310011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" w:name="_Toc66964156"/>
      <w:bookmarkStart w:id="2" w:name="_Toc72062202"/>
      <w:bookmarkStart w:id="3" w:name="_Toc512609238"/>
      <w:proofErr w:type="spellStart"/>
      <w:r w:rsidRPr="00D74FA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liệu</w:t>
      </w:r>
      <w:bookmarkEnd w:id="1"/>
      <w:bookmarkEnd w:id="2"/>
      <w:bookmarkEnd w:id="3"/>
      <w:proofErr w:type="spellEnd"/>
    </w:p>
    <w:p w14:paraId="1ADC5682" w14:textId="734BE64E" w:rsidR="00D71EA3" w:rsidRPr="00D74FA3" w:rsidRDefault="00D71EA3" w:rsidP="00972F13">
      <w:pPr>
        <w:pStyle w:val="BodyTextIndent"/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Cs w:val="24"/>
        </w:rPr>
      </w:pPr>
      <w:proofErr w:type="spellStart"/>
      <w:r w:rsidRPr="00D74FA3">
        <w:rPr>
          <w:rFonts w:ascii="Times New Roman" w:hAnsi="Times New Roman"/>
          <w:szCs w:val="24"/>
        </w:rPr>
        <w:t>Mô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tả</w:t>
      </w:r>
      <w:proofErr w:type="spellEnd"/>
      <w:r w:rsidRPr="00D74FA3">
        <w:rPr>
          <w:rFonts w:ascii="Times New Roman" w:hAnsi="Times New Roman"/>
          <w:szCs w:val="24"/>
        </w:rPr>
        <w:t xml:space="preserve"> chi </w:t>
      </w:r>
      <w:proofErr w:type="spellStart"/>
      <w:r w:rsidRPr="00D74FA3">
        <w:rPr>
          <w:rFonts w:ascii="Times New Roman" w:hAnsi="Times New Roman"/>
          <w:szCs w:val="24"/>
        </w:rPr>
        <w:t>tiết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="00B64A24" w:rsidRPr="00D74FA3">
        <w:rPr>
          <w:rFonts w:ascii="Times New Roman" w:hAnsi="Times New Roman"/>
          <w:szCs w:val="24"/>
        </w:rPr>
        <w:t>các</w:t>
      </w:r>
      <w:proofErr w:type="spellEnd"/>
      <w:r w:rsidR="00B64A24"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chức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năng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="00C259E5" w:rsidRPr="00D74FA3">
        <w:rPr>
          <w:rFonts w:ascii="Times New Roman" w:hAnsi="Times New Roman"/>
          <w:szCs w:val="24"/>
        </w:rPr>
        <w:t>cần</w:t>
      </w:r>
      <w:proofErr w:type="spellEnd"/>
      <w:r w:rsidR="00C259E5" w:rsidRPr="00D74FA3">
        <w:rPr>
          <w:rFonts w:ascii="Times New Roman" w:hAnsi="Times New Roman"/>
          <w:szCs w:val="24"/>
        </w:rPr>
        <w:t xml:space="preserve"> </w:t>
      </w:r>
      <w:proofErr w:type="spellStart"/>
      <w:r w:rsidR="00C259E5" w:rsidRPr="00D74FA3">
        <w:rPr>
          <w:rFonts w:ascii="Times New Roman" w:hAnsi="Times New Roman"/>
          <w:szCs w:val="24"/>
        </w:rPr>
        <w:t>chỉnh</w:t>
      </w:r>
      <w:proofErr w:type="spellEnd"/>
      <w:r w:rsidR="00C259E5" w:rsidRPr="00D74FA3">
        <w:rPr>
          <w:rFonts w:ascii="Times New Roman" w:hAnsi="Times New Roman"/>
          <w:szCs w:val="24"/>
        </w:rPr>
        <w:t xml:space="preserve"> </w:t>
      </w:r>
      <w:proofErr w:type="spellStart"/>
      <w:r w:rsidR="00C259E5" w:rsidRPr="00D74FA3">
        <w:rPr>
          <w:rFonts w:ascii="Times New Roman" w:hAnsi="Times New Roman"/>
          <w:szCs w:val="24"/>
        </w:rPr>
        <w:t>sửa</w:t>
      </w:r>
      <w:proofErr w:type="spellEnd"/>
      <w:r w:rsidR="00C259E5" w:rsidRPr="00D74FA3">
        <w:rPr>
          <w:rFonts w:ascii="Times New Roman" w:hAnsi="Times New Roman"/>
          <w:szCs w:val="24"/>
        </w:rPr>
        <w:t xml:space="preserve"> </w:t>
      </w:r>
      <w:proofErr w:type="spellStart"/>
      <w:r w:rsidR="00C259E5" w:rsidRPr="00D74FA3">
        <w:rPr>
          <w:rFonts w:ascii="Times New Roman" w:hAnsi="Times New Roman"/>
          <w:szCs w:val="24"/>
        </w:rPr>
        <w:t>thuộc</w:t>
      </w:r>
      <w:proofErr w:type="spellEnd"/>
      <w:r w:rsidR="005A1715" w:rsidRPr="00D74FA3">
        <w:rPr>
          <w:rFonts w:ascii="Times New Roman" w:hAnsi="Times New Roman"/>
          <w:szCs w:val="24"/>
        </w:rPr>
        <w:t xml:space="preserve"> </w:t>
      </w:r>
      <w:proofErr w:type="spellStart"/>
      <w:r w:rsidR="004E1C43">
        <w:rPr>
          <w:rFonts w:ascii="Times New Roman" w:hAnsi="Times New Roman"/>
          <w:szCs w:val="24"/>
        </w:rPr>
        <w:t>yêu</w:t>
      </w:r>
      <w:proofErr w:type="spellEnd"/>
      <w:r w:rsidR="004E1C43">
        <w:rPr>
          <w:rFonts w:ascii="Times New Roman" w:hAnsi="Times New Roman"/>
          <w:szCs w:val="24"/>
        </w:rPr>
        <w:t xml:space="preserve"> </w:t>
      </w:r>
      <w:proofErr w:type="spellStart"/>
      <w:r w:rsidR="004E1C43">
        <w:rPr>
          <w:rFonts w:ascii="Times New Roman" w:hAnsi="Times New Roman"/>
          <w:szCs w:val="24"/>
        </w:rPr>
        <w:t>cầu</w:t>
      </w:r>
      <w:proofErr w:type="spellEnd"/>
      <w:r w:rsidR="004E1C43">
        <w:rPr>
          <w:rFonts w:ascii="Times New Roman" w:hAnsi="Times New Roman"/>
          <w:szCs w:val="24"/>
        </w:rPr>
        <w:t xml:space="preserve"> </w:t>
      </w:r>
      <w:r w:rsidR="004E1C43" w:rsidRPr="004E1C43">
        <w:rPr>
          <w:rFonts w:ascii="Times New Roman" w:hAnsi="Times New Roman"/>
          <w:szCs w:val="24"/>
        </w:rPr>
        <w:t>388</w:t>
      </w:r>
      <w:r w:rsidR="00972F13">
        <w:rPr>
          <w:rFonts w:ascii="Times New Roman" w:hAnsi="Times New Roman"/>
          <w:szCs w:val="24"/>
        </w:rPr>
        <w:t>6771</w:t>
      </w:r>
      <w:r w:rsidR="004E1C43" w:rsidRPr="004E1C43">
        <w:rPr>
          <w:rFonts w:ascii="Times New Roman" w:hAnsi="Times New Roman"/>
          <w:szCs w:val="24"/>
        </w:rPr>
        <w:t>_</w:t>
      </w:r>
      <w:r w:rsidR="00972F13" w:rsidRPr="00972F13">
        <w:rPr>
          <w:rFonts w:ascii="Times New Roman" w:hAnsi="Times New Roman"/>
          <w:szCs w:val="24"/>
        </w:rPr>
        <w:t xml:space="preserve">Đồng </w:t>
      </w:r>
      <w:proofErr w:type="spellStart"/>
      <w:r w:rsidR="00972F13" w:rsidRPr="00972F13">
        <w:rPr>
          <w:rFonts w:ascii="Times New Roman" w:hAnsi="Times New Roman"/>
          <w:szCs w:val="24"/>
        </w:rPr>
        <w:t>bộ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thời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gian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bảo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dưỡng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sửa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chữa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</w:t>
      </w:r>
      <w:proofErr w:type="spellStart"/>
      <w:r w:rsidR="00972F13" w:rsidRPr="00972F13">
        <w:rPr>
          <w:rFonts w:ascii="Times New Roman" w:hAnsi="Times New Roman"/>
          <w:szCs w:val="24"/>
        </w:rPr>
        <w:t>từ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GNOC </w:t>
      </w:r>
      <w:proofErr w:type="spellStart"/>
      <w:r w:rsidR="00972F13" w:rsidRPr="00972F13">
        <w:rPr>
          <w:rFonts w:ascii="Times New Roman" w:hAnsi="Times New Roman"/>
          <w:szCs w:val="24"/>
        </w:rPr>
        <w:t>về</w:t>
      </w:r>
      <w:proofErr w:type="spellEnd"/>
      <w:r w:rsidR="00972F13" w:rsidRPr="00972F13">
        <w:rPr>
          <w:rFonts w:ascii="Times New Roman" w:hAnsi="Times New Roman"/>
          <w:szCs w:val="24"/>
        </w:rPr>
        <w:t xml:space="preserve"> PMCĐ</w:t>
      </w:r>
      <w:r w:rsidR="00C259E5" w:rsidRPr="00D74FA3">
        <w:rPr>
          <w:rFonts w:ascii="Times New Roman" w:hAnsi="Times New Roman"/>
          <w:szCs w:val="24"/>
        </w:rPr>
        <w:t>.</w:t>
      </w:r>
    </w:p>
    <w:p w14:paraId="11EF73E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4" w:name="_Toc66964157"/>
      <w:bookmarkStart w:id="5" w:name="_Toc72062203"/>
      <w:bookmarkStart w:id="6" w:name="_Toc512609239"/>
      <w:r w:rsidRPr="00D74FA3">
        <w:rPr>
          <w:rFonts w:ascii="Times New Roman" w:hAnsi="Times New Roman" w:cs="Times New Roman"/>
          <w:sz w:val="24"/>
          <w:szCs w:val="24"/>
        </w:rPr>
        <w:t xml:space="preserve">Phạm vi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liệu</w:t>
      </w:r>
      <w:bookmarkEnd w:id="4"/>
      <w:bookmarkEnd w:id="5"/>
      <w:bookmarkEnd w:id="6"/>
      <w:proofErr w:type="spellEnd"/>
    </w:p>
    <w:p w14:paraId="2A3DFAA6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bookmarkStart w:id="7" w:name="_Toc40023090"/>
      <w:bookmarkStart w:id="8" w:name="_Toc40545062"/>
      <w:bookmarkStart w:id="9" w:name="_Toc43256392"/>
      <w:bookmarkStart w:id="10" w:name="_Toc47768301"/>
      <w:bookmarkStart w:id="11" w:name="_Toc48041132"/>
      <w:bookmarkStart w:id="12" w:name="_Toc66964158"/>
      <w:bookmarkStart w:id="13" w:name="_Toc72062204"/>
      <w:proofErr w:type="spellStart"/>
      <w:r w:rsidRPr="00D74FA3">
        <w:rPr>
          <w:rFonts w:ascii="Times New Roman" w:hAnsi="Times New Roman"/>
          <w:szCs w:val="24"/>
        </w:rPr>
        <w:t>Về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mặt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quy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trình</w:t>
      </w:r>
      <w:proofErr w:type="spellEnd"/>
      <w:r w:rsidRPr="00D74FA3">
        <w:rPr>
          <w:rFonts w:ascii="Times New Roman" w:hAnsi="Times New Roman"/>
          <w:szCs w:val="24"/>
        </w:rPr>
        <w:t xml:space="preserve">: </w:t>
      </w:r>
      <w:proofErr w:type="spellStart"/>
      <w:r w:rsidRPr="00D74FA3">
        <w:rPr>
          <w:rFonts w:ascii="Times New Roman" w:hAnsi="Times New Roman"/>
          <w:szCs w:val="24"/>
        </w:rPr>
        <w:t>Mô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tả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nghiệp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vụ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người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dùng</w:t>
      </w:r>
      <w:proofErr w:type="spellEnd"/>
      <w:r w:rsidRPr="00D74FA3">
        <w:rPr>
          <w:rFonts w:ascii="Times New Roman" w:hAnsi="Times New Roman"/>
          <w:szCs w:val="24"/>
        </w:rPr>
        <w:t xml:space="preserve">, </w:t>
      </w:r>
      <w:proofErr w:type="spellStart"/>
      <w:r w:rsidRPr="00D74FA3">
        <w:rPr>
          <w:rFonts w:ascii="Times New Roman" w:hAnsi="Times New Roman"/>
          <w:szCs w:val="24"/>
        </w:rPr>
        <w:t>phân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tích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yêu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cầu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hệ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thống</w:t>
      </w:r>
      <w:proofErr w:type="spellEnd"/>
      <w:r w:rsidRPr="00D74FA3">
        <w:rPr>
          <w:rFonts w:ascii="Times New Roman" w:hAnsi="Times New Roman"/>
          <w:szCs w:val="24"/>
        </w:rPr>
        <w:t xml:space="preserve">, </w:t>
      </w:r>
      <w:proofErr w:type="spellStart"/>
      <w:r w:rsidRPr="00D74FA3">
        <w:rPr>
          <w:rFonts w:ascii="Times New Roman" w:hAnsi="Times New Roman"/>
          <w:szCs w:val="24"/>
        </w:rPr>
        <w:t>màn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hình</w:t>
      </w:r>
      <w:proofErr w:type="spellEnd"/>
      <w:r w:rsidRPr="00D74FA3">
        <w:rPr>
          <w:rFonts w:ascii="Times New Roman" w:hAnsi="Times New Roman"/>
          <w:szCs w:val="24"/>
        </w:rPr>
        <w:t xml:space="preserve"> prototype.</w:t>
      </w:r>
    </w:p>
    <w:p w14:paraId="26C57FB5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proofErr w:type="spellStart"/>
      <w:r w:rsidRPr="00D74FA3">
        <w:rPr>
          <w:rFonts w:ascii="Times New Roman" w:hAnsi="Times New Roman"/>
          <w:szCs w:val="24"/>
        </w:rPr>
        <w:t>Về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mặt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nội</w:t>
      </w:r>
      <w:proofErr w:type="spellEnd"/>
      <w:r w:rsidRPr="00D74FA3">
        <w:rPr>
          <w:rFonts w:ascii="Times New Roman" w:hAnsi="Times New Roman"/>
          <w:szCs w:val="24"/>
        </w:rPr>
        <w:t xml:space="preserve"> dung:  </w:t>
      </w:r>
      <w:proofErr w:type="spellStart"/>
      <w:r w:rsidRPr="00D74FA3">
        <w:rPr>
          <w:rFonts w:ascii="Times New Roman" w:hAnsi="Times New Roman"/>
          <w:szCs w:val="24"/>
        </w:rPr>
        <w:t>Mô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tả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các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chức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Pr="00D74FA3">
        <w:rPr>
          <w:rFonts w:ascii="Times New Roman" w:hAnsi="Times New Roman"/>
          <w:szCs w:val="24"/>
        </w:rPr>
        <w:t>năng</w:t>
      </w:r>
      <w:proofErr w:type="spellEnd"/>
      <w:r w:rsidRPr="00D74FA3">
        <w:rPr>
          <w:rFonts w:ascii="Times New Roman" w:hAnsi="Times New Roman"/>
          <w:szCs w:val="24"/>
        </w:rPr>
        <w:t xml:space="preserve"> </w:t>
      </w:r>
      <w:proofErr w:type="spellStart"/>
      <w:r w:rsidR="005A1715" w:rsidRPr="00D74FA3">
        <w:rPr>
          <w:rFonts w:ascii="Times New Roman" w:hAnsi="Times New Roman"/>
          <w:szCs w:val="24"/>
        </w:rPr>
        <w:t>sửa</w:t>
      </w:r>
      <w:proofErr w:type="spellEnd"/>
      <w:r w:rsidR="005A1715" w:rsidRPr="00D74FA3">
        <w:rPr>
          <w:rFonts w:ascii="Times New Roman" w:hAnsi="Times New Roman"/>
          <w:szCs w:val="24"/>
        </w:rPr>
        <w:t xml:space="preserve"> </w:t>
      </w:r>
      <w:proofErr w:type="spellStart"/>
      <w:r w:rsidR="005A1715" w:rsidRPr="00D74FA3">
        <w:rPr>
          <w:rFonts w:ascii="Times New Roman" w:hAnsi="Times New Roman"/>
          <w:szCs w:val="24"/>
        </w:rPr>
        <w:t>đổi</w:t>
      </w:r>
      <w:proofErr w:type="spellEnd"/>
    </w:p>
    <w:p w14:paraId="01C10E9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4" w:name="_Toc512609240"/>
      <w:proofErr w:type="spellStart"/>
      <w:r w:rsidRPr="00D74FA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tắt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proofErr w:type="spellEnd"/>
    </w:p>
    <w:tbl>
      <w:tblPr>
        <w:tblW w:w="874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5258"/>
        <w:gridCol w:w="1112"/>
      </w:tblGrid>
      <w:tr w:rsidR="00D71EA3" w:rsidRPr="00D74FA3" w14:paraId="0C72F517" w14:textId="77777777" w:rsidTr="00F508DA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66593D13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D74FA3">
              <w:rPr>
                <w:b/>
                <w:sz w:val="24"/>
                <w:szCs w:val="24"/>
              </w:rPr>
              <w:t>Thuật</w:t>
            </w:r>
            <w:proofErr w:type="spellEnd"/>
            <w:r w:rsidRPr="00D74F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74FA3">
              <w:rPr>
                <w:b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5258" w:type="dxa"/>
            <w:shd w:val="pct5" w:color="auto" w:fill="FFFFFF"/>
          </w:tcPr>
          <w:p w14:paraId="0888DEAB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D74FA3">
              <w:rPr>
                <w:b/>
                <w:sz w:val="24"/>
                <w:szCs w:val="24"/>
              </w:rPr>
              <w:t>Định</w:t>
            </w:r>
            <w:proofErr w:type="spellEnd"/>
            <w:r w:rsidRPr="00D74F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74FA3">
              <w:rPr>
                <w:b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112" w:type="dxa"/>
            <w:shd w:val="pct5" w:color="auto" w:fill="FFFFFF"/>
          </w:tcPr>
          <w:p w14:paraId="05D30BA9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proofErr w:type="spellStart"/>
            <w:r w:rsidRPr="00D74FA3">
              <w:rPr>
                <w:b/>
                <w:sz w:val="24"/>
                <w:szCs w:val="24"/>
              </w:rPr>
              <w:t>Ghi</w:t>
            </w:r>
            <w:proofErr w:type="spellEnd"/>
            <w:r w:rsidRPr="00D74FA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74FA3">
              <w:rPr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D71EA3" w:rsidRPr="00D74FA3" w14:paraId="583C601A" w14:textId="77777777" w:rsidTr="00F508DA">
        <w:trPr>
          <w:jc w:val="center"/>
        </w:trPr>
        <w:tc>
          <w:tcPr>
            <w:tcW w:w="2378" w:type="dxa"/>
          </w:tcPr>
          <w:p w14:paraId="31312AA7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</w:tcPr>
          <w:p w14:paraId="463E2474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nl-NL"/>
              </w:rPr>
            </w:pPr>
          </w:p>
        </w:tc>
        <w:tc>
          <w:tcPr>
            <w:tcW w:w="1112" w:type="dxa"/>
          </w:tcPr>
          <w:p w14:paraId="59096389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234BA0D0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4C05962A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0D5E9D68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01C95196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3ADA3675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76523AF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6E16AC11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76D3EA8E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</w:tbl>
    <w:p w14:paraId="6067FD7E" w14:textId="77777777" w:rsidR="00D71EA3" w:rsidRPr="00D74FA3" w:rsidRDefault="00D71EA3" w:rsidP="00D71EA3">
      <w:pPr>
        <w:pStyle w:val="NormalIndent"/>
      </w:pPr>
      <w:proofErr w:type="spellStart"/>
      <w:r w:rsidRPr="00D74FA3">
        <w:t>Bảng</w:t>
      </w:r>
      <w:proofErr w:type="spellEnd"/>
      <w:r w:rsidRPr="00D74FA3">
        <w:t xml:space="preserve"> </w:t>
      </w:r>
      <w:r w:rsidRPr="00D74FA3">
        <w:fldChar w:fldCharType="begin"/>
      </w:r>
      <w:r w:rsidRPr="00D74FA3">
        <w:instrText xml:space="preserve"> AUTONUMLGL \e </w:instrText>
      </w:r>
      <w:r w:rsidRPr="00D74FA3">
        <w:fldChar w:fldCharType="end"/>
      </w:r>
      <w:r w:rsidRPr="00D74FA3">
        <w:t xml:space="preserve">: </w:t>
      </w:r>
      <w:proofErr w:type="spellStart"/>
      <w:r w:rsidRPr="00D74FA3">
        <w:t>Thuật</w:t>
      </w:r>
      <w:proofErr w:type="spellEnd"/>
      <w:r w:rsidRPr="00D74FA3">
        <w:t xml:space="preserve"> </w:t>
      </w:r>
      <w:proofErr w:type="spellStart"/>
      <w:r w:rsidRPr="00D74FA3">
        <w:t>ngữ</w:t>
      </w:r>
      <w:proofErr w:type="spellEnd"/>
      <w:r w:rsidRPr="00D74FA3">
        <w:t xml:space="preserve"> </w:t>
      </w:r>
      <w:proofErr w:type="spellStart"/>
      <w:r w:rsidRPr="00D74FA3">
        <w:t>và</w:t>
      </w:r>
      <w:proofErr w:type="spellEnd"/>
      <w:r w:rsidRPr="00D74FA3">
        <w:t xml:space="preserve"> </w:t>
      </w:r>
      <w:proofErr w:type="spellStart"/>
      <w:r w:rsidRPr="00D74FA3">
        <w:t>định</w:t>
      </w:r>
      <w:proofErr w:type="spellEnd"/>
      <w:r w:rsidRPr="00D74FA3">
        <w:t xml:space="preserve"> </w:t>
      </w:r>
      <w:proofErr w:type="spellStart"/>
      <w:r w:rsidRPr="00D74FA3">
        <w:t>nghĩa</w:t>
      </w:r>
      <w:proofErr w:type="spellEnd"/>
    </w:p>
    <w:p w14:paraId="1074C68F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5" w:name="_Toc512609241"/>
      <w:proofErr w:type="spellStart"/>
      <w:r w:rsidRPr="00D74FA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D74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sz w:val="24"/>
          <w:szCs w:val="24"/>
        </w:rPr>
        <w:t>khảo</w:t>
      </w:r>
      <w:bookmarkEnd w:id="15"/>
      <w:proofErr w:type="spellEnd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710"/>
      </w:tblGrid>
      <w:tr w:rsidR="00D71EA3" w:rsidRPr="00D74FA3" w14:paraId="7B72DEBF" w14:textId="77777777" w:rsidTr="00F508DA">
        <w:trPr>
          <w:jc w:val="center"/>
        </w:trPr>
        <w:tc>
          <w:tcPr>
            <w:tcW w:w="2430" w:type="dxa"/>
            <w:shd w:val="pct10" w:color="auto" w:fill="auto"/>
          </w:tcPr>
          <w:p w14:paraId="6AF2121F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74FA3">
              <w:rPr>
                <w:rFonts w:ascii="Times New Roman" w:hAnsi="Times New Roman"/>
                <w:szCs w:val="24"/>
              </w:rPr>
              <w:t>Tên</w:t>
            </w:r>
            <w:proofErr w:type="spellEnd"/>
            <w:r w:rsidRPr="00D74FA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/>
                <w:szCs w:val="24"/>
              </w:rPr>
              <w:t>tài</w:t>
            </w:r>
            <w:proofErr w:type="spellEnd"/>
            <w:r w:rsidRPr="00D74FA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/>
                <w:szCs w:val="24"/>
              </w:rPr>
              <w:t>liệu</w:t>
            </w:r>
            <w:proofErr w:type="spellEnd"/>
          </w:p>
        </w:tc>
        <w:tc>
          <w:tcPr>
            <w:tcW w:w="2340" w:type="dxa"/>
            <w:shd w:val="pct10" w:color="auto" w:fill="auto"/>
          </w:tcPr>
          <w:p w14:paraId="63AE159D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74FA3">
              <w:rPr>
                <w:rFonts w:ascii="Times New Roman" w:hAnsi="Times New Roman"/>
                <w:szCs w:val="24"/>
              </w:rPr>
              <w:t>Ngày</w:t>
            </w:r>
            <w:proofErr w:type="spellEnd"/>
            <w:r w:rsidRPr="00D74FA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/>
                <w:szCs w:val="24"/>
              </w:rPr>
              <w:t>phát</w:t>
            </w:r>
            <w:proofErr w:type="spellEnd"/>
            <w:r w:rsidRPr="00D74FA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/>
                <w:szCs w:val="24"/>
              </w:rPr>
              <w:t>hành</w:t>
            </w:r>
            <w:proofErr w:type="spellEnd"/>
          </w:p>
        </w:tc>
        <w:tc>
          <w:tcPr>
            <w:tcW w:w="2340" w:type="dxa"/>
            <w:shd w:val="pct10" w:color="auto" w:fill="auto"/>
          </w:tcPr>
          <w:p w14:paraId="288006AC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74FA3">
              <w:rPr>
                <w:rFonts w:ascii="Times New Roman" w:hAnsi="Times New Roman"/>
                <w:szCs w:val="24"/>
              </w:rPr>
              <w:t>Nguồn</w:t>
            </w:r>
            <w:proofErr w:type="spellEnd"/>
          </w:p>
        </w:tc>
        <w:tc>
          <w:tcPr>
            <w:tcW w:w="1710" w:type="dxa"/>
            <w:shd w:val="pct10" w:color="auto" w:fill="auto"/>
          </w:tcPr>
          <w:p w14:paraId="528CB7C5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74FA3">
              <w:rPr>
                <w:rFonts w:ascii="Times New Roman" w:hAnsi="Times New Roman"/>
                <w:szCs w:val="24"/>
              </w:rPr>
              <w:t>Ghi</w:t>
            </w:r>
            <w:proofErr w:type="spellEnd"/>
            <w:r w:rsidRPr="00D74FA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/>
                <w:szCs w:val="24"/>
              </w:rPr>
              <w:t>chú</w:t>
            </w:r>
            <w:proofErr w:type="spellEnd"/>
          </w:p>
        </w:tc>
      </w:tr>
      <w:tr w:rsidR="00D71EA3" w:rsidRPr="00D74FA3" w14:paraId="42A8BE01" w14:textId="77777777" w:rsidTr="00F508DA">
        <w:trPr>
          <w:jc w:val="center"/>
        </w:trPr>
        <w:tc>
          <w:tcPr>
            <w:tcW w:w="2430" w:type="dxa"/>
            <w:shd w:val="clear" w:color="auto" w:fill="FFFFFF"/>
          </w:tcPr>
          <w:p w14:paraId="00D851F5" w14:textId="77777777" w:rsidR="00D71EA3" w:rsidRPr="00D74FA3" w:rsidRDefault="00D71EA3" w:rsidP="00F508DA">
            <w:pPr>
              <w:spacing w:before="0"/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  <w:r w:rsidRPr="00D74FA3"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  <w:t>N/A</w:t>
            </w:r>
          </w:p>
        </w:tc>
        <w:tc>
          <w:tcPr>
            <w:tcW w:w="2340" w:type="dxa"/>
            <w:shd w:val="clear" w:color="auto" w:fill="FFFFFF"/>
          </w:tcPr>
          <w:p w14:paraId="05CCCE31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shd w:val="clear" w:color="auto" w:fill="FFFFFF"/>
          </w:tcPr>
          <w:p w14:paraId="1D0EEB65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0" w:type="dxa"/>
            <w:shd w:val="clear" w:color="auto" w:fill="FFFFFF"/>
          </w:tcPr>
          <w:p w14:paraId="60694C80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</w:tbl>
    <w:p w14:paraId="5E8DF2F2" w14:textId="77777777" w:rsidR="00D71EA3" w:rsidRPr="00D74FA3" w:rsidRDefault="00D71EA3" w:rsidP="00F43368">
      <w:pPr>
        <w:pStyle w:val="Heading1"/>
        <w:widowControl w:val="0"/>
        <w:numPr>
          <w:ilvl w:val="0"/>
          <w:numId w:val="5"/>
        </w:numPr>
        <w:spacing w:before="36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QT.02.02_Quy_trình_quản"/>
      <w:bookmarkStart w:id="17" w:name="_BM.01.02.01_Kế_hoạch"/>
      <w:bookmarkStart w:id="18" w:name="_BM.01.02.01_Kế_hoạch_1"/>
      <w:bookmarkStart w:id="19" w:name="_BM01.09.01_Danh_sách"/>
      <w:bookmarkStart w:id="20" w:name="_BM01.11.01_Biểu_mẫu"/>
      <w:bookmarkStart w:id="21" w:name="_BM01.11.02_Biểu_mẫu"/>
      <w:bookmarkEnd w:id="16"/>
      <w:bookmarkEnd w:id="17"/>
      <w:bookmarkEnd w:id="18"/>
      <w:bookmarkEnd w:id="19"/>
      <w:bookmarkEnd w:id="20"/>
      <w:bookmarkEnd w:id="21"/>
      <w:r w:rsidRPr="00D74FA3">
        <w:rPr>
          <w:rFonts w:ascii="Times New Roman" w:hAnsi="Times New Roman" w:cs="Times New Roman"/>
          <w:sz w:val="24"/>
          <w:szCs w:val="24"/>
        </w:rPr>
        <w:t>MÔ TẢ CHỨC NĂNG HỆ THỐNG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890"/>
        <w:gridCol w:w="3600"/>
        <w:gridCol w:w="2970"/>
      </w:tblGrid>
      <w:tr w:rsidR="00D71EA3" w:rsidRPr="00D74FA3" w14:paraId="7014B830" w14:textId="77777777" w:rsidTr="004E1C43">
        <w:trPr>
          <w:tblHeader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06AE0BCE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TT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E0781CD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Mã</w:t>
            </w:r>
            <w:proofErr w:type="spellEnd"/>
            <w:r w:rsidRPr="00D74FA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màn</w:t>
            </w:r>
            <w:proofErr w:type="spellEnd"/>
            <w:r w:rsidRPr="00D74FA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hình</w:t>
            </w:r>
            <w:proofErr w:type="spellEnd"/>
          </w:p>
        </w:tc>
        <w:tc>
          <w:tcPr>
            <w:tcW w:w="3600" w:type="dxa"/>
            <w:shd w:val="clear" w:color="auto" w:fill="auto"/>
            <w:vAlign w:val="center"/>
          </w:tcPr>
          <w:p w14:paraId="610B7681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Tên</w:t>
            </w:r>
            <w:proofErr w:type="spellEnd"/>
            <w:r w:rsidRPr="00D74FA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màn</w:t>
            </w:r>
            <w:proofErr w:type="spellEnd"/>
            <w:r w:rsidRPr="00D74FA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74FA3">
              <w:rPr>
                <w:rFonts w:ascii="Times New Roman" w:hAnsi="Times New Roman" w:cs="Times New Roman"/>
                <w:b/>
                <w:sz w:val="24"/>
              </w:rPr>
              <w:t>hình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FCE1553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</w:tr>
      <w:tr w:rsidR="00D71EA3" w:rsidRPr="00D74FA3" w14:paraId="751AEE96" w14:textId="77777777" w:rsidTr="004E1C43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65EAFBA0" w14:textId="77777777" w:rsidR="00D71EA3" w:rsidRPr="00D74FA3" w:rsidRDefault="00D71EA3" w:rsidP="00F43368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2C42270" w14:textId="19209D64" w:rsidR="00D71EA3" w:rsidRPr="00D74FA3" w:rsidRDefault="00D71EA3" w:rsidP="00F508DA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969D916" w14:textId="708E2B50" w:rsidR="00D71EA3" w:rsidRPr="00D74FA3" w:rsidRDefault="00D71EA3" w:rsidP="003F5889">
            <w:pPr>
              <w:pStyle w:val="AxureImageParagrap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CB9F5E4" w14:textId="3236BEE9" w:rsidR="00D71EA3" w:rsidRPr="00D74FA3" w:rsidRDefault="00D71EA3" w:rsidP="00674FCD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</w:p>
        </w:tc>
      </w:tr>
    </w:tbl>
    <w:p w14:paraId="5A2D2AB4" w14:textId="042CD558" w:rsidR="00FB455B" w:rsidRPr="00D74FA3" w:rsidRDefault="00E301DB" w:rsidP="0082425F">
      <w:pPr>
        <w:pStyle w:val="Heading4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D74FA3">
        <w:rPr>
          <w:rFonts w:ascii="Times New Roman" w:hAnsi="Times New Roman" w:cs="Times New Roman"/>
          <w:sz w:val="24"/>
        </w:rPr>
        <w:br w:type="page"/>
      </w:r>
    </w:p>
    <w:p w14:paraId="7A25A0E3" w14:textId="5A690E25" w:rsidR="00850E8D" w:rsidRPr="00A76518" w:rsidRDefault="00A76518" w:rsidP="0082425F">
      <w:pPr>
        <w:pStyle w:val="Heading4"/>
        <w:numPr>
          <w:ilvl w:val="1"/>
          <w:numId w:val="26"/>
        </w:numPr>
        <w:rPr>
          <w:rFonts w:ascii="Times New Roman" w:hAnsi="Times New Roman" w:cs="Times New Roman"/>
          <w:i w:val="0"/>
          <w:sz w:val="24"/>
        </w:rPr>
      </w:pPr>
      <w:proofErr w:type="spellStart"/>
      <w:r>
        <w:rPr>
          <w:rFonts w:ascii="Times New Roman" w:hAnsi="Times New Roman" w:cs="Times New Roman"/>
          <w:i w:val="0"/>
          <w:sz w:val="24"/>
        </w:rPr>
        <w:lastRenderedPageBreak/>
        <w:t>Nâng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cấp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="00E37789">
        <w:rPr>
          <w:rFonts w:ascii="Times New Roman" w:hAnsi="Times New Roman" w:cs="Times New Roman"/>
          <w:i w:val="0"/>
          <w:sz w:val="24"/>
        </w:rPr>
        <w:t>tìm</w:t>
      </w:r>
      <w:proofErr w:type="spellEnd"/>
      <w:r w:rsidR="00E37789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="00E37789">
        <w:rPr>
          <w:rFonts w:ascii="Times New Roman" w:hAnsi="Times New Roman" w:cs="Times New Roman"/>
          <w:i w:val="0"/>
          <w:sz w:val="24"/>
        </w:rPr>
        <w:t>kiếm</w:t>
      </w:r>
      <w:proofErr w:type="spellEnd"/>
      <w:r w:rsidR="00E37789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="003E440E">
        <w:rPr>
          <w:rFonts w:ascii="Times New Roman" w:hAnsi="Times New Roman" w:cs="Times New Roman"/>
          <w:i w:val="0"/>
          <w:sz w:val="24"/>
        </w:rPr>
        <w:t>biên</w:t>
      </w:r>
      <w:proofErr w:type="spellEnd"/>
      <w:r w:rsidR="003E440E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="003E440E">
        <w:rPr>
          <w:rFonts w:ascii="Times New Roman" w:hAnsi="Times New Roman" w:cs="Times New Roman"/>
          <w:i w:val="0"/>
          <w:sz w:val="24"/>
        </w:rPr>
        <w:t>bản</w:t>
      </w:r>
      <w:proofErr w:type="spellEnd"/>
      <w:r w:rsidR="003E440E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="003E440E">
        <w:rPr>
          <w:rFonts w:ascii="Times New Roman" w:hAnsi="Times New Roman" w:cs="Times New Roman"/>
          <w:i w:val="0"/>
          <w:sz w:val="24"/>
        </w:rPr>
        <w:t>nghiệm</w:t>
      </w:r>
      <w:proofErr w:type="spellEnd"/>
      <w:r w:rsidR="003E440E">
        <w:rPr>
          <w:rFonts w:ascii="Times New Roman" w:hAnsi="Times New Roman" w:cs="Times New Roman"/>
          <w:i w:val="0"/>
          <w:sz w:val="24"/>
        </w:rPr>
        <w:t xml:space="preserve"> thu</w:t>
      </w:r>
    </w:p>
    <w:p w14:paraId="244AC30F" w14:textId="1D23B5C5" w:rsidR="00A76518" w:rsidRDefault="003E440E" w:rsidP="00A76518">
      <w:pPr>
        <w:rPr>
          <w:rFonts w:ascii="Times New Roman" w:hAnsi="Times New Roman" w:cs="Times New Roman"/>
          <w:b/>
          <w:noProof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Vật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</w:rPr>
        <w:t>Biên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nghiệm</w:t>
      </w:r>
      <w:proofErr w:type="spellEnd"/>
      <w:r>
        <w:rPr>
          <w:rFonts w:ascii="Times New Roman" w:hAnsi="Times New Roman" w:cs="Times New Roman"/>
          <w:sz w:val="24"/>
        </w:rPr>
        <w:t xml:space="preserve"> thu</w:t>
      </w:r>
    </w:p>
    <w:p w14:paraId="6716F627" w14:textId="77777777" w:rsidR="001D2DE1" w:rsidRPr="00D74FA3" w:rsidRDefault="001D2DE1" w:rsidP="001D2DE1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proofErr w:type="spellStart"/>
      <w:r w:rsidRPr="00D74FA3">
        <w:rPr>
          <w:rFonts w:ascii="Times New Roman" w:hAnsi="Times New Roman" w:cs="Times New Roman"/>
          <w:b/>
          <w:sz w:val="24"/>
        </w:rPr>
        <w:t>Thiết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kế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giao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2999" w14:paraId="3941B3C3" w14:textId="77777777" w:rsidTr="005E2999">
        <w:tc>
          <w:tcPr>
            <w:tcW w:w="5395" w:type="dxa"/>
          </w:tcPr>
          <w:p w14:paraId="3EA8D280" w14:textId="235BBA98" w:rsidR="005E2999" w:rsidRDefault="00AD1225" w:rsidP="001D2D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121384" wp14:editId="4B87B05B">
                  <wp:extent cx="2286000" cy="5102837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5CBD183" w14:textId="5B86BE37" w:rsidR="00D86766" w:rsidRDefault="00AD1225" w:rsidP="00D86766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[1] </w:t>
            </w:r>
            <w:r w:rsidR="0066361F">
              <w:rPr>
                <w:rFonts w:ascii="Times New Roman" w:hAnsi="Times New Roman" w:cs="Times New Roman"/>
                <w:noProof/>
                <w:sz w:val="24"/>
              </w:rPr>
              <w:t xml:space="preserve">Bổ sung thêm 2 </w:t>
            </w:r>
            <w:r w:rsidR="00826F51">
              <w:rPr>
                <w:rFonts w:ascii="Times New Roman" w:hAnsi="Times New Roman" w:cs="Times New Roman"/>
                <w:noProof/>
                <w:sz w:val="24"/>
              </w:rPr>
              <w:t>trường</w:t>
            </w:r>
            <w:r w:rsidR="0066361F">
              <w:rPr>
                <w:rFonts w:ascii="Times New Roman" w:hAnsi="Times New Roman" w:cs="Times New Roman"/>
                <w:noProof/>
                <w:sz w:val="24"/>
              </w:rPr>
              <w:t xml:space="preserve"> ở mục Tìm kiếm nâng cao:</w:t>
            </w:r>
          </w:p>
          <w:p w14:paraId="620BC116" w14:textId="6A1B5245" w:rsidR="0066361F" w:rsidRDefault="00930DEC" w:rsidP="0066361F">
            <w:pPr>
              <w:pStyle w:val="ListParagraph"/>
              <w:numPr>
                <w:ilvl w:val="0"/>
                <w:numId w:val="46"/>
              </w:numPr>
              <w:spacing w:before="0" w:after="0"/>
              <w:ind w:left="316" w:hanging="283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bản</w:t>
            </w:r>
            <w:proofErr w:type="spellEnd"/>
            <w:r w:rsidR="00826F51">
              <w:rPr>
                <w:rFonts w:ascii="Times New Roman" w:hAnsi="Times New Roman" w:cs="Times New Roman"/>
                <w:bCs/>
                <w:sz w:val="24"/>
              </w:rPr>
              <w:t>: textbox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tự</w:t>
            </w:r>
            <w:proofErr w:type="spellEnd"/>
            <w:r w:rsidR="005C315E">
              <w:rPr>
                <w:rFonts w:ascii="Times New Roman" w:hAnsi="Times New Roman" w:cs="Times New Roman"/>
                <w:bCs/>
                <w:sz w:val="24"/>
              </w:rPr>
              <w:t xml:space="preserve">. </w:t>
            </w:r>
            <w:proofErr w:type="spellStart"/>
            <w:r w:rsidR="005C315E">
              <w:rPr>
                <w:rFonts w:ascii="Times New Roman" w:hAnsi="Times New Roman" w:cs="Times New Roman"/>
                <w:bCs/>
                <w:sz w:val="24"/>
              </w:rPr>
              <w:t>Chỉ</w:t>
            </w:r>
            <w:proofErr w:type="spellEnd"/>
            <w:r w:rsidR="00D14EF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14EF8">
              <w:rPr>
                <w:rFonts w:ascii="Times New Roman" w:hAnsi="Times New Roman" w:cs="Times New Roman"/>
                <w:bCs/>
                <w:sz w:val="24"/>
              </w:rPr>
              <w:t>cho</w:t>
            </w:r>
            <w:proofErr w:type="spellEnd"/>
            <w:r w:rsidR="00D14EF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14EF8">
              <w:rPr>
                <w:rFonts w:ascii="Times New Roman" w:hAnsi="Times New Roman" w:cs="Times New Roman"/>
                <w:bCs/>
                <w:sz w:val="24"/>
              </w:rPr>
              <w:t>nhập</w:t>
            </w:r>
            <w:proofErr w:type="spellEnd"/>
            <w:r w:rsidR="00D14EF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14EF8">
              <w:rPr>
                <w:rFonts w:ascii="Times New Roman" w:hAnsi="Times New Roman" w:cs="Times New Roman"/>
                <w:bCs/>
                <w:sz w:val="24"/>
              </w:rPr>
              <w:t>số</w:t>
            </w:r>
            <w:proofErr w:type="spellEnd"/>
            <w:r w:rsidR="00D14EF8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07822A24" w14:textId="6F5464D4" w:rsidR="0066361F" w:rsidRPr="001D1B85" w:rsidRDefault="0066361F" w:rsidP="0066361F">
            <w:pPr>
              <w:pStyle w:val="ListParagraph"/>
              <w:numPr>
                <w:ilvl w:val="0"/>
                <w:numId w:val="46"/>
              </w:numPr>
              <w:spacing w:before="0" w:after="0"/>
              <w:ind w:left="316" w:hanging="283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</w:t>
            </w:r>
            <w:r w:rsidR="00930DEC">
              <w:rPr>
                <w:rFonts w:ascii="Times New Roman" w:hAnsi="Times New Roman" w:cs="Times New Roman"/>
                <w:bCs/>
                <w:sz w:val="24"/>
              </w:rPr>
              <w:t>gười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duyệt</w:t>
            </w:r>
            <w:proofErr w:type="spellEnd"/>
            <w:r w:rsidR="00826F51">
              <w:rPr>
                <w:rFonts w:ascii="Times New Roman" w:hAnsi="Times New Roman" w:cs="Times New Roman"/>
                <w:bCs/>
                <w:sz w:val="24"/>
              </w:rPr>
              <w:t>: textbox</w:t>
            </w:r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ko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bắt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buộc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giới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hạn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20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ký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930DEC">
              <w:rPr>
                <w:rFonts w:ascii="Times New Roman" w:hAnsi="Times New Roman" w:cs="Times New Roman"/>
                <w:bCs/>
                <w:sz w:val="24"/>
              </w:rPr>
              <w:t>tự</w:t>
            </w:r>
            <w:proofErr w:type="spellEnd"/>
            <w:r w:rsidR="00930DEC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14:paraId="45B1A9B4" w14:textId="7A9E11AC" w:rsidR="0066361F" w:rsidRDefault="0066361F" w:rsidP="00D86766">
            <w:pPr>
              <w:rPr>
                <w:rFonts w:ascii="Times New Roman" w:hAnsi="Times New Roman" w:cs="Times New Roman"/>
                <w:sz w:val="24"/>
              </w:rPr>
            </w:pPr>
          </w:p>
          <w:p w14:paraId="1D18FD34" w14:textId="6B5F55F2" w:rsidR="00AD1225" w:rsidRDefault="00AD1225" w:rsidP="00D867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[2]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sung ở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kiếm</w:t>
            </w:r>
            <w:proofErr w:type="spellEnd"/>
          </w:p>
          <w:p w14:paraId="43712198" w14:textId="5DF110F1" w:rsidR="00AD1225" w:rsidRDefault="00AD1225" w:rsidP="00D8676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)</w:t>
            </w:r>
          </w:p>
          <w:p w14:paraId="0423E524" w14:textId="153B6377" w:rsidR="00AD1225" w:rsidRPr="00AD1225" w:rsidRDefault="00AD1225" w:rsidP="00D86766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>)</w:t>
            </w:r>
          </w:p>
          <w:p w14:paraId="6DA049F2" w14:textId="2DA22B03" w:rsidR="005E2999" w:rsidRDefault="005E2999" w:rsidP="005E299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F84B746" w14:textId="7CFC3102" w:rsidR="001D2DE1" w:rsidRDefault="001D2DE1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7342D0CD" w14:textId="0BD1BA72" w:rsidR="001D2DE1" w:rsidRPr="001D2DE1" w:rsidRDefault="001D2DE1" w:rsidP="00A76518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proofErr w:type="spellStart"/>
      <w:r w:rsidRPr="00D74FA3">
        <w:rPr>
          <w:rFonts w:ascii="Times New Roman" w:hAnsi="Times New Roman" w:cs="Times New Roman"/>
          <w:b/>
          <w:sz w:val="24"/>
        </w:rPr>
        <w:t>Mô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tả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nghiệp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vụ</w:t>
      </w:r>
      <w:proofErr w:type="spellEnd"/>
    </w:p>
    <w:p w14:paraId="627537CC" w14:textId="39E96776" w:rsidR="00FE41E1" w:rsidRDefault="00930DEC" w:rsidP="00930DE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Nâng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API : </w:t>
      </w:r>
      <w:r w:rsidRPr="00930DEC">
        <w:rPr>
          <w:rFonts w:ascii="Times New Roman" w:hAnsi="Times New Roman" w:cs="Times New Roman"/>
          <w:sz w:val="24"/>
        </w:rPr>
        <w:t>/</w:t>
      </w:r>
      <w:proofErr w:type="spellStart"/>
      <w:r w:rsidRPr="00930DEC">
        <w:rPr>
          <w:rFonts w:ascii="Times New Roman" w:hAnsi="Times New Roman" w:cs="Times New Roman"/>
          <w:sz w:val="24"/>
        </w:rPr>
        <w:t>EdocumentController</w:t>
      </w:r>
      <w:proofErr w:type="spellEnd"/>
      <w:r w:rsidRPr="00930DEC">
        <w:rPr>
          <w:rFonts w:ascii="Times New Roman" w:hAnsi="Times New Roman" w:cs="Times New Roman"/>
          <w:sz w:val="24"/>
        </w:rPr>
        <w:t>/</w:t>
      </w:r>
      <w:proofErr w:type="spellStart"/>
      <w:r w:rsidRPr="00930DEC">
        <w:rPr>
          <w:rFonts w:ascii="Times New Roman" w:hAnsi="Times New Roman" w:cs="Times New Roman"/>
          <w:sz w:val="24"/>
        </w:rPr>
        <w:t>getEDocumentByNameAndStatus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30DEC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bổ</w:t>
      </w:r>
      <w:proofErr w:type="spellEnd"/>
      <w:r>
        <w:rPr>
          <w:rFonts w:ascii="Times New Roman" w:hAnsi="Times New Roman" w:cs="Times New Roman"/>
          <w:sz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biên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duyệt</w:t>
      </w:r>
      <w:proofErr w:type="spellEnd"/>
    </w:p>
    <w:p w14:paraId="4A32DBBB" w14:textId="04444103" w:rsidR="00930DEC" w:rsidRDefault="005C315E" w:rsidP="005C315E">
      <w:pPr>
        <w:pStyle w:val="ListParagraph"/>
        <w:numPr>
          <w:ilvl w:val="3"/>
          <w:numId w:val="4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Nâng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cấp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="00930DEC">
        <w:rPr>
          <w:rFonts w:ascii="Times New Roman" w:hAnsi="Times New Roman" w:cs="Times New Roman"/>
          <w:sz w:val="24"/>
        </w:rPr>
        <w:t xml:space="preserve">cript </w:t>
      </w:r>
      <w:proofErr w:type="spellStart"/>
      <w:r w:rsidR="00930DEC">
        <w:rPr>
          <w:rFonts w:ascii="Times New Roman" w:hAnsi="Times New Roman" w:cs="Times New Roman"/>
          <w:sz w:val="24"/>
        </w:rPr>
        <w:t>tìm</w:t>
      </w:r>
      <w:proofErr w:type="spellEnd"/>
      <w:r w:rsidR="00930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DEC">
        <w:rPr>
          <w:rFonts w:ascii="Times New Roman" w:hAnsi="Times New Roman" w:cs="Times New Roman"/>
          <w:sz w:val="24"/>
        </w:rPr>
        <w:t>kiếm</w:t>
      </w:r>
      <w:proofErr w:type="spellEnd"/>
      <w:r w:rsidR="00930DEC">
        <w:rPr>
          <w:rFonts w:ascii="Times New Roman" w:hAnsi="Times New Roman" w:cs="Times New Roman"/>
          <w:sz w:val="24"/>
        </w:rPr>
        <w:t>:</w:t>
      </w:r>
    </w:p>
    <w:p w14:paraId="7254E4D4" w14:textId="77777777" w:rsidR="005C315E" w:rsidRDefault="005C315E" w:rsidP="00930DE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</w:rPr>
        <w:t xml:space="preserve">select id, </w:t>
      </w:r>
      <w:proofErr w:type="spellStart"/>
      <w:r w:rsidRPr="005C315E">
        <w:rPr>
          <w:rFonts w:ascii="Times New Roman" w:hAnsi="Times New Roman" w:cs="Times New Roman"/>
          <w:sz w:val="24"/>
        </w:rPr>
        <w:t>approve_time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approve_user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approve_user_name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create_time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create_user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create_user_name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department_id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device_code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device_name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device_type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edocument_name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5C315E">
        <w:rPr>
          <w:rFonts w:ascii="Times New Roman" w:hAnsi="Times New Roman" w:cs="Times New Roman"/>
          <w:sz w:val="24"/>
        </w:rPr>
        <w:t>serial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station_code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5C315E">
        <w:rPr>
          <w:rFonts w:ascii="Times New Roman" w:hAnsi="Times New Roman" w:cs="Times New Roman"/>
          <w:sz w:val="24"/>
        </w:rPr>
        <w:t>status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template_config_id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315E">
        <w:rPr>
          <w:rFonts w:ascii="Times New Roman" w:hAnsi="Times New Roman" w:cs="Times New Roman"/>
          <w:sz w:val="24"/>
        </w:rPr>
        <w:t>update_time</w:t>
      </w:r>
      <w:proofErr w:type="spellEnd"/>
      <w:r>
        <w:rPr>
          <w:rFonts w:ascii="Times New Roman" w:hAnsi="Times New Roman" w:cs="Times New Roman"/>
          <w:sz w:val="24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E_DOCUMENT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4A00944D" w14:textId="77777777" w:rsidR="00D14EF8" w:rsidRDefault="005C315E" w:rsidP="00930DE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where </w:t>
      </w:r>
      <w:r w:rsidR="00D14E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1 = 1 </w:t>
      </w:r>
    </w:p>
    <w:p w14:paraId="1186DAD9" w14:textId="1D087251" w:rsidR="00930DEC" w:rsidRDefault="00D14EF8" w:rsidP="00930DEC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and </w:t>
      </w:r>
      <w:r w:rsidR="005C315E" w:rsidRP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upper(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edocument_name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like upper(?)</w:t>
      </w:r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Tìm</w:t>
      </w:r>
      <w:proofErr w:type="spellEnd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kiếm</w:t>
      </w:r>
      <w:proofErr w:type="spellEnd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theo</w:t>
      </w:r>
      <w:proofErr w:type="spellEnd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tên</w:t>
      </w:r>
      <w:proofErr w:type="spellEnd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biên</w:t>
      </w:r>
      <w:proofErr w:type="spellEnd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5C31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</w:p>
    <w:p w14:paraId="248979A8" w14:textId="57292835" w:rsidR="005C315E" w:rsidRDefault="005C315E" w:rsidP="00930DEC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C315E">
        <w:rPr>
          <w:rFonts w:ascii="Times New Roman" w:hAnsi="Times New Roman" w:cs="Times New Roman"/>
          <w:sz w:val="24"/>
        </w:rPr>
        <w:t>and status=?</w:t>
      </w:r>
      <w:r>
        <w:rPr>
          <w:rFonts w:ascii="Times New Roman" w:hAnsi="Times New Roman" w:cs="Times New Roman"/>
          <w:sz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thái</w:t>
      </w:r>
      <w:proofErr w:type="spellEnd"/>
      <w:r>
        <w:rPr>
          <w:rFonts w:ascii="Times New Roman" w:hAnsi="Times New Roman" w:cs="Times New Roman"/>
          <w:sz w:val="24"/>
        </w:rPr>
        <w:t xml:space="preserve"> (0: </w:t>
      </w:r>
      <w:proofErr w:type="spellStart"/>
      <w:r>
        <w:rPr>
          <w:rFonts w:ascii="Times New Roman" w:hAnsi="Times New Roman" w:cs="Times New Roman"/>
          <w:sz w:val="24"/>
        </w:rPr>
        <w:t>Đang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1:Chờ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duyệt</w:t>
      </w:r>
      <w:proofErr w:type="spellEnd"/>
      <w:r>
        <w:rPr>
          <w:rFonts w:ascii="Times New Roman" w:hAnsi="Times New Roman" w:cs="Times New Roman"/>
          <w:sz w:val="24"/>
        </w:rPr>
        <w:t xml:space="preserve">, 2:Phê </w:t>
      </w:r>
      <w:proofErr w:type="spellStart"/>
      <w:r>
        <w:rPr>
          <w:rFonts w:ascii="Times New Roman" w:hAnsi="Times New Roman" w:cs="Times New Roman"/>
          <w:sz w:val="24"/>
        </w:rPr>
        <w:t>duyệt</w:t>
      </w:r>
      <w:proofErr w:type="spellEnd"/>
      <w:r>
        <w:rPr>
          <w:rFonts w:ascii="Times New Roman" w:hAnsi="Times New Roman" w:cs="Times New Roman"/>
          <w:sz w:val="24"/>
        </w:rPr>
        <w:t xml:space="preserve">, 3:Từ </w:t>
      </w:r>
      <w:proofErr w:type="spellStart"/>
      <w:r>
        <w:rPr>
          <w:rFonts w:ascii="Times New Roman" w:hAnsi="Times New Roman" w:cs="Times New Roman"/>
          <w:sz w:val="24"/>
        </w:rPr>
        <w:t>chối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615ACCC" w14:textId="2B8E0717" w:rsidR="005C315E" w:rsidRDefault="005C315E" w:rsidP="00930DE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</w:rPr>
        <w:t>department_id</w:t>
      </w:r>
      <w:proofErr w:type="spellEnd"/>
      <w:r>
        <w:rPr>
          <w:rFonts w:ascii="Times New Roman" w:hAnsi="Times New Roman" w:cs="Times New Roman"/>
          <w:sz w:val="24"/>
        </w:rPr>
        <w:t xml:space="preserve"> in (?) //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phân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của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14:paraId="02B2B58E" w14:textId="51C7E4E6" w:rsidR="005C315E" w:rsidRDefault="005C315E" w:rsidP="00930DEC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5C315E">
        <w:rPr>
          <w:rFonts w:ascii="Times New Roman" w:hAnsi="Times New Roman" w:cs="Times New Roman"/>
          <w:sz w:val="24"/>
        </w:rPr>
        <w:t>and (</w:t>
      </w:r>
      <w:proofErr w:type="spellStart"/>
      <w:r w:rsidRPr="005C315E">
        <w:rPr>
          <w:rFonts w:ascii="Times New Roman" w:hAnsi="Times New Roman" w:cs="Times New Roman"/>
          <w:sz w:val="24"/>
        </w:rPr>
        <w:t>create_time</w:t>
      </w:r>
      <w:proofErr w:type="spellEnd"/>
      <w:r w:rsidRPr="005C315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315E">
        <w:rPr>
          <w:rFonts w:ascii="Times New Roman" w:hAnsi="Times New Roman" w:cs="Times New Roman"/>
          <w:sz w:val="24"/>
        </w:rPr>
        <w:t>between ?</w:t>
      </w:r>
      <w:proofErr w:type="gramEnd"/>
      <w:r w:rsidRPr="005C315E">
        <w:rPr>
          <w:rFonts w:ascii="Times New Roman" w:hAnsi="Times New Roman" w:cs="Times New Roman"/>
          <w:sz w:val="24"/>
        </w:rPr>
        <w:t xml:space="preserve"> and ?)</w:t>
      </w:r>
      <w:r>
        <w:rPr>
          <w:rFonts w:ascii="Times New Roman" w:hAnsi="Times New Roman" w:cs="Times New Roman"/>
          <w:sz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</w:p>
    <w:p w14:paraId="7CA52504" w14:textId="312CAEFB" w:rsidR="005C315E" w:rsidRDefault="005C315E" w:rsidP="00930DEC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  <w:r w:rsidRPr="00D14EF8">
        <w:rPr>
          <w:rFonts w:ascii="Times New Roman" w:hAnsi="Times New Roman" w:cs="Times New Roman"/>
          <w:color w:val="FF0000"/>
          <w:sz w:val="24"/>
        </w:rPr>
        <w:lastRenderedPageBreak/>
        <w:t xml:space="preserve">and </w:t>
      </w:r>
      <w:proofErr w:type="spellStart"/>
      <w:r w:rsidRPr="00D14EF8">
        <w:rPr>
          <w:rFonts w:ascii="Times New Roman" w:hAnsi="Times New Roman" w:cs="Times New Roman"/>
          <w:color w:val="FF0000"/>
          <w:sz w:val="24"/>
        </w:rPr>
        <w:t>id</w:t>
      </w:r>
      <w:proofErr w:type="spellEnd"/>
      <w:r w:rsidRPr="00D14EF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Pr="00D14EF8">
        <w:rPr>
          <w:rFonts w:ascii="Times New Roman" w:hAnsi="Times New Roman" w:cs="Times New Roman"/>
          <w:color w:val="FF0000"/>
          <w:sz w:val="24"/>
        </w:rPr>
        <w:t>like ?</w:t>
      </w:r>
      <w:proofErr w:type="gramEnd"/>
      <w:r w:rsidRPr="00D14EF8">
        <w:rPr>
          <w:rFonts w:ascii="Times New Roman" w:hAnsi="Times New Roman" w:cs="Times New Roman"/>
          <w:color w:val="FF0000"/>
          <w:sz w:val="24"/>
        </w:rPr>
        <w:t xml:space="preserve"> //</w:t>
      </w:r>
      <w:proofErr w:type="spellStart"/>
      <w:r w:rsidR="00D14EF8" w:rsidRPr="00D14EF8">
        <w:rPr>
          <w:rFonts w:ascii="Times New Roman" w:hAnsi="Times New Roman" w:cs="Times New Roman"/>
          <w:color w:val="FF0000"/>
          <w:sz w:val="24"/>
        </w:rPr>
        <w:t>Tìm</w:t>
      </w:r>
      <w:proofErr w:type="spellEnd"/>
      <w:r w:rsidR="00D14EF8" w:rsidRPr="00D14EF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D14EF8" w:rsidRPr="00D14EF8">
        <w:rPr>
          <w:rFonts w:ascii="Times New Roman" w:hAnsi="Times New Roman" w:cs="Times New Roman"/>
          <w:color w:val="FF0000"/>
          <w:sz w:val="24"/>
        </w:rPr>
        <w:t>kiếm</w:t>
      </w:r>
      <w:proofErr w:type="spellEnd"/>
      <w:r w:rsidR="00D14EF8" w:rsidRPr="00D14EF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D14EF8" w:rsidRPr="00D14EF8">
        <w:rPr>
          <w:rFonts w:ascii="Times New Roman" w:hAnsi="Times New Roman" w:cs="Times New Roman"/>
          <w:color w:val="FF0000"/>
          <w:sz w:val="24"/>
        </w:rPr>
        <w:t>theo</w:t>
      </w:r>
      <w:proofErr w:type="spellEnd"/>
      <w:r w:rsidR="00D14EF8" w:rsidRPr="00D14EF8">
        <w:rPr>
          <w:rFonts w:ascii="Times New Roman" w:hAnsi="Times New Roman" w:cs="Times New Roman"/>
          <w:color w:val="FF0000"/>
          <w:sz w:val="24"/>
        </w:rPr>
        <w:t xml:space="preserve"> ID </w:t>
      </w:r>
      <w:proofErr w:type="spellStart"/>
      <w:r w:rsidR="00D14EF8" w:rsidRPr="00D14EF8">
        <w:rPr>
          <w:rFonts w:ascii="Times New Roman" w:hAnsi="Times New Roman" w:cs="Times New Roman"/>
          <w:color w:val="FF0000"/>
          <w:sz w:val="24"/>
        </w:rPr>
        <w:t>biên</w:t>
      </w:r>
      <w:proofErr w:type="spellEnd"/>
      <w:r w:rsidR="00D14EF8" w:rsidRPr="00D14EF8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D14EF8" w:rsidRPr="00D14EF8">
        <w:rPr>
          <w:rFonts w:ascii="Times New Roman" w:hAnsi="Times New Roman" w:cs="Times New Roman"/>
          <w:color w:val="FF0000"/>
          <w:sz w:val="24"/>
        </w:rPr>
        <w:t>bản</w:t>
      </w:r>
      <w:proofErr w:type="spellEnd"/>
    </w:p>
    <w:p w14:paraId="1A419E6A" w14:textId="405C3945" w:rsidR="00D14EF8" w:rsidRPr="00D14EF8" w:rsidRDefault="00D14EF8" w:rsidP="00930DEC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and upper(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approve_user_name</w:t>
      </w:r>
      <w:proofErr w:type="spellEnd"/>
      <w:r>
        <w:rPr>
          <w:rFonts w:ascii="Times New Roman" w:hAnsi="Times New Roman" w:cs="Times New Roman"/>
          <w:color w:val="FF0000"/>
          <w:sz w:val="24"/>
        </w:rPr>
        <w:t>) like upper(?) //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Tìm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kiếm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theo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người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phê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duyệt</w:t>
      </w:r>
      <w:proofErr w:type="spellEnd"/>
    </w:p>
    <w:p w14:paraId="6C0FD6D7" w14:textId="40257495" w:rsidR="00837E8C" w:rsidRDefault="00837E8C" w:rsidP="00625EDE">
      <w:pPr>
        <w:rPr>
          <w:rFonts w:ascii="Times New Roman" w:hAnsi="Times New Roman" w:cs="Times New Roman"/>
          <w:sz w:val="24"/>
        </w:rPr>
      </w:pPr>
    </w:p>
    <w:p w14:paraId="77F64514" w14:textId="77777777" w:rsidR="00625EDE" w:rsidRPr="00625EDE" w:rsidRDefault="00625EDE" w:rsidP="00625EDE">
      <w:pPr>
        <w:rPr>
          <w:rFonts w:ascii="Times New Roman" w:hAnsi="Times New Roman" w:cs="Times New Roman"/>
          <w:sz w:val="24"/>
        </w:rPr>
      </w:pPr>
    </w:p>
    <w:p w14:paraId="2C2C5E15" w14:textId="72130522" w:rsidR="00E37789" w:rsidRPr="00A76518" w:rsidRDefault="00E37789" w:rsidP="00E37789">
      <w:pPr>
        <w:pStyle w:val="Heading4"/>
        <w:numPr>
          <w:ilvl w:val="1"/>
          <w:numId w:val="26"/>
        </w:numPr>
        <w:rPr>
          <w:rFonts w:ascii="Times New Roman" w:hAnsi="Times New Roman" w:cs="Times New Roman"/>
          <w:i w:val="0"/>
          <w:sz w:val="24"/>
        </w:rPr>
      </w:pPr>
      <w:proofErr w:type="spellStart"/>
      <w:r>
        <w:rPr>
          <w:rFonts w:ascii="Times New Roman" w:hAnsi="Times New Roman" w:cs="Times New Roman"/>
          <w:i w:val="0"/>
          <w:sz w:val="24"/>
        </w:rPr>
        <w:t>Nâng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cấp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Thêm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mới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biên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bản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4"/>
        </w:rPr>
        <w:t>nghiệm</w:t>
      </w:r>
      <w:proofErr w:type="spellEnd"/>
      <w:r>
        <w:rPr>
          <w:rFonts w:ascii="Times New Roman" w:hAnsi="Times New Roman" w:cs="Times New Roman"/>
          <w:i w:val="0"/>
          <w:sz w:val="24"/>
        </w:rPr>
        <w:t xml:space="preserve"> thu</w:t>
      </w:r>
    </w:p>
    <w:p w14:paraId="3D2216B5" w14:textId="205CFAA1" w:rsidR="00E37789" w:rsidRDefault="00E37789" w:rsidP="00E37789">
      <w:pPr>
        <w:rPr>
          <w:rFonts w:ascii="Times New Roman" w:hAnsi="Times New Roman" w:cs="Times New Roman"/>
          <w:b/>
          <w:noProof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Đường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Vật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</w:rPr>
        <w:t>Biên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nghiệm</w:t>
      </w:r>
      <w:proofErr w:type="spellEnd"/>
      <w:r>
        <w:rPr>
          <w:rFonts w:ascii="Times New Roman" w:hAnsi="Times New Roman" w:cs="Times New Roman"/>
          <w:sz w:val="24"/>
        </w:rPr>
        <w:t xml:space="preserve"> thu</w:t>
      </w:r>
      <w:r>
        <w:rPr>
          <w:rFonts w:ascii="Times New Roman" w:hAnsi="Times New Roman" w:cs="Times New Roman"/>
          <w:sz w:val="24"/>
        </w:rPr>
        <w:t xml:space="preserve"> &gt;&gt; Click (+)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Thêm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bản</w:t>
      </w:r>
      <w:proofErr w:type="spellEnd"/>
    </w:p>
    <w:p w14:paraId="5FCDF7BE" w14:textId="77777777" w:rsidR="00E37789" w:rsidRPr="00D74FA3" w:rsidRDefault="00E37789" w:rsidP="00E37789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proofErr w:type="spellStart"/>
      <w:r w:rsidRPr="00D74FA3">
        <w:rPr>
          <w:rFonts w:ascii="Times New Roman" w:hAnsi="Times New Roman" w:cs="Times New Roman"/>
          <w:b/>
          <w:sz w:val="24"/>
        </w:rPr>
        <w:t>Thiết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kế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giao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diện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37789" w14:paraId="6DD97F30" w14:textId="77777777" w:rsidTr="00B53DF4">
        <w:tc>
          <w:tcPr>
            <w:tcW w:w="5395" w:type="dxa"/>
          </w:tcPr>
          <w:p w14:paraId="7BA613A1" w14:textId="3AA80B8D" w:rsidR="00E37789" w:rsidRDefault="00E37789" w:rsidP="00B53DF4">
            <w:pPr>
              <w:rPr>
                <w:rFonts w:ascii="Times New Roman" w:hAnsi="Times New Roman" w:cs="Times New Roman"/>
                <w:sz w:val="24"/>
              </w:rPr>
            </w:pPr>
            <w:r w:rsidRPr="000F0B81">
              <w:rPr>
                <w:noProof/>
                <w:sz w:val="24"/>
              </w:rPr>
              <w:drawing>
                <wp:inline distT="0" distB="0" distL="0" distR="0" wp14:anchorId="5BD00347" wp14:editId="20637A21">
                  <wp:extent cx="2286000" cy="4699000"/>
                  <wp:effectExtent l="0" t="0" r="0" b="6350"/>
                  <wp:docPr id="44" name="Picture 44" descr="C:\Users\dunglt34\AppData\Local\Microsoft\Windows\INetCache\Content.Word\Screenshot_20201208-083856_VSmart 20 Publ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unglt34\AppData\Local\Microsoft\Windows\INetCache\Content.Word\Screenshot_20201208-083856_VSmart 20 Publ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6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C73C985" w14:textId="077F3BD5" w:rsidR="00E37789" w:rsidRDefault="00E37789" w:rsidP="001F5550">
            <w:pPr>
              <w:pStyle w:val="ListParagraph"/>
              <w:numPr>
                <w:ilvl w:val="0"/>
                <w:numId w:val="46"/>
              </w:numPr>
              <w:spacing w:before="0" w:after="0"/>
              <w:ind w:left="316" w:hanging="283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1F5550">
              <w:rPr>
                <w:rFonts w:ascii="Times New Roman" w:hAnsi="Times New Roman" w:cs="Times New Roman"/>
                <w:bCs/>
                <w:sz w:val="24"/>
              </w:rPr>
              <w:t>Chuyển</w:t>
            </w:r>
            <w:proofErr w:type="spellEnd"/>
            <w:r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1F5550">
              <w:rPr>
                <w:rFonts w:ascii="Times New Roman" w:hAnsi="Times New Roman" w:cs="Times New Roman"/>
                <w:bCs/>
                <w:sz w:val="24"/>
              </w:rPr>
              <w:t>các</w:t>
            </w:r>
            <w:proofErr w:type="spellEnd"/>
            <w:r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1F5550">
              <w:rPr>
                <w:rFonts w:ascii="Times New Roman" w:hAnsi="Times New Roman" w:cs="Times New Roman"/>
                <w:bCs/>
                <w:sz w:val="24"/>
              </w:rPr>
              <w:t>trường</w:t>
            </w:r>
            <w:proofErr w:type="spellEnd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Tỉnh</w:t>
            </w:r>
            <w:proofErr w:type="spellEnd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/</w:t>
            </w:r>
            <w:proofErr w:type="spellStart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Huyện</w:t>
            </w:r>
            <w:proofErr w:type="spellEnd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/</w:t>
            </w:r>
            <w:proofErr w:type="spellStart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Nhà</w:t>
            </w:r>
            <w:proofErr w:type="spellEnd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="00D106B8" w:rsidRPr="001F5550">
              <w:rPr>
                <w:rFonts w:ascii="Times New Roman" w:hAnsi="Times New Roman" w:cs="Times New Roman"/>
                <w:bCs/>
                <w:sz w:val="24"/>
              </w:rPr>
              <w:t>trạm</w:t>
            </w:r>
            <w:proofErr w:type="spellEnd"/>
            <w:r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proofErr w:type="spellStart"/>
            <w:r w:rsidRPr="001F5550">
              <w:rPr>
                <w:rFonts w:ascii="Times New Roman" w:hAnsi="Times New Roman" w:cs="Times New Roman"/>
                <w:bCs/>
                <w:sz w:val="24"/>
              </w:rPr>
              <w:t>combobox</w:t>
            </w:r>
            <w:proofErr w:type="spellEnd"/>
            <w:r w:rsidRPr="001F5550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1F5550">
              <w:rPr>
                <w:rFonts w:ascii="Times New Roman" w:hAnsi="Times New Roman" w:cs="Times New Roman"/>
                <w:bCs/>
                <w:sz w:val="24"/>
              </w:rPr>
              <w:sym w:font="Wingdings" w:char="F0E8"/>
            </w:r>
            <w:r w:rsidRPr="001F5550">
              <w:rPr>
                <w:rFonts w:ascii="Times New Roman" w:hAnsi="Times New Roman" w:cs="Times New Roman"/>
                <w:bCs/>
                <w:sz w:val="24"/>
              </w:rPr>
              <w:t xml:space="preserve"> autocomplete</w:t>
            </w:r>
          </w:p>
          <w:p w14:paraId="3106D300" w14:textId="77777777" w:rsidR="00E37789" w:rsidRDefault="00E37789" w:rsidP="00690A99">
            <w:pPr>
              <w:pStyle w:val="ListParagraph"/>
              <w:spacing w:before="0" w:after="0"/>
              <w:ind w:left="31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BF14C9F" w14:textId="77777777" w:rsidR="00E37789" w:rsidRDefault="00E37789" w:rsidP="00E37789">
      <w:pPr>
        <w:rPr>
          <w:rFonts w:ascii="Times New Roman" w:hAnsi="Times New Roman" w:cs="Times New Roman"/>
          <w:b/>
          <w:noProof/>
          <w:sz w:val="24"/>
        </w:rPr>
      </w:pPr>
    </w:p>
    <w:p w14:paraId="03155718" w14:textId="4E488533" w:rsidR="00E37789" w:rsidRDefault="00E37789" w:rsidP="00E37789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proofErr w:type="spellStart"/>
      <w:r w:rsidRPr="00D74FA3">
        <w:rPr>
          <w:rFonts w:ascii="Times New Roman" w:hAnsi="Times New Roman" w:cs="Times New Roman"/>
          <w:b/>
          <w:sz w:val="24"/>
        </w:rPr>
        <w:t>Mô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tả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nghiệp</w:t>
      </w:r>
      <w:proofErr w:type="spellEnd"/>
      <w:r w:rsidRPr="00D74FA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4FA3">
        <w:rPr>
          <w:rFonts w:ascii="Times New Roman" w:hAnsi="Times New Roman" w:cs="Times New Roman"/>
          <w:b/>
          <w:sz w:val="24"/>
        </w:rPr>
        <w:t>vụ</w:t>
      </w:r>
      <w:proofErr w:type="spellEnd"/>
    </w:p>
    <w:p w14:paraId="555746E2" w14:textId="7F193121" w:rsidR="00690A99" w:rsidRPr="00690A99" w:rsidRDefault="00690A99" w:rsidP="00690A99">
      <w:pPr>
        <w:pStyle w:val="ListParagraph"/>
        <w:numPr>
          <w:ilvl w:val="0"/>
          <w:numId w:val="46"/>
        </w:numPr>
        <w:spacing w:before="0" w:after="0"/>
        <w:ind w:left="316" w:hanging="283"/>
        <w:rPr>
          <w:rFonts w:ascii="Times New Roman" w:hAnsi="Times New Roman" w:cs="Times New Roman"/>
          <w:bCs/>
          <w:color w:val="FF0000"/>
          <w:sz w:val="24"/>
        </w:rPr>
      </w:pPr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[1] Trường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Tỉnh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r w:rsidRPr="00690A99">
        <w:rPr>
          <w:rFonts w:ascii="Times New Roman" w:hAnsi="Times New Roman" w:cs="Times New Roman"/>
          <w:bCs/>
          <w:color w:val="FF0000"/>
          <w:sz w:val="24"/>
        </w:rPr>
        <w:sym w:font="Wingdings" w:char="F0E8"/>
      </w:r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Sửa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lại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lấy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dữ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liệu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theo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 xml:space="preserve"> script </w:t>
      </w:r>
      <w:proofErr w:type="spellStart"/>
      <w:r w:rsidRPr="00690A99">
        <w:rPr>
          <w:rFonts w:ascii="Times New Roman" w:hAnsi="Times New Roman" w:cs="Times New Roman"/>
          <w:bCs/>
          <w:color w:val="FF0000"/>
          <w:sz w:val="24"/>
        </w:rPr>
        <w:t>sau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>:</w:t>
      </w:r>
    </w:p>
    <w:p w14:paraId="10471D07" w14:textId="77777777" w:rsidR="00690A99" w:rsidRDefault="00690A99" w:rsidP="00690A99">
      <w:pPr>
        <w:pStyle w:val="ListParagraph"/>
        <w:spacing w:before="0" w:after="0"/>
        <w:ind w:left="316"/>
        <w:rPr>
          <w:rFonts w:ascii="Times New Roman" w:hAnsi="Times New Roman" w:cs="Times New Roman"/>
          <w:bCs/>
          <w:sz w:val="24"/>
        </w:rPr>
      </w:pPr>
    </w:p>
    <w:p w14:paraId="13314F9E" w14:textId="77777777" w:rsidR="00690A99" w:rsidRDefault="00690A99" w:rsidP="00690A99">
      <w:pPr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QLCTKT.V_DEPARTMENT</w:t>
      </w:r>
    </w:p>
    <w:p w14:paraId="65C80B1B" w14:textId="77777777" w:rsidR="00690A99" w:rsidRDefault="00690A99" w:rsidP="00690A99">
      <w:pPr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INVEST_TYPE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LOCATION_LEVEL = </w:t>
      </w:r>
      <w:r>
        <w:rPr>
          <w:rFonts w:ascii="Consolas" w:hAnsi="Consolas" w:cs="Consolas"/>
          <w:color w:val="0000FF"/>
          <w:sz w:val="20"/>
          <w:szCs w:val="20"/>
        </w:rPr>
        <w:t>3</w:t>
      </w:r>
    </w:p>
    <w:p w14:paraId="465EF92E" w14:textId="77777777" w:rsidR="00690A99" w:rsidRDefault="00690A99" w:rsidP="00690A99">
      <w:pPr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DEPARTMENT_ID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?</w:t>
      </w:r>
      <w:proofErr w:type="gramEnd"/>
    </w:p>
    <w:p w14:paraId="448A228B" w14:textId="77777777" w:rsidR="00690A99" w:rsidRDefault="00690A99" w:rsidP="00690A99">
      <w:pPr>
        <w:autoSpaceDE w:val="0"/>
        <w:autoSpaceDN w:val="0"/>
        <w:adjustRightInd w:val="0"/>
        <w:spacing w:before="0" w:after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PRIOR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DEPARTMENT_ID = PARENT_ID </w:t>
      </w:r>
    </w:p>
    <w:p w14:paraId="025BF741" w14:textId="77777777" w:rsidR="00690A99" w:rsidRPr="001F5550" w:rsidRDefault="00690A99" w:rsidP="00690A99">
      <w:pPr>
        <w:pStyle w:val="ListParagraph"/>
        <w:spacing w:before="0" w:after="0"/>
        <w:ind w:left="1036"/>
        <w:rPr>
          <w:rFonts w:ascii="Times New Roman" w:hAnsi="Times New Roman" w:cs="Times New Roman"/>
          <w:bCs/>
          <w:sz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LOCATION_NAME</w:t>
      </w:r>
    </w:p>
    <w:p w14:paraId="4F2AD596" w14:textId="303690D1" w:rsidR="00690A99" w:rsidRPr="00690A99" w:rsidRDefault="00690A99" w:rsidP="00690A99"/>
    <w:p w14:paraId="08C0B294" w14:textId="670BC340" w:rsidR="00E37789" w:rsidRPr="00690A99" w:rsidRDefault="00690A99" w:rsidP="00690A99">
      <w:pPr>
        <w:pStyle w:val="ListParagraph"/>
        <w:numPr>
          <w:ilvl w:val="0"/>
          <w:numId w:val="46"/>
        </w:numPr>
        <w:spacing w:before="0" w:after="0"/>
        <w:ind w:left="316" w:hanging="283"/>
        <w:rPr>
          <w:rFonts w:ascii="Times New Roman" w:hAnsi="Times New Roman" w:cs="Times New Roman"/>
          <w:bCs/>
          <w:color w:val="FF0000"/>
          <w:sz w:val="24"/>
        </w:rPr>
      </w:pPr>
      <w:bookmarkStart w:id="22" w:name="_GoBack"/>
      <w:r w:rsidRPr="00690A99">
        <w:rPr>
          <w:rFonts w:ascii="Times New Roman" w:hAnsi="Times New Roman" w:cs="Times New Roman"/>
          <w:bCs/>
          <w:color w:val="FF0000"/>
          <w:sz w:val="24"/>
        </w:rPr>
        <w:lastRenderedPageBreak/>
        <w:t xml:space="preserve">[2]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Nâng</w:t>
      </w:r>
      <w:proofErr w:type="spellEnd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cấp</w:t>
      </w:r>
      <w:proofErr w:type="spellEnd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thêm</w:t>
      </w:r>
      <w:proofErr w:type="spellEnd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mới</w:t>
      </w:r>
      <w:proofErr w:type="spellEnd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biên</w:t>
      </w:r>
      <w:proofErr w:type="spellEnd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 xml:space="preserve"> </w:t>
      </w:r>
      <w:proofErr w:type="spellStart"/>
      <w:r w:rsidR="00821EEB" w:rsidRPr="00690A99">
        <w:rPr>
          <w:rFonts w:ascii="Times New Roman" w:hAnsi="Times New Roman" w:cs="Times New Roman"/>
          <w:bCs/>
          <w:color w:val="FF0000"/>
          <w:sz w:val="24"/>
        </w:rPr>
        <w:t>bản</w:t>
      </w:r>
      <w:proofErr w:type="spellEnd"/>
      <w:r w:rsidRPr="00690A99">
        <w:rPr>
          <w:rFonts w:ascii="Times New Roman" w:hAnsi="Times New Roman" w:cs="Times New Roman"/>
          <w:bCs/>
          <w:color w:val="FF0000"/>
          <w:sz w:val="24"/>
        </w:rPr>
        <w:t>:</w:t>
      </w:r>
    </w:p>
    <w:bookmarkEnd w:id="22"/>
    <w:p w14:paraId="10B00D95" w14:textId="5A7CE66A" w:rsidR="00F8408B" w:rsidRPr="00F8408B" w:rsidRDefault="00821EEB" w:rsidP="00F8408B">
      <w:pPr>
        <w:ind w:left="720" w:firstLine="360"/>
        <w:rPr>
          <w:rFonts w:ascii="Times New Roman" w:hAnsi="Times New Roman" w:cs="Times New Roman"/>
          <w:sz w:val="24"/>
        </w:rPr>
      </w:pPr>
      <w:proofErr w:type="spellStart"/>
      <w:r w:rsidRPr="00F8408B">
        <w:rPr>
          <w:rFonts w:ascii="Times New Roman" w:hAnsi="Times New Roman" w:cs="Times New Roman"/>
          <w:sz w:val="24"/>
        </w:rPr>
        <w:t>Cũ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8408B">
        <w:rPr>
          <w:rFonts w:ascii="Times New Roman" w:hAnsi="Times New Roman" w:cs="Times New Roman"/>
          <w:sz w:val="24"/>
        </w:rPr>
        <w:t>Khi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thêm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mới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thì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insert </w:t>
      </w:r>
      <w:proofErr w:type="spellStart"/>
      <w:r w:rsidRPr="00F8408B">
        <w:rPr>
          <w:rFonts w:ascii="Times New Roman" w:hAnsi="Times New Roman" w:cs="Times New Roman"/>
          <w:sz w:val="24"/>
        </w:rPr>
        <w:t>Tên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biên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bản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8408B">
        <w:rPr>
          <w:rFonts w:ascii="Times New Roman" w:hAnsi="Times New Roman" w:cs="Times New Roman"/>
          <w:sz w:val="24"/>
        </w:rPr>
        <w:t>edocument_name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8408B">
        <w:rPr>
          <w:rFonts w:ascii="Times New Roman" w:hAnsi="Times New Roman" w:cs="Times New Roman"/>
          <w:sz w:val="24"/>
        </w:rPr>
        <w:t>theo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định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sz w:val="24"/>
        </w:rPr>
        <w:t>dạng</w:t>
      </w:r>
      <w:proofErr w:type="spellEnd"/>
      <w:r w:rsidRPr="00F8408B">
        <w:rPr>
          <w:rFonts w:ascii="Times New Roman" w:hAnsi="Times New Roman" w:cs="Times New Roman"/>
          <w:sz w:val="24"/>
        </w:rPr>
        <w:t xml:space="preserve">: </w:t>
      </w:r>
    </w:p>
    <w:p w14:paraId="202166C7" w14:textId="13F9DCE2" w:rsidR="00F8408B" w:rsidRPr="00F8408B" w:rsidRDefault="00F8408B" w:rsidP="00F8408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 w:rsidRPr="00F8408B">
        <w:rPr>
          <w:rFonts w:ascii="Times New Roman" w:hAnsi="Times New Roman" w:cs="Times New Roman"/>
          <w:b/>
          <w:sz w:val="24"/>
        </w:rPr>
        <w:t>[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Mã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trạm</w:t>
      </w:r>
      <w:proofErr w:type="spellEnd"/>
      <w:r w:rsidRPr="00F8408B">
        <w:rPr>
          <w:rFonts w:ascii="Times New Roman" w:hAnsi="Times New Roman" w:cs="Times New Roman"/>
          <w:b/>
          <w:sz w:val="24"/>
        </w:rPr>
        <w:t>] [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Mã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thiết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bị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] [Template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biên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bản</w:t>
      </w:r>
      <w:proofErr w:type="spellEnd"/>
      <w:r w:rsidRPr="00F8408B">
        <w:rPr>
          <w:rFonts w:ascii="Times New Roman" w:hAnsi="Times New Roman" w:cs="Times New Roman"/>
          <w:b/>
          <w:sz w:val="24"/>
        </w:rPr>
        <w:t>] [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Thời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gian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tạo</w:t>
      </w:r>
      <w:proofErr w:type="spellEnd"/>
      <w:r w:rsidRPr="00F8408B">
        <w:rPr>
          <w:rFonts w:ascii="Times New Roman" w:hAnsi="Times New Roman" w:cs="Times New Roman"/>
          <w:b/>
          <w:sz w:val="24"/>
        </w:rPr>
        <w:t>]</w:t>
      </w:r>
    </w:p>
    <w:p w14:paraId="152EA003" w14:textId="4E21B131" w:rsidR="00821EEB" w:rsidRPr="00821EEB" w:rsidRDefault="00F8408B" w:rsidP="00821EE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VD: </w:t>
      </w:r>
      <w:r w:rsidR="00821EEB" w:rsidRPr="00821EEB">
        <w:rPr>
          <w:rFonts w:ascii="Times New Roman" w:hAnsi="Times New Roman" w:cs="Times New Roman"/>
          <w:sz w:val="24"/>
        </w:rPr>
        <w:t>DNI0234 DNI0234_DC1_LIB 3 CHECKLIST BÀN GIAO ĐƯA VÀO VHKT LIB 27/08/2021 15:10:55</w:t>
      </w:r>
    </w:p>
    <w:p w14:paraId="6BB7CE53" w14:textId="163AC563" w:rsidR="00A40F97" w:rsidRDefault="00A40F97" w:rsidP="00A40F97">
      <w:pPr>
        <w:pStyle w:val="ListParagraph"/>
        <w:rPr>
          <w:rFonts w:ascii="Times New Roman" w:hAnsi="Times New Roman" w:cs="Times New Roman"/>
          <w:sz w:val="24"/>
        </w:rPr>
      </w:pPr>
    </w:p>
    <w:p w14:paraId="67B32E5F" w14:textId="4C436500" w:rsidR="00F8408B" w:rsidRDefault="00F8408B" w:rsidP="00F8408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trạm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Thời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8408B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dạng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8408B">
        <w:rPr>
          <w:rFonts w:ascii="Times New Roman" w:hAnsi="Times New Roman" w:cs="Times New Roman"/>
          <w:b/>
          <w:sz w:val="24"/>
        </w:rPr>
        <w:t>[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Mã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thiết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bị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] [Template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biên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408B">
        <w:rPr>
          <w:rFonts w:ascii="Times New Roman" w:hAnsi="Times New Roman" w:cs="Times New Roman"/>
          <w:b/>
          <w:sz w:val="24"/>
        </w:rPr>
        <w:t>bản</w:t>
      </w:r>
      <w:proofErr w:type="spellEnd"/>
      <w:r w:rsidRPr="00F8408B">
        <w:rPr>
          <w:rFonts w:ascii="Times New Roman" w:hAnsi="Times New Roman" w:cs="Times New Roman"/>
          <w:b/>
          <w:sz w:val="24"/>
        </w:rPr>
        <w:t xml:space="preserve">] </w:t>
      </w:r>
    </w:p>
    <w:p w14:paraId="23EE4511" w14:textId="64031129" w:rsidR="00F8408B" w:rsidRDefault="00F8408B" w:rsidP="00F8408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VD: </w:t>
      </w:r>
      <w:r w:rsidRPr="00821EEB">
        <w:rPr>
          <w:rFonts w:ascii="Times New Roman" w:hAnsi="Times New Roman" w:cs="Times New Roman"/>
          <w:sz w:val="24"/>
        </w:rPr>
        <w:t>DNI0234_DC1_LIB 3 CHECKLIST BÀN GIAO ĐƯA VÀO VHKT LIB</w:t>
      </w:r>
    </w:p>
    <w:p w14:paraId="2DBDC6AC" w14:textId="77777777" w:rsidR="00F8408B" w:rsidRPr="00D74FA3" w:rsidRDefault="00F8408B" w:rsidP="00F8408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F8408B" w:rsidRPr="00D74FA3" w:rsidSect="00347BA2">
      <w:headerReference w:type="default" r:id="rId12"/>
      <w:footerReference w:type="default" r:id="rId13"/>
      <w:type w:val="continuous"/>
      <w:pgSz w:w="12240" w:h="15840"/>
      <w:pgMar w:top="720" w:right="720" w:bottom="720" w:left="720" w:header="720" w:footer="432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E5665" w14:textId="77777777" w:rsidR="0084255A" w:rsidRDefault="0084255A" w:rsidP="00093BE1">
      <w:pPr>
        <w:spacing w:before="0" w:after="0"/>
      </w:pPr>
      <w:r>
        <w:separator/>
      </w:r>
    </w:p>
  </w:endnote>
  <w:endnote w:type="continuationSeparator" w:id="0">
    <w:p w14:paraId="5D961EDF" w14:textId="77777777" w:rsidR="0084255A" w:rsidRDefault="0084255A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.VnArial">
    <w:altName w:val="Arial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71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13486" w14:textId="3D91D6AA" w:rsidR="00127FC9" w:rsidRDefault="00127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A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9E09689" w14:textId="77777777" w:rsidR="00127FC9" w:rsidRDefault="0012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468D9" w14:textId="77777777" w:rsidR="0084255A" w:rsidRDefault="0084255A" w:rsidP="00093BE1">
      <w:pPr>
        <w:spacing w:before="0" w:after="0"/>
      </w:pPr>
      <w:r>
        <w:separator/>
      </w:r>
    </w:p>
  </w:footnote>
  <w:footnote w:type="continuationSeparator" w:id="0">
    <w:p w14:paraId="07CB132A" w14:textId="77777777" w:rsidR="0084255A" w:rsidRDefault="0084255A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127FC9" w:rsidRPr="003E5A01" w14:paraId="739E48DE" w14:textId="77777777" w:rsidTr="0021530D">
      <w:trPr>
        <w:trHeight w:val="270"/>
      </w:trPr>
      <w:tc>
        <w:tcPr>
          <w:tcW w:w="5000" w:type="pct"/>
        </w:tcPr>
        <w:p w14:paraId="04EF83C1" w14:textId="0DA30126" w:rsidR="00127FC9" w:rsidRPr="00B25A35" w:rsidRDefault="00127FC9" w:rsidP="00557485">
          <w:pPr>
            <w:pStyle w:val="NoSpacing"/>
            <w:rPr>
              <w:rFonts w:ascii="Times New Roman" w:hAnsi="Times New Roman" w:cs="Times New Roman"/>
              <w:i/>
              <w:sz w:val="24"/>
              <w:szCs w:val="24"/>
            </w:rPr>
          </w:pP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Tài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liệu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mô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tả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yêu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cầu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thay</w:t>
          </w:r>
          <w:proofErr w:type="spellEnd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proofErr w:type="spellStart"/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đổi</w:t>
          </w:r>
          <w:proofErr w:type="spellEnd"/>
        </w:p>
      </w:tc>
    </w:tr>
  </w:tbl>
  <w:p w14:paraId="1A5E70F9" w14:textId="77777777" w:rsidR="00127FC9" w:rsidRDefault="00127FC9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DEB"/>
      </v:shape>
    </w:pict>
  </w:numPicBullet>
  <w:abstractNum w:abstractNumId="0" w15:restartNumberingAfterBreak="0">
    <w:nsid w:val="01776274"/>
    <w:multiLevelType w:val="hybridMultilevel"/>
    <w:tmpl w:val="9D2C2B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87311"/>
    <w:multiLevelType w:val="hybridMultilevel"/>
    <w:tmpl w:val="679C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80A7D"/>
    <w:multiLevelType w:val="hybridMultilevel"/>
    <w:tmpl w:val="F960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0123D"/>
    <w:multiLevelType w:val="hybridMultilevel"/>
    <w:tmpl w:val="C996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CD0"/>
    <w:multiLevelType w:val="hybridMultilevel"/>
    <w:tmpl w:val="9CC4B810"/>
    <w:lvl w:ilvl="0" w:tplc="EE328F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0348"/>
    <w:multiLevelType w:val="hybridMultilevel"/>
    <w:tmpl w:val="245A1C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3C12F0"/>
    <w:multiLevelType w:val="hybridMultilevel"/>
    <w:tmpl w:val="90C424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90850"/>
    <w:multiLevelType w:val="hybridMultilevel"/>
    <w:tmpl w:val="003C74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600125"/>
    <w:multiLevelType w:val="hybridMultilevel"/>
    <w:tmpl w:val="473AFB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7515A8"/>
    <w:multiLevelType w:val="hybridMultilevel"/>
    <w:tmpl w:val="E27E85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5C4A3A"/>
    <w:multiLevelType w:val="hybridMultilevel"/>
    <w:tmpl w:val="8F4E1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CA69E2"/>
    <w:multiLevelType w:val="hybridMultilevel"/>
    <w:tmpl w:val="95F0B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C3271"/>
    <w:multiLevelType w:val="multilevel"/>
    <w:tmpl w:val="427058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FA405F"/>
    <w:multiLevelType w:val="hybridMultilevel"/>
    <w:tmpl w:val="64709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E0917"/>
    <w:multiLevelType w:val="hybridMultilevel"/>
    <w:tmpl w:val="7F880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47169A"/>
    <w:multiLevelType w:val="hybridMultilevel"/>
    <w:tmpl w:val="7E8091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C37829"/>
    <w:multiLevelType w:val="hybridMultilevel"/>
    <w:tmpl w:val="34120F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4C545EE"/>
    <w:multiLevelType w:val="multilevel"/>
    <w:tmpl w:val="096831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851593"/>
    <w:multiLevelType w:val="hybridMultilevel"/>
    <w:tmpl w:val="C4E2AA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622C2F"/>
    <w:multiLevelType w:val="hybridMultilevel"/>
    <w:tmpl w:val="A33C9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814A62"/>
    <w:multiLevelType w:val="hybridMultilevel"/>
    <w:tmpl w:val="AFF60744"/>
    <w:lvl w:ilvl="0" w:tplc="2E54BC06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940F5E"/>
    <w:multiLevelType w:val="hybridMultilevel"/>
    <w:tmpl w:val="50BC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A6448D"/>
    <w:multiLevelType w:val="hybridMultilevel"/>
    <w:tmpl w:val="8FE6F146"/>
    <w:lvl w:ilvl="0" w:tplc="32705BD6">
      <w:start w:val="13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99A4687"/>
    <w:multiLevelType w:val="hybridMultilevel"/>
    <w:tmpl w:val="D646C630"/>
    <w:lvl w:ilvl="0" w:tplc="4C0A81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1B7592"/>
    <w:multiLevelType w:val="multilevel"/>
    <w:tmpl w:val="7A8A800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4A7C48"/>
    <w:multiLevelType w:val="hybridMultilevel"/>
    <w:tmpl w:val="5AE0C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3C7653"/>
    <w:multiLevelType w:val="hybridMultilevel"/>
    <w:tmpl w:val="1960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260E17"/>
    <w:multiLevelType w:val="hybridMultilevel"/>
    <w:tmpl w:val="BCBAE322"/>
    <w:lvl w:ilvl="0" w:tplc="CA28F2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E14B8">
      <w:numFmt w:val="bullet"/>
      <w:lvlText w:val=""/>
      <w:lvlJc w:val="left"/>
      <w:pPr>
        <w:ind w:left="4320" w:hanging="360"/>
      </w:pPr>
      <w:rPr>
        <w:rFonts w:ascii="Wingdings" w:eastAsia="Times New Roman" w:hAnsi="Wingdings" w:cs="Aria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9C7644"/>
    <w:multiLevelType w:val="hybridMultilevel"/>
    <w:tmpl w:val="DEA050CE"/>
    <w:lvl w:ilvl="0" w:tplc="633A1C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44644"/>
    <w:multiLevelType w:val="hybridMultilevel"/>
    <w:tmpl w:val="129071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95A54C4"/>
    <w:multiLevelType w:val="hybridMultilevel"/>
    <w:tmpl w:val="315E56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B640D22"/>
    <w:multiLevelType w:val="hybridMultilevel"/>
    <w:tmpl w:val="FE8E58C2"/>
    <w:lvl w:ilvl="0" w:tplc="3F9494E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1C1142"/>
    <w:multiLevelType w:val="hybridMultilevel"/>
    <w:tmpl w:val="474C8200"/>
    <w:lvl w:ilvl="0" w:tplc="93A48E3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556F5"/>
    <w:multiLevelType w:val="hybridMultilevel"/>
    <w:tmpl w:val="51F45316"/>
    <w:lvl w:ilvl="0" w:tplc="0C3A8694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E9437E"/>
    <w:multiLevelType w:val="hybridMultilevel"/>
    <w:tmpl w:val="E9146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464B8C"/>
    <w:multiLevelType w:val="hybridMultilevel"/>
    <w:tmpl w:val="F16073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B4E10"/>
    <w:multiLevelType w:val="hybridMultilevel"/>
    <w:tmpl w:val="10587846"/>
    <w:lvl w:ilvl="0" w:tplc="04090009">
      <w:start w:val="1"/>
      <w:numFmt w:val="bullet"/>
      <w:lvlText w:val=""/>
      <w:lvlJc w:val="left"/>
      <w:pPr>
        <w:ind w:left="3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7" w15:restartNumberingAfterBreak="0">
    <w:nsid w:val="5E9B27F4"/>
    <w:multiLevelType w:val="hybridMultilevel"/>
    <w:tmpl w:val="0C322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CA298E"/>
    <w:multiLevelType w:val="hybridMultilevel"/>
    <w:tmpl w:val="DAEC1192"/>
    <w:lvl w:ilvl="0" w:tplc="BE9296A4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DC78B9"/>
    <w:multiLevelType w:val="hybridMultilevel"/>
    <w:tmpl w:val="A1FE2DA2"/>
    <w:lvl w:ilvl="0" w:tplc="B0E4C888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D1B1C"/>
    <w:multiLevelType w:val="hybridMultilevel"/>
    <w:tmpl w:val="74E4B1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5F06CA"/>
    <w:multiLevelType w:val="hybridMultilevel"/>
    <w:tmpl w:val="51E8C5D2"/>
    <w:lvl w:ilvl="0" w:tplc="81BA46C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F11A3"/>
    <w:multiLevelType w:val="hybridMultilevel"/>
    <w:tmpl w:val="DAB6FB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A84C6F"/>
    <w:multiLevelType w:val="hybridMultilevel"/>
    <w:tmpl w:val="25245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D09E8"/>
    <w:multiLevelType w:val="hybridMultilevel"/>
    <w:tmpl w:val="41F00974"/>
    <w:lvl w:ilvl="0" w:tplc="D8ACDD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5260DF"/>
    <w:multiLevelType w:val="hybridMultilevel"/>
    <w:tmpl w:val="2F5666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6"/>
  </w:num>
  <w:num w:numId="2">
    <w:abstractNumId w:val="12"/>
  </w:num>
  <w:num w:numId="3">
    <w:abstractNumId w:val="38"/>
  </w:num>
  <w:num w:numId="4">
    <w:abstractNumId w:val="35"/>
  </w:num>
  <w:num w:numId="5">
    <w:abstractNumId w:val="12"/>
    <w:lvlOverride w:ilvl="0">
      <w:startOverride w:val="2"/>
    </w:lvlOverride>
  </w:num>
  <w:num w:numId="6">
    <w:abstractNumId w:val="17"/>
  </w:num>
  <w:num w:numId="7">
    <w:abstractNumId w:val="27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34"/>
  </w:num>
  <w:num w:numId="13">
    <w:abstractNumId w:val="5"/>
  </w:num>
  <w:num w:numId="14">
    <w:abstractNumId w:val="3"/>
  </w:num>
  <w:num w:numId="15">
    <w:abstractNumId w:val="21"/>
  </w:num>
  <w:num w:numId="16">
    <w:abstractNumId w:val="18"/>
  </w:num>
  <w:num w:numId="17">
    <w:abstractNumId w:val="19"/>
  </w:num>
  <w:num w:numId="18">
    <w:abstractNumId w:val="45"/>
  </w:num>
  <w:num w:numId="19">
    <w:abstractNumId w:val="37"/>
  </w:num>
  <w:num w:numId="20">
    <w:abstractNumId w:val="15"/>
  </w:num>
  <w:num w:numId="21">
    <w:abstractNumId w:val="30"/>
  </w:num>
  <w:num w:numId="22">
    <w:abstractNumId w:val="29"/>
  </w:num>
  <w:num w:numId="23">
    <w:abstractNumId w:val="36"/>
  </w:num>
  <w:num w:numId="24">
    <w:abstractNumId w:val="16"/>
  </w:num>
  <w:num w:numId="25">
    <w:abstractNumId w:val="14"/>
  </w:num>
  <w:num w:numId="26">
    <w:abstractNumId w:val="24"/>
  </w:num>
  <w:num w:numId="27">
    <w:abstractNumId w:val="42"/>
  </w:num>
  <w:num w:numId="28">
    <w:abstractNumId w:val="2"/>
  </w:num>
  <w:num w:numId="29">
    <w:abstractNumId w:val="13"/>
  </w:num>
  <w:num w:numId="30">
    <w:abstractNumId w:val="26"/>
  </w:num>
  <w:num w:numId="31">
    <w:abstractNumId w:val="1"/>
  </w:num>
  <w:num w:numId="32">
    <w:abstractNumId w:val="25"/>
  </w:num>
  <w:num w:numId="33">
    <w:abstractNumId w:val="32"/>
  </w:num>
  <w:num w:numId="34">
    <w:abstractNumId w:val="41"/>
  </w:num>
  <w:num w:numId="35">
    <w:abstractNumId w:val="22"/>
  </w:num>
  <w:num w:numId="36">
    <w:abstractNumId w:val="39"/>
  </w:num>
  <w:num w:numId="37">
    <w:abstractNumId w:val="44"/>
  </w:num>
  <w:num w:numId="38">
    <w:abstractNumId w:val="6"/>
  </w:num>
  <w:num w:numId="39">
    <w:abstractNumId w:val="43"/>
  </w:num>
  <w:num w:numId="40">
    <w:abstractNumId w:val="23"/>
  </w:num>
  <w:num w:numId="41">
    <w:abstractNumId w:val="4"/>
  </w:num>
  <w:num w:numId="42">
    <w:abstractNumId w:val="9"/>
  </w:num>
  <w:num w:numId="43">
    <w:abstractNumId w:val="7"/>
  </w:num>
  <w:num w:numId="44">
    <w:abstractNumId w:val="40"/>
  </w:num>
  <w:num w:numId="45">
    <w:abstractNumId w:val="28"/>
  </w:num>
  <w:num w:numId="46">
    <w:abstractNumId w:val="31"/>
  </w:num>
  <w:num w:numId="47">
    <w:abstractNumId w:val="20"/>
  </w:num>
  <w:num w:numId="4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0471E"/>
    <w:rsid w:val="00006233"/>
    <w:rsid w:val="00006808"/>
    <w:rsid w:val="0001666A"/>
    <w:rsid w:val="0001752C"/>
    <w:rsid w:val="00017CEF"/>
    <w:rsid w:val="000218B0"/>
    <w:rsid w:val="00021E1C"/>
    <w:rsid w:val="000235E6"/>
    <w:rsid w:val="000273D4"/>
    <w:rsid w:val="000349E4"/>
    <w:rsid w:val="000379F4"/>
    <w:rsid w:val="00041923"/>
    <w:rsid w:val="000441E8"/>
    <w:rsid w:val="000444DB"/>
    <w:rsid w:val="00044822"/>
    <w:rsid w:val="00046D01"/>
    <w:rsid w:val="00050CE1"/>
    <w:rsid w:val="0005429E"/>
    <w:rsid w:val="0005473D"/>
    <w:rsid w:val="00055D3D"/>
    <w:rsid w:val="00057B70"/>
    <w:rsid w:val="0006135D"/>
    <w:rsid w:val="00070CDB"/>
    <w:rsid w:val="00074665"/>
    <w:rsid w:val="000754C6"/>
    <w:rsid w:val="00075991"/>
    <w:rsid w:val="0008260E"/>
    <w:rsid w:val="00082E45"/>
    <w:rsid w:val="0008380F"/>
    <w:rsid w:val="00086376"/>
    <w:rsid w:val="00090F52"/>
    <w:rsid w:val="00093BE1"/>
    <w:rsid w:val="00095F46"/>
    <w:rsid w:val="000A0635"/>
    <w:rsid w:val="000A0EB8"/>
    <w:rsid w:val="000A2220"/>
    <w:rsid w:val="000A4636"/>
    <w:rsid w:val="000B40D5"/>
    <w:rsid w:val="000B41C7"/>
    <w:rsid w:val="000B49AA"/>
    <w:rsid w:val="000B73BF"/>
    <w:rsid w:val="000C070F"/>
    <w:rsid w:val="000C07F5"/>
    <w:rsid w:val="000C0B9D"/>
    <w:rsid w:val="000C1D1F"/>
    <w:rsid w:val="000C2C1C"/>
    <w:rsid w:val="000C3857"/>
    <w:rsid w:val="000C3B91"/>
    <w:rsid w:val="000C56AD"/>
    <w:rsid w:val="000C5777"/>
    <w:rsid w:val="000C6E6D"/>
    <w:rsid w:val="000D08DE"/>
    <w:rsid w:val="000D7802"/>
    <w:rsid w:val="000E1356"/>
    <w:rsid w:val="000E39E3"/>
    <w:rsid w:val="000E42F8"/>
    <w:rsid w:val="000E4633"/>
    <w:rsid w:val="000E6B83"/>
    <w:rsid w:val="000E72B0"/>
    <w:rsid w:val="000F0C12"/>
    <w:rsid w:val="0010187B"/>
    <w:rsid w:val="0010698D"/>
    <w:rsid w:val="00107384"/>
    <w:rsid w:val="00110E61"/>
    <w:rsid w:val="00112CAA"/>
    <w:rsid w:val="00114619"/>
    <w:rsid w:val="00114981"/>
    <w:rsid w:val="00117A19"/>
    <w:rsid w:val="001204D0"/>
    <w:rsid w:val="00120B33"/>
    <w:rsid w:val="00122AD4"/>
    <w:rsid w:val="001236A5"/>
    <w:rsid w:val="001277E5"/>
    <w:rsid w:val="00127FC9"/>
    <w:rsid w:val="0013113E"/>
    <w:rsid w:val="00131829"/>
    <w:rsid w:val="0013579C"/>
    <w:rsid w:val="00135F14"/>
    <w:rsid w:val="0013695C"/>
    <w:rsid w:val="00140AA9"/>
    <w:rsid w:val="0014359B"/>
    <w:rsid w:val="00144774"/>
    <w:rsid w:val="001452CA"/>
    <w:rsid w:val="001471EF"/>
    <w:rsid w:val="00151BDA"/>
    <w:rsid w:val="0015264F"/>
    <w:rsid w:val="001533A3"/>
    <w:rsid w:val="00153951"/>
    <w:rsid w:val="00155004"/>
    <w:rsid w:val="0015641B"/>
    <w:rsid w:val="0015641F"/>
    <w:rsid w:val="00157A7F"/>
    <w:rsid w:val="00162B50"/>
    <w:rsid w:val="001644FB"/>
    <w:rsid w:val="001672E3"/>
    <w:rsid w:val="0016736A"/>
    <w:rsid w:val="001747CB"/>
    <w:rsid w:val="001771D1"/>
    <w:rsid w:val="00177DB4"/>
    <w:rsid w:val="00182B3C"/>
    <w:rsid w:val="00183DF4"/>
    <w:rsid w:val="0018458B"/>
    <w:rsid w:val="0018705C"/>
    <w:rsid w:val="00187532"/>
    <w:rsid w:val="00187E92"/>
    <w:rsid w:val="0019185D"/>
    <w:rsid w:val="00192627"/>
    <w:rsid w:val="0019284B"/>
    <w:rsid w:val="001946A6"/>
    <w:rsid w:val="00196D48"/>
    <w:rsid w:val="00197322"/>
    <w:rsid w:val="001A14AD"/>
    <w:rsid w:val="001A5278"/>
    <w:rsid w:val="001B2772"/>
    <w:rsid w:val="001B3AFE"/>
    <w:rsid w:val="001B54D9"/>
    <w:rsid w:val="001B7779"/>
    <w:rsid w:val="001C19E1"/>
    <w:rsid w:val="001C41B8"/>
    <w:rsid w:val="001C4A4D"/>
    <w:rsid w:val="001C5100"/>
    <w:rsid w:val="001C5D2F"/>
    <w:rsid w:val="001C6DFC"/>
    <w:rsid w:val="001C7B4F"/>
    <w:rsid w:val="001D2DE1"/>
    <w:rsid w:val="001D5BA0"/>
    <w:rsid w:val="001D7B7A"/>
    <w:rsid w:val="001E46BB"/>
    <w:rsid w:val="001E5BE8"/>
    <w:rsid w:val="001E68D9"/>
    <w:rsid w:val="001E70A1"/>
    <w:rsid w:val="001F050D"/>
    <w:rsid w:val="001F0590"/>
    <w:rsid w:val="001F08FC"/>
    <w:rsid w:val="001F113B"/>
    <w:rsid w:val="001F1363"/>
    <w:rsid w:val="001F5550"/>
    <w:rsid w:val="001F7A88"/>
    <w:rsid w:val="002049F0"/>
    <w:rsid w:val="002109CB"/>
    <w:rsid w:val="00212884"/>
    <w:rsid w:val="0021530D"/>
    <w:rsid w:val="00216C7E"/>
    <w:rsid w:val="0021768A"/>
    <w:rsid w:val="00217C37"/>
    <w:rsid w:val="00221369"/>
    <w:rsid w:val="00221722"/>
    <w:rsid w:val="002231C8"/>
    <w:rsid w:val="00233FE3"/>
    <w:rsid w:val="0023725E"/>
    <w:rsid w:val="0023791B"/>
    <w:rsid w:val="002433E8"/>
    <w:rsid w:val="0024393B"/>
    <w:rsid w:val="00243FCC"/>
    <w:rsid w:val="00250124"/>
    <w:rsid w:val="002512F6"/>
    <w:rsid w:val="00254D4E"/>
    <w:rsid w:val="002567B6"/>
    <w:rsid w:val="00257AD2"/>
    <w:rsid w:val="00260F89"/>
    <w:rsid w:val="00264794"/>
    <w:rsid w:val="002649EC"/>
    <w:rsid w:val="00266468"/>
    <w:rsid w:val="00271EC8"/>
    <w:rsid w:val="00275DFE"/>
    <w:rsid w:val="00277728"/>
    <w:rsid w:val="002808D2"/>
    <w:rsid w:val="00281681"/>
    <w:rsid w:val="002821D6"/>
    <w:rsid w:val="0028301E"/>
    <w:rsid w:val="002855BA"/>
    <w:rsid w:val="00287F2B"/>
    <w:rsid w:val="00291327"/>
    <w:rsid w:val="002919A0"/>
    <w:rsid w:val="0029248E"/>
    <w:rsid w:val="0029435E"/>
    <w:rsid w:val="0029516A"/>
    <w:rsid w:val="00295389"/>
    <w:rsid w:val="00295B3A"/>
    <w:rsid w:val="002961CC"/>
    <w:rsid w:val="00297DB6"/>
    <w:rsid w:val="002A33C4"/>
    <w:rsid w:val="002A593D"/>
    <w:rsid w:val="002A6C08"/>
    <w:rsid w:val="002B0BB1"/>
    <w:rsid w:val="002B1526"/>
    <w:rsid w:val="002B20D8"/>
    <w:rsid w:val="002B25D4"/>
    <w:rsid w:val="002B32D1"/>
    <w:rsid w:val="002B4A9A"/>
    <w:rsid w:val="002C1381"/>
    <w:rsid w:val="002C29B9"/>
    <w:rsid w:val="002C512F"/>
    <w:rsid w:val="002C5CFA"/>
    <w:rsid w:val="002C6C7A"/>
    <w:rsid w:val="002C7B16"/>
    <w:rsid w:val="002D10E4"/>
    <w:rsid w:val="002D135A"/>
    <w:rsid w:val="002D1735"/>
    <w:rsid w:val="002D17CB"/>
    <w:rsid w:val="002D303B"/>
    <w:rsid w:val="002D3F10"/>
    <w:rsid w:val="002D4EFD"/>
    <w:rsid w:val="002D4FF4"/>
    <w:rsid w:val="002D602C"/>
    <w:rsid w:val="002D6C01"/>
    <w:rsid w:val="002E24A7"/>
    <w:rsid w:val="002E5D3E"/>
    <w:rsid w:val="002E71AE"/>
    <w:rsid w:val="002E7B0C"/>
    <w:rsid w:val="002F0FBA"/>
    <w:rsid w:val="002F1436"/>
    <w:rsid w:val="002F1F42"/>
    <w:rsid w:val="002F1F80"/>
    <w:rsid w:val="002F4FDD"/>
    <w:rsid w:val="002F5BB1"/>
    <w:rsid w:val="002F6371"/>
    <w:rsid w:val="002F6803"/>
    <w:rsid w:val="003002B8"/>
    <w:rsid w:val="00303168"/>
    <w:rsid w:val="00303EB3"/>
    <w:rsid w:val="003040CD"/>
    <w:rsid w:val="00307950"/>
    <w:rsid w:val="003079E6"/>
    <w:rsid w:val="00311A41"/>
    <w:rsid w:val="00312358"/>
    <w:rsid w:val="003125E6"/>
    <w:rsid w:val="003127CB"/>
    <w:rsid w:val="00312E05"/>
    <w:rsid w:val="00313D3A"/>
    <w:rsid w:val="00315359"/>
    <w:rsid w:val="00317D15"/>
    <w:rsid w:val="003202BC"/>
    <w:rsid w:val="0032245A"/>
    <w:rsid w:val="0032511D"/>
    <w:rsid w:val="003324C4"/>
    <w:rsid w:val="003326D5"/>
    <w:rsid w:val="003365F0"/>
    <w:rsid w:val="00337355"/>
    <w:rsid w:val="00341F5B"/>
    <w:rsid w:val="00347BA2"/>
    <w:rsid w:val="003501E7"/>
    <w:rsid w:val="00351DD2"/>
    <w:rsid w:val="00353E32"/>
    <w:rsid w:val="00354015"/>
    <w:rsid w:val="00354877"/>
    <w:rsid w:val="003560F3"/>
    <w:rsid w:val="00357957"/>
    <w:rsid w:val="00360CB9"/>
    <w:rsid w:val="00364728"/>
    <w:rsid w:val="00364EE3"/>
    <w:rsid w:val="0036541C"/>
    <w:rsid w:val="003667EE"/>
    <w:rsid w:val="00367515"/>
    <w:rsid w:val="00372195"/>
    <w:rsid w:val="00372C9C"/>
    <w:rsid w:val="003734C9"/>
    <w:rsid w:val="0037542F"/>
    <w:rsid w:val="0037549A"/>
    <w:rsid w:val="003756CA"/>
    <w:rsid w:val="00377999"/>
    <w:rsid w:val="00377D8B"/>
    <w:rsid w:val="0038312A"/>
    <w:rsid w:val="003832BB"/>
    <w:rsid w:val="00384C7F"/>
    <w:rsid w:val="00385459"/>
    <w:rsid w:val="003901D6"/>
    <w:rsid w:val="00393A90"/>
    <w:rsid w:val="00393A92"/>
    <w:rsid w:val="0039502B"/>
    <w:rsid w:val="00395368"/>
    <w:rsid w:val="00395E7D"/>
    <w:rsid w:val="00396227"/>
    <w:rsid w:val="003A0751"/>
    <w:rsid w:val="003A0EE9"/>
    <w:rsid w:val="003A32A6"/>
    <w:rsid w:val="003A6603"/>
    <w:rsid w:val="003A7180"/>
    <w:rsid w:val="003A7C46"/>
    <w:rsid w:val="003B3F7E"/>
    <w:rsid w:val="003B4DEC"/>
    <w:rsid w:val="003B54BF"/>
    <w:rsid w:val="003B6DEB"/>
    <w:rsid w:val="003C10A9"/>
    <w:rsid w:val="003C184F"/>
    <w:rsid w:val="003C2C3C"/>
    <w:rsid w:val="003C6288"/>
    <w:rsid w:val="003D1869"/>
    <w:rsid w:val="003D26AA"/>
    <w:rsid w:val="003D5C00"/>
    <w:rsid w:val="003D68C2"/>
    <w:rsid w:val="003D708C"/>
    <w:rsid w:val="003E1BBB"/>
    <w:rsid w:val="003E1EA4"/>
    <w:rsid w:val="003E351B"/>
    <w:rsid w:val="003E440E"/>
    <w:rsid w:val="003E50E8"/>
    <w:rsid w:val="003E5A01"/>
    <w:rsid w:val="003E6F8C"/>
    <w:rsid w:val="003F02B6"/>
    <w:rsid w:val="003F04C5"/>
    <w:rsid w:val="003F1A7E"/>
    <w:rsid w:val="003F5177"/>
    <w:rsid w:val="003F5889"/>
    <w:rsid w:val="003F77CC"/>
    <w:rsid w:val="003F7A4E"/>
    <w:rsid w:val="004003DF"/>
    <w:rsid w:val="004035A3"/>
    <w:rsid w:val="00403E5A"/>
    <w:rsid w:val="004112B3"/>
    <w:rsid w:val="0041143E"/>
    <w:rsid w:val="004123E7"/>
    <w:rsid w:val="00414300"/>
    <w:rsid w:val="004144D0"/>
    <w:rsid w:val="00415120"/>
    <w:rsid w:val="004212DD"/>
    <w:rsid w:val="00421CEF"/>
    <w:rsid w:val="00422EA8"/>
    <w:rsid w:val="004248DA"/>
    <w:rsid w:val="0043066B"/>
    <w:rsid w:val="00430D82"/>
    <w:rsid w:val="004327C6"/>
    <w:rsid w:val="00434727"/>
    <w:rsid w:val="0043520E"/>
    <w:rsid w:val="004357CC"/>
    <w:rsid w:val="004360F3"/>
    <w:rsid w:val="004424D0"/>
    <w:rsid w:val="00447EA6"/>
    <w:rsid w:val="00451099"/>
    <w:rsid w:val="00453412"/>
    <w:rsid w:val="00454713"/>
    <w:rsid w:val="00455C75"/>
    <w:rsid w:val="004569E5"/>
    <w:rsid w:val="00461507"/>
    <w:rsid w:val="00461F2A"/>
    <w:rsid w:val="00464DDB"/>
    <w:rsid w:val="0046602D"/>
    <w:rsid w:val="004721C9"/>
    <w:rsid w:val="00473140"/>
    <w:rsid w:val="00473CA9"/>
    <w:rsid w:val="00474373"/>
    <w:rsid w:val="004748B6"/>
    <w:rsid w:val="00475337"/>
    <w:rsid w:val="004760DD"/>
    <w:rsid w:val="0047749D"/>
    <w:rsid w:val="00481F17"/>
    <w:rsid w:val="00482369"/>
    <w:rsid w:val="004832FF"/>
    <w:rsid w:val="00484670"/>
    <w:rsid w:val="00484BFB"/>
    <w:rsid w:val="004852C3"/>
    <w:rsid w:val="00485469"/>
    <w:rsid w:val="004968C2"/>
    <w:rsid w:val="004970D5"/>
    <w:rsid w:val="00497DC8"/>
    <w:rsid w:val="004A0066"/>
    <w:rsid w:val="004A09B5"/>
    <w:rsid w:val="004A0BD3"/>
    <w:rsid w:val="004A1967"/>
    <w:rsid w:val="004A3524"/>
    <w:rsid w:val="004A629B"/>
    <w:rsid w:val="004A7C67"/>
    <w:rsid w:val="004B080E"/>
    <w:rsid w:val="004B371D"/>
    <w:rsid w:val="004B3D7A"/>
    <w:rsid w:val="004B46C6"/>
    <w:rsid w:val="004B56BF"/>
    <w:rsid w:val="004C1052"/>
    <w:rsid w:val="004C137D"/>
    <w:rsid w:val="004C1B23"/>
    <w:rsid w:val="004C2A98"/>
    <w:rsid w:val="004C37AE"/>
    <w:rsid w:val="004C4F32"/>
    <w:rsid w:val="004D04E9"/>
    <w:rsid w:val="004D1EB0"/>
    <w:rsid w:val="004E1C43"/>
    <w:rsid w:val="004E2DBD"/>
    <w:rsid w:val="004E3A75"/>
    <w:rsid w:val="004E3D2D"/>
    <w:rsid w:val="004E4726"/>
    <w:rsid w:val="004E4B27"/>
    <w:rsid w:val="004E5FE8"/>
    <w:rsid w:val="004F3F00"/>
    <w:rsid w:val="004F3FB3"/>
    <w:rsid w:val="004F65B1"/>
    <w:rsid w:val="004F6CE6"/>
    <w:rsid w:val="004F7681"/>
    <w:rsid w:val="004F771A"/>
    <w:rsid w:val="004F7DC3"/>
    <w:rsid w:val="0050061D"/>
    <w:rsid w:val="0050516A"/>
    <w:rsid w:val="00506A63"/>
    <w:rsid w:val="00507CE5"/>
    <w:rsid w:val="00512075"/>
    <w:rsid w:val="005123E5"/>
    <w:rsid w:val="0051441B"/>
    <w:rsid w:val="00515BA5"/>
    <w:rsid w:val="005164E1"/>
    <w:rsid w:val="00517557"/>
    <w:rsid w:val="005203D4"/>
    <w:rsid w:val="00520937"/>
    <w:rsid w:val="005228AE"/>
    <w:rsid w:val="00525C29"/>
    <w:rsid w:val="00526A97"/>
    <w:rsid w:val="00526F9B"/>
    <w:rsid w:val="00530EB5"/>
    <w:rsid w:val="00533524"/>
    <w:rsid w:val="00535989"/>
    <w:rsid w:val="00536F6D"/>
    <w:rsid w:val="00540FBB"/>
    <w:rsid w:val="0054113B"/>
    <w:rsid w:val="005421F6"/>
    <w:rsid w:val="00542579"/>
    <w:rsid w:val="00542B86"/>
    <w:rsid w:val="005461A4"/>
    <w:rsid w:val="005539FF"/>
    <w:rsid w:val="00557485"/>
    <w:rsid w:val="0055748E"/>
    <w:rsid w:val="005615C5"/>
    <w:rsid w:val="005617A6"/>
    <w:rsid w:val="0056330C"/>
    <w:rsid w:val="00563365"/>
    <w:rsid w:val="0056342A"/>
    <w:rsid w:val="005649F6"/>
    <w:rsid w:val="00567770"/>
    <w:rsid w:val="00574924"/>
    <w:rsid w:val="00577059"/>
    <w:rsid w:val="00583EC8"/>
    <w:rsid w:val="00583FCC"/>
    <w:rsid w:val="005861E1"/>
    <w:rsid w:val="005901F2"/>
    <w:rsid w:val="005948D4"/>
    <w:rsid w:val="005971E4"/>
    <w:rsid w:val="005972D3"/>
    <w:rsid w:val="0059757A"/>
    <w:rsid w:val="005A100D"/>
    <w:rsid w:val="005A1715"/>
    <w:rsid w:val="005A2D67"/>
    <w:rsid w:val="005A2F16"/>
    <w:rsid w:val="005A563E"/>
    <w:rsid w:val="005B166B"/>
    <w:rsid w:val="005B24DD"/>
    <w:rsid w:val="005B282B"/>
    <w:rsid w:val="005B39B1"/>
    <w:rsid w:val="005B46F4"/>
    <w:rsid w:val="005B48D5"/>
    <w:rsid w:val="005B5531"/>
    <w:rsid w:val="005B740F"/>
    <w:rsid w:val="005B7DEE"/>
    <w:rsid w:val="005C14C1"/>
    <w:rsid w:val="005C315E"/>
    <w:rsid w:val="005C537E"/>
    <w:rsid w:val="005C5D1A"/>
    <w:rsid w:val="005C6DD3"/>
    <w:rsid w:val="005C76A0"/>
    <w:rsid w:val="005D091D"/>
    <w:rsid w:val="005D2E0E"/>
    <w:rsid w:val="005D40B2"/>
    <w:rsid w:val="005D4FAC"/>
    <w:rsid w:val="005D611B"/>
    <w:rsid w:val="005E082A"/>
    <w:rsid w:val="005E08D7"/>
    <w:rsid w:val="005E2999"/>
    <w:rsid w:val="005E55AF"/>
    <w:rsid w:val="005E621D"/>
    <w:rsid w:val="005E7368"/>
    <w:rsid w:val="005F0A47"/>
    <w:rsid w:val="005F0AA1"/>
    <w:rsid w:val="005F1765"/>
    <w:rsid w:val="005F267F"/>
    <w:rsid w:val="005F3DDC"/>
    <w:rsid w:val="005F5017"/>
    <w:rsid w:val="005F570C"/>
    <w:rsid w:val="005F5820"/>
    <w:rsid w:val="005F6AB3"/>
    <w:rsid w:val="005F7C11"/>
    <w:rsid w:val="00601A51"/>
    <w:rsid w:val="00605CF6"/>
    <w:rsid w:val="0060684B"/>
    <w:rsid w:val="00610C9C"/>
    <w:rsid w:val="00612AA3"/>
    <w:rsid w:val="006143D2"/>
    <w:rsid w:val="00614423"/>
    <w:rsid w:val="006174A1"/>
    <w:rsid w:val="00617A82"/>
    <w:rsid w:val="00620CD3"/>
    <w:rsid w:val="00623581"/>
    <w:rsid w:val="00625EDE"/>
    <w:rsid w:val="00627250"/>
    <w:rsid w:val="00630B41"/>
    <w:rsid w:val="00631480"/>
    <w:rsid w:val="00633463"/>
    <w:rsid w:val="00634D62"/>
    <w:rsid w:val="00635D2D"/>
    <w:rsid w:val="006365E4"/>
    <w:rsid w:val="006439AF"/>
    <w:rsid w:val="0064459F"/>
    <w:rsid w:val="00647117"/>
    <w:rsid w:val="006524A4"/>
    <w:rsid w:val="006612B8"/>
    <w:rsid w:val="0066140D"/>
    <w:rsid w:val="00662BE5"/>
    <w:rsid w:val="006635AC"/>
    <w:rsid w:val="0066361F"/>
    <w:rsid w:val="0066456C"/>
    <w:rsid w:val="006704CC"/>
    <w:rsid w:val="006705D8"/>
    <w:rsid w:val="0067103C"/>
    <w:rsid w:val="0067166E"/>
    <w:rsid w:val="00672A4F"/>
    <w:rsid w:val="006735F4"/>
    <w:rsid w:val="00674FCD"/>
    <w:rsid w:val="00675A7C"/>
    <w:rsid w:val="00682969"/>
    <w:rsid w:val="00682A92"/>
    <w:rsid w:val="00684055"/>
    <w:rsid w:val="00684512"/>
    <w:rsid w:val="00684581"/>
    <w:rsid w:val="00690A99"/>
    <w:rsid w:val="00694540"/>
    <w:rsid w:val="0069498A"/>
    <w:rsid w:val="00694C0A"/>
    <w:rsid w:val="006A16B9"/>
    <w:rsid w:val="006A2A7D"/>
    <w:rsid w:val="006A2AE8"/>
    <w:rsid w:val="006A2CF5"/>
    <w:rsid w:val="006A6FCD"/>
    <w:rsid w:val="006B0452"/>
    <w:rsid w:val="006B4EC6"/>
    <w:rsid w:val="006B5975"/>
    <w:rsid w:val="006B6667"/>
    <w:rsid w:val="006B6B7D"/>
    <w:rsid w:val="006B6E77"/>
    <w:rsid w:val="006B6EA2"/>
    <w:rsid w:val="006B71F9"/>
    <w:rsid w:val="006B7B2E"/>
    <w:rsid w:val="006C0945"/>
    <w:rsid w:val="006C1134"/>
    <w:rsid w:val="006C1F66"/>
    <w:rsid w:val="006C3499"/>
    <w:rsid w:val="006C4158"/>
    <w:rsid w:val="006D201C"/>
    <w:rsid w:val="006D5F24"/>
    <w:rsid w:val="006D6108"/>
    <w:rsid w:val="006D747F"/>
    <w:rsid w:val="006D784D"/>
    <w:rsid w:val="006E14AA"/>
    <w:rsid w:val="006E2FF6"/>
    <w:rsid w:val="006E5208"/>
    <w:rsid w:val="006F1C31"/>
    <w:rsid w:val="006F663D"/>
    <w:rsid w:val="006F7CEB"/>
    <w:rsid w:val="007004E1"/>
    <w:rsid w:val="00700C5E"/>
    <w:rsid w:val="007016BC"/>
    <w:rsid w:val="00702646"/>
    <w:rsid w:val="00703A0A"/>
    <w:rsid w:val="00712696"/>
    <w:rsid w:val="00717AD8"/>
    <w:rsid w:val="00717BE0"/>
    <w:rsid w:val="0072081F"/>
    <w:rsid w:val="007233CC"/>
    <w:rsid w:val="00726442"/>
    <w:rsid w:val="00735113"/>
    <w:rsid w:val="00735E8B"/>
    <w:rsid w:val="00741441"/>
    <w:rsid w:val="0074201F"/>
    <w:rsid w:val="00743187"/>
    <w:rsid w:val="007452D1"/>
    <w:rsid w:val="007453AA"/>
    <w:rsid w:val="00750463"/>
    <w:rsid w:val="007515D1"/>
    <w:rsid w:val="007518ED"/>
    <w:rsid w:val="00752DDC"/>
    <w:rsid w:val="00754191"/>
    <w:rsid w:val="00754C3D"/>
    <w:rsid w:val="00756978"/>
    <w:rsid w:val="0076036C"/>
    <w:rsid w:val="007627EE"/>
    <w:rsid w:val="007658BE"/>
    <w:rsid w:val="00765920"/>
    <w:rsid w:val="00766BF6"/>
    <w:rsid w:val="00767073"/>
    <w:rsid w:val="007701F2"/>
    <w:rsid w:val="007707AB"/>
    <w:rsid w:val="00772CBA"/>
    <w:rsid w:val="007738B0"/>
    <w:rsid w:val="0077501F"/>
    <w:rsid w:val="00775200"/>
    <w:rsid w:val="00775395"/>
    <w:rsid w:val="00775CB2"/>
    <w:rsid w:val="007772EA"/>
    <w:rsid w:val="00781080"/>
    <w:rsid w:val="007815E4"/>
    <w:rsid w:val="007825BC"/>
    <w:rsid w:val="00784C9E"/>
    <w:rsid w:val="007858DD"/>
    <w:rsid w:val="007859A9"/>
    <w:rsid w:val="00791B5F"/>
    <w:rsid w:val="0079344D"/>
    <w:rsid w:val="007941FB"/>
    <w:rsid w:val="00794F09"/>
    <w:rsid w:val="00797384"/>
    <w:rsid w:val="007A0DD5"/>
    <w:rsid w:val="007A1D2B"/>
    <w:rsid w:val="007A20DC"/>
    <w:rsid w:val="007A2B95"/>
    <w:rsid w:val="007A6BBB"/>
    <w:rsid w:val="007B0F97"/>
    <w:rsid w:val="007B1C0B"/>
    <w:rsid w:val="007B2525"/>
    <w:rsid w:val="007B4416"/>
    <w:rsid w:val="007B5CE6"/>
    <w:rsid w:val="007B6E59"/>
    <w:rsid w:val="007C0206"/>
    <w:rsid w:val="007C0A21"/>
    <w:rsid w:val="007C7190"/>
    <w:rsid w:val="007D0F0B"/>
    <w:rsid w:val="007D106C"/>
    <w:rsid w:val="007D1422"/>
    <w:rsid w:val="007D184A"/>
    <w:rsid w:val="007D2865"/>
    <w:rsid w:val="007D2B4B"/>
    <w:rsid w:val="007D389A"/>
    <w:rsid w:val="007E282A"/>
    <w:rsid w:val="007F0BF1"/>
    <w:rsid w:val="007F2F3F"/>
    <w:rsid w:val="007F4749"/>
    <w:rsid w:val="007F60F7"/>
    <w:rsid w:val="00800598"/>
    <w:rsid w:val="00800CA9"/>
    <w:rsid w:val="00801154"/>
    <w:rsid w:val="00801D58"/>
    <w:rsid w:val="0080276C"/>
    <w:rsid w:val="008104A5"/>
    <w:rsid w:val="00812162"/>
    <w:rsid w:val="00812B47"/>
    <w:rsid w:val="00813BF6"/>
    <w:rsid w:val="008154BC"/>
    <w:rsid w:val="008160AA"/>
    <w:rsid w:val="00821EEB"/>
    <w:rsid w:val="0082425F"/>
    <w:rsid w:val="008247E1"/>
    <w:rsid w:val="00824944"/>
    <w:rsid w:val="00826F51"/>
    <w:rsid w:val="008328F4"/>
    <w:rsid w:val="008345CB"/>
    <w:rsid w:val="008364F5"/>
    <w:rsid w:val="00837A88"/>
    <w:rsid w:val="00837E8C"/>
    <w:rsid w:val="00840F6B"/>
    <w:rsid w:val="00841874"/>
    <w:rsid w:val="0084255A"/>
    <w:rsid w:val="008425FE"/>
    <w:rsid w:val="00850E8D"/>
    <w:rsid w:val="008528C7"/>
    <w:rsid w:val="00856180"/>
    <w:rsid w:val="00856861"/>
    <w:rsid w:val="008571D3"/>
    <w:rsid w:val="00857597"/>
    <w:rsid w:val="00864CF2"/>
    <w:rsid w:val="00865911"/>
    <w:rsid w:val="0086676B"/>
    <w:rsid w:val="00872F31"/>
    <w:rsid w:val="00875437"/>
    <w:rsid w:val="008764B0"/>
    <w:rsid w:val="008803A4"/>
    <w:rsid w:val="00882B6D"/>
    <w:rsid w:val="008840E7"/>
    <w:rsid w:val="008876DD"/>
    <w:rsid w:val="0089027D"/>
    <w:rsid w:val="00891FA9"/>
    <w:rsid w:val="00893D89"/>
    <w:rsid w:val="00894018"/>
    <w:rsid w:val="00894667"/>
    <w:rsid w:val="008964D4"/>
    <w:rsid w:val="0089679E"/>
    <w:rsid w:val="008A3419"/>
    <w:rsid w:val="008C502E"/>
    <w:rsid w:val="008C706E"/>
    <w:rsid w:val="008D133B"/>
    <w:rsid w:val="008D295E"/>
    <w:rsid w:val="008D473B"/>
    <w:rsid w:val="008D53ED"/>
    <w:rsid w:val="008D6346"/>
    <w:rsid w:val="008D69DA"/>
    <w:rsid w:val="008D6C7C"/>
    <w:rsid w:val="008D7714"/>
    <w:rsid w:val="008E36EB"/>
    <w:rsid w:val="008E3FF1"/>
    <w:rsid w:val="008E5779"/>
    <w:rsid w:val="008F0180"/>
    <w:rsid w:val="008F0499"/>
    <w:rsid w:val="008F345B"/>
    <w:rsid w:val="008F3671"/>
    <w:rsid w:val="008F44F6"/>
    <w:rsid w:val="008F4590"/>
    <w:rsid w:val="008F5AD2"/>
    <w:rsid w:val="008F5EE9"/>
    <w:rsid w:val="008F67D8"/>
    <w:rsid w:val="008F7F9E"/>
    <w:rsid w:val="00903C4E"/>
    <w:rsid w:val="00904913"/>
    <w:rsid w:val="009051EC"/>
    <w:rsid w:val="009064DD"/>
    <w:rsid w:val="00906A9E"/>
    <w:rsid w:val="009078E6"/>
    <w:rsid w:val="00910BE4"/>
    <w:rsid w:val="009118FA"/>
    <w:rsid w:val="0091261D"/>
    <w:rsid w:val="009134C1"/>
    <w:rsid w:val="00913E33"/>
    <w:rsid w:val="0092083C"/>
    <w:rsid w:val="009228A1"/>
    <w:rsid w:val="0092497C"/>
    <w:rsid w:val="009270A2"/>
    <w:rsid w:val="009276DC"/>
    <w:rsid w:val="00927C0A"/>
    <w:rsid w:val="009308AB"/>
    <w:rsid w:val="00930DEC"/>
    <w:rsid w:val="00931B0A"/>
    <w:rsid w:val="00934C6F"/>
    <w:rsid w:val="009379AB"/>
    <w:rsid w:val="00941253"/>
    <w:rsid w:val="009434E1"/>
    <w:rsid w:val="00950C75"/>
    <w:rsid w:val="0095118F"/>
    <w:rsid w:val="0095334F"/>
    <w:rsid w:val="00953C09"/>
    <w:rsid w:val="00955499"/>
    <w:rsid w:val="00955D89"/>
    <w:rsid w:val="00956981"/>
    <w:rsid w:val="0096042F"/>
    <w:rsid w:val="0096103D"/>
    <w:rsid w:val="00962D25"/>
    <w:rsid w:val="00962EA4"/>
    <w:rsid w:val="009645A0"/>
    <w:rsid w:val="00964BE5"/>
    <w:rsid w:val="009661F1"/>
    <w:rsid w:val="009666D1"/>
    <w:rsid w:val="00966E23"/>
    <w:rsid w:val="0097080D"/>
    <w:rsid w:val="00971750"/>
    <w:rsid w:val="00972668"/>
    <w:rsid w:val="00972F13"/>
    <w:rsid w:val="00974682"/>
    <w:rsid w:val="009769FE"/>
    <w:rsid w:val="00977CCD"/>
    <w:rsid w:val="00983479"/>
    <w:rsid w:val="00995DAC"/>
    <w:rsid w:val="00997CB3"/>
    <w:rsid w:val="009A0108"/>
    <w:rsid w:val="009A2E10"/>
    <w:rsid w:val="009B2232"/>
    <w:rsid w:val="009B4B57"/>
    <w:rsid w:val="009C02BD"/>
    <w:rsid w:val="009C0923"/>
    <w:rsid w:val="009C174D"/>
    <w:rsid w:val="009C1C2E"/>
    <w:rsid w:val="009C1C8E"/>
    <w:rsid w:val="009C2811"/>
    <w:rsid w:val="009C656B"/>
    <w:rsid w:val="009C7953"/>
    <w:rsid w:val="009D4D5A"/>
    <w:rsid w:val="009D52DC"/>
    <w:rsid w:val="009D5EB1"/>
    <w:rsid w:val="009E09F7"/>
    <w:rsid w:val="009E0B36"/>
    <w:rsid w:val="009E2361"/>
    <w:rsid w:val="009E2F3A"/>
    <w:rsid w:val="009E308A"/>
    <w:rsid w:val="009E7321"/>
    <w:rsid w:val="009F6624"/>
    <w:rsid w:val="009F6EA3"/>
    <w:rsid w:val="00A058DC"/>
    <w:rsid w:val="00A117CF"/>
    <w:rsid w:val="00A11AC5"/>
    <w:rsid w:val="00A126B6"/>
    <w:rsid w:val="00A15613"/>
    <w:rsid w:val="00A1592A"/>
    <w:rsid w:val="00A17A65"/>
    <w:rsid w:val="00A21168"/>
    <w:rsid w:val="00A22CA4"/>
    <w:rsid w:val="00A30549"/>
    <w:rsid w:val="00A3419B"/>
    <w:rsid w:val="00A35CAB"/>
    <w:rsid w:val="00A40F97"/>
    <w:rsid w:val="00A43B6F"/>
    <w:rsid w:val="00A46638"/>
    <w:rsid w:val="00A50CF6"/>
    <w:rsid w:val="00A526BE"/>
    <w:rsid w:val="00A55EBD"/>
    <w:rsid w:val="00A56305"/>
    <w:rsid w:val="00A56F5B"/>
    <w:rsid w:val="00A57043"/>
    <w:rsid w:val="00A57F66"/>
    <w:rsid w:val="00A61869"/>
    <w:rsid w:val="00A62420"/>
    <w:rsid w:val="00A628FC"/>
    <w:rsid w:val="00A64E7D"/>
    <w:rsid w:val="00A67C57"/>
    <w:rsid w:val="00A67C9A"/>
    <w:rsid w:val="00A72687"/>
    <w:rsid w:val="00A73BA2"/>
    <w:rsid w:val="00A743A5"/>
    <w:rsid w:val="00A754D8"/>
    <w:rsid w:val="00A76518"/>
    <w:rsid w:val="00A7695A"/>
    <w:rsid w:val="00A80592"/>
    <w:rsid w:val="00A83265"/>
    <w:rsid w:val="00A84B9E"/>
    <w:rsid w:val="00A87975"/>
    <w:rsid w:val="00A9064A"/>
    <w:rsid w:val="00A9199D"/>
    <w:rsid w:val="00A92760"/>
    <w:rsid w:val="00A93CF4"/>
    <w:rsid w:val="00A9448E"/>
    <w:rsid w:val="00A94EE7"/>
    <w:rsid w:val="00A94F4F"/>
    <w:rsid w:val="00A95C1D"/>
    <w:rsid w:val="00AA033C"/>
    <w:rsid w:val="00AA1C78"/>
    <w:rsid w:val="00AA246A"/>
    <w:rsid w:val="00AA280D"/>
    <w:rsid w:val="00AA6E60"/>
    <w:rsid w:val="00AA7145"/>
    <w:rsid w:val="00AA7BBE"/>
    <w:rsid w:val="00AB0C46"/>
    <w:rsid w:val="00AB1A27"/>
    <w:rsid w:val="00AB1CC5"/>
    <w:rsid w:val="00AB324F"/>
    <w:rsid w:val="00AB3E0B"/>
    <w:rsid w:val="00AB4676"/>
    <w:rsid w:val="00AB5C5F"/>
    <w:rsid w:val="00AB63C2"/>
    <w:rsid w:val="00AC0CB1"/>
    <w:rsid w:val="00AC3F6B"/>
    <w:rsid w:val="00AC49FE"/>
    <w:rsid w:val="00AC67D8"/>
    <w:rsid w:val="00AC708F"/>
    <w:rsid w:val="00AC7A76"/>
    <w:rsid w:val="00AD1225"/>
    <w:rsid w:val="00AD66D1"/>
    <w:rsid w:val="00AE0435"/>
    <w:rsid w:val="00AE3CC1"/>
    <w:rsid w:val="00AE68A2"/>
    <w:rsid w:val="00AF07A3"/>
    <w:rsid w:val="00AF1499"/>
    <w:rsid w:val="00AF3C68"/>
    <w:rsid w:val="00AF71C5"/>
    <w:rsid w:val="00AF731C"/>
    <w:rsid w:val="00AF7F43"/>
    <w:rsid w:val="00B001D0"/>
    <w:rsid w:val="00B007A7"/>
    <w:rsid w:val="00B0327A"/>
    <w:rsid w:val="00B03C4D"/>
    <w:rsid w:val="00B133B1"/>
    <w:rsid w:val="00B14927"/>
    <w:rsid w:val="00B169A6"/>
    <w:rsid w:val="00B16EFA"/>
    <w:rsid w:val="00B23740"/>
    <w:rsid w:val="00B254EF"/>
    <w:rsid w:val="00B25715"/>
    <w:rsid w:val="00B25A35"/>
    <w:rsid w:val="00B3079B"/>
    <w:rsid w:val="00B3533A"/>
    <w:rsid w:val="00B35DB4"/>
    <w:rsid w:val="00B37E5F"/>
    <w:rsid w:val="00B44158"/>
    <w:rsid w:val="00B451A2"/>
    <w:rsid w:val="00B4789A"/>
    <w:rsid w:val="00B52C62"/>
    <w:rsid w:val="00B57F22"/>
    <w:rsid w:val="00B63123"/>
    <w:rsid w:val="00B63242"/>
    <w:rsid w:val="00B63B34"/>
    <w:rsid w:val="00B64A24"/>
    <w:rsid w:val="00B65702"/>
    <w:rsid w:val="00B6631B"/>
    <w:rsid w:val="00B738FD"/>
    <w:rsid w:val="00B73EC1"/>
    <w:rsid w:val="00B750DA"/>
    <w:rsid w:val="00B75502"/>
    <w:rsid w:val="00B77DA9"/>
    <w:rsid w:val="00B812A3"/>
    <w:rsid w:val="00B8334B"/>
    <w:rsid w:val="00B8383B"/>
    <w:rsid w:val="00B846CD"/>
    <w:rsid w:val="00B84B71"/>
    <w:rsid w:val="00B85737"/>
    <w:rsid w:val="00B8736B"/>
    <w:rsid w:val="00B87CB4"/>
    <w:rsid w:val="00B90A4A"/>
    <w:rsid w:val="00B91CB3"/>
    <w:rsid w:val="00B92CF5"/>
    <w:rsid w:val="00B94546"/>
    <w:rsid w:val="00B9684E"/>
    <w:rsid w:val="00B979AB"/>
    <w:rsid w:val="00BA0ED0"/>
    <w:rsid w:val="00BA4811"/>
    <w:rsid w:val="00BA59DE"/>
    <w:rsid w:val="00BA7726"/>
    <w:rsid w:val="00BB0E8C"/>
    <w:rsid w:val="00BB0EB1"/>
    <w:rsid w:val="00BB1053"/>
    <w:rsid w:val="00BB467D"/>
    <w:rsid w:val="00BB4A3E"/>
    <w:rsid w:val="00BB4EDF"/>
    <w:rsid w:val="00BB6351"/>
    <w:rsid w:val="00BB66F9"/>
    <w:rsid w:val="00BB6C0A"/>
    <w:rsid w:val="00BC14B8"/>
    <w:rsid w:val="00BC28C2"/>
    <w:rsid w:val="00BD0B46"/>
    <w:rsid w:val="00BD40E0"/>
    <w:rsid w:val="00BD4C9C"/>
    <w:rsid w:val="00BD547D"/>
    <w:rsid w:val="00BD6B5F"/>
    <w:rsid w:val="00BE1B18"/>
    <w:rsid w:val="00BE24BC"/>
    <w:rsid w:val="00BE33F0"/>
    <w:rsid w:val="00BE597F"/>
    <w:rsid w:val="00BE5C15"/>
    <w:rsid w:val="00BE6249"/>
    <w:rsid w:val="00BE67BF"/>
    <w:rsid w:val="00BF0B57"/>
    <w:rsid w:val="00BF1BD8"/>
    <w:rsid w:val="00BF1C12"/>
    <w:rsid w:val="00BF5069"/>
    <w:rsid w:val="00BF7D6D"/>
    <w:rsid w:val="00C0112A"/>
    <w:rsid w:val="00C03106"/>
    <w:rsid w:val="00C0641D"/>
    <w:rsid w:val="00C132FC"/>
    <w:rsid w:val="00C13E80"/>
    <w:rsid w:val="00C15D12"/>
    <w:rsid w:val="00C16E5D"/>
    <w:rsid w:val="00C1759E"/>
    <w:rsid w:val="00C20948"/>
    <w:rsid w:val="00C253EF"/>
    <w:rsid w:val="00C259E5"/>
    <w:rsid w:val="00C25AB8"/>
    <w:rsid w:val="00C27C04"/>
    <w:rsid w:val="00C27D45"/>
    <w:rsid w:val="00C326A7"/>
    <w:rsid w:val="00C375D0"/>
    <w:rsid w:val="00C3790F"/>
    <w:rsid w:val="00C42D3E"/>
    <w:rsid w:val="00C44E78"/>
    <w:rsid w:val="00C46D57"/>
    <w:rsid w:val="00C47E25"/>
    <w:rsid w:val="00C5616F"/>
    <w:rsid w:val="00C5640E"/>
    <w:rsid w:val="00C5657F"/>
    <w:rsid w:val="00C56E90"/>
    <w:rsid w:val="00C573B0"/>
    <w:rsid w:val="00C57FA4"/>
    <w:rsid w:val="00C57FCB"/>
    <w:rsid w:val="00C609C8"/>
    <w:rsid w:val="00C62A92"/>
    <w:rsid w:val="00C64FB7"/>
    <w:rsid w:val="00C6504E"/>
    <w:rsid w:val="00C652F6"/>
    <w:rsid w:val="00C65E6B"/>
    <w:rsid w:val="00C70B9F"/>
    <w:rsid w:val="00C7421E"/>
    <w:rsid w:val="00C7483D"/>
    <w:rsid w:val="00C760F4"/>
    <w:rsid w:val="00C76781"/>
    <w:rsid w:val="00C81DD0"/>
    <w:rsid w:val="00C82019"/>
    <w:rsid w:val="00C8347E"/>
    <w:rsid w:val="00C84A04"/>
    <w:rsid w:val="00C857EA"/>
    <w:rsid w:val="00C91FE4"/>
    <w:rsid w:val="00C93731"/>
    <w:rsid w:val="00CA22DA"/>
    <w:rsid w:val="00CA33A4"/>
    <w:rsid w:val="00CA6759"/>
    <w:rsid w:val="00CA69B0"/>
    <w:rsid w:val="00CA6DD5"/>
    <w:rsid w:val="00CB19D7"/>
    <w:rsid w:val="00CB1DD0"/>
    <w:rsid w:val="00CB23D0"/>
    <w:rsid w:val="00CB2BA8"/>
    <w:rsid w:val="00CB39C1"/>
    <w:rsid w:val="00CB5DE9"/>
    <w:rsid w:val="00CB7009"/>
    <w:rsid w:val="00CB71EA"/>
    <w:rsid w:val="00CB7A6B"/>
    <w:rsid w:val="00CC63DF"/>
    <w:rsid w:val="00CC7D6D"/>
    <w:rsid w:val="00CD174A"/>
    <w:rsid w:val="00CD3F7D"/>
    <w:rsid w:val="00CD474B"/>
    <w:rsid w:val="00CD51C1"/>
    <w:rsid w:val="00CD54EF"/>
    <w:rsid w:val="00CD702C"/>
    <w:rsid w:val="00CD7AA4"/>
    <w:rsid w:val="00CE1712"/>
    <w:rsid w:val="00CE1AEF"/>
    <w:rsid w:val="00CE5571"/>
    <w:rsid w:val="00CE5E02"/>
    <w:rsid w:val="00CF1112"/>
    <w:rsid w:val="00CF4A56"/>
    <w:rsid w:val="00D02E05"/>
    <w:rsid w:val="00D05651"/>
    <w:rsid w:val="00D070C9"/>
    <w:rsid w:val="00D106B8"/>
    <w:rsid w:val="00D11774"/>
    <w:rsid w:val="00D12855"/>
    <w:rsid w:val="00D146F0"/>
    <w:rsid w:val="00D14EF8"/>
    <w:rsid w:val="00D1555D"/>
    <w:rsid w:val="00D16824"/>
    <w:rsid w:val="00D20EA9"/>
    <w:rsid w:val="00D21E06"/>
    <w:rsid w:val="00D24286"/>
    <w:rsid w:val="00D328AF"/>
    <w:rsid w:val="00D33BBE"/>
    <w:rsid w:val="00D34F2C"/>
    <w:rsid w:val="00D35989"/>
    <w:rsid w:val="00D36D53"/>
    <w:rsid w:val="00D370AE"/>
    <w:rsid w:val="00D41AD6"/>
    <w:rsid w:val="00D428FB"/>
    <w:rsid w:val="00D42E43"/>
    <w:rsid w:val="00D43D03"/>
    <w:rsid w:val="00D43EDB"/>
    <w:rsid w:val="00D44589"/>
    <w:rsid w:val="00D454B5"/>
    <w:rsid w:val="00D522BB"/>
    <w:rsid w:val="00D565C7"/>
    <w:rsid w:val="00D566DC"/>
    <w:rsid w:val="00D61EC6"/>
    <w:rsid w:val="00D62DCB"/>
    <w:rsid w:val="00D64208"/>
    <w:rsid w:val="00D65120"/>
    <w:rsid w:val="00D654B8"/>
    <w:rsid w:val="00D667B9"/>
    <w:rsid w:val="00D67306"/>
    <w:rsid w:val="00D71EA3"/>
    <w:rsid w:val="00D729BD"/>
    <w:rsid w:val="00D73318"/>
    <w:rsid w:val="00D74FA3"/>
    <w:rsid w:val="00D760E6"/>
    <w:rsid w:val="00D77547"/>
    <w:rsid w:val="00D81687"/>
    <w:rsid w:val="00D83F31"/>
    <w:rsid w:val="00D8626E"/>
    <w:rsid w:val="00D86766"/>
    <w:rsid w:val="00D8708D"/>
    <w:rsid w:val="00D87A8E"/>
    <w:rsid w:val="00D90021"/>
    <w:rsid w:val="00D90B65"/>
    <w:rsid w:val="00D918F3"/>
    <w:rsid w:val="00D92E2B"/>
    <w:rsid w:val="00D94621"/>
    <w:rsid w:val="00D94CCF"/>
    <w:rsid w:val="00D953E7"/>
    <w:rsid w:val="00D96990"/>
    <w:rsid w:val="00D97A0B"/>
    <w:rsid w:val="00DA3229"/>
    <w:rsid w:val="00DA3C6A"/>
    <w:rsid w:val="00DA5645"/>
    <w:rsid w:val="00DA5C6B"/>
    <w:rsid w:val="00DA7C37"/>
    <w:rsid w:val="00DB12BA"/>
    <w:rsid w:val="00DB2CFE"/>
    <w:rsid w:val="00DB3DAE"/>
    <w:rsid w:val="00DB6582"/>
    <w:rsid w:val="00DB6AA2"/>
    <w:rsid w:val="00DB6D53"/>
    <w:rsid w:val="00DC1B87"/>
    <w:rsid w:val="00DC385E"/>
    <w:rsid w:val="00DC3B6E"/>
    <w:rsid w:val="00DC4426"/>
    <w:rsid w:val="00DC55F6"/>
    <w:rsid w:val="00DC596A"/>
    <w:rsid w:val="00DD1F7C"/>
    <w:rsid w:val="00DD245C"/>
    <w:rsid w:val="00DD6CB4"/>
    <w:rsid w:val="00DE205B"/>
    <w:rsid w:val="00DE325F"/>
    <w:rsid w:val="00DE33EF"/>
    <w:rsid w:val="00DE3672"/>
    <w:rsid w:val="00DE4BD6"/>
    <w:rsid w:val="00DE5A72"/>
    <w:rsid w:val="00DF2C38"/>
    <w:rsid w:val="00DF3752"/>
    <w:rsid w:val="00DF4D89"/>
    <w:rsid w:val="00DF59F5"/>
    <w:rsid w:val="00DF707E"/>
    <w:rsid w:val="00DF7B66"/>
    <w:rsid w:val="00E0133A"/>
    <w:rsid w:val="00E025D2"/>
    <w:rsid w:val="00E03E7F"/>
    <w:rsid w:val="00E05C84"/>
    <w:rsid w:val="00E11AC0"/>
    <w:rsid w:val="00E11E0F"/>
    <w:rsid w:val="00E124ED"/>
    <w:rsid w:val="00E150D1"/>
    <w:rsid w:val="00E16DE7"/>
    <w:rsid w:val="00E20A9E"/>
    <w:rsid w:val="00E21443"/>
    <w:rsid w:val="00E249B4"/>
    <w:rsid w:val="00E26213"/>
    <w:rsid w:val="00E26436"/>
    <w:rsid w:val="00E26DF5"/>
    <w:rsid w:val="00E301DB"/>
    <w:rsid w:val="00E30AFB"/>
    <w:rsid w:val="00E34BE2"/>
    <w:rsid w:val="00E3682E"/>
    <w:rsid w:val="00E37789"/>
    <w:rsid w:val="00E406BB"/>
    <w:rsid w:val="00E40764"/>
    <w:rsid w:val="00E40B77"/>
    <w:rsid w:val="00E440B3"/>
    <w:rsid w:val="00E45013"/>
    <w:rsid w:val="00E4590E"/>
    <w:rsid w:val="00E459AE"/>
    <w:rsid w:val="00E46DF2"/>
    <w:rsid w:val="00E47B92"/>
    <w:rsid w:val="00E51FDF"/>
    <w:rsid w:val="00E524D0"/>
    <w:rsid w:val="00E53E6D"/>
    <w:rsid w:val="00E55792"/>
    <w:rsid w:val="00E60243"/>
    <w:rsid w:val="00E61CDC"/>
    <w:rsid w:val="00E622E9"/>
    <w:rsid w:val="00E62DED"/>
    <w:rsid w:val="00E65AEA"/>
    <w:rsid w:val="00E67727"/>
    <w:rsid w:val="00E70BC8"/>
    <w:rsid w:val="00E7151C"/>
    <w:rsid w:val="00E72EC0"/>
    <w:rsid w:val="00E7739B"/>
    <w:rsid w:val="00E81139"/>
    <w:rsid w:val="00E823C6"/>
    <w:rsid w:val="00E835B7"/>
    <w:rsid w:val="00E84384"/>
    <w:rsid w:val="00E855E6"/>
    <w:rsid w:val="00E85726"/>
    <w:rsid w:val="00E860C4"/>
    <w:rsid w:val="00E865CC"/>
    <w:rsid w:val="00E87A3D"/>
    <w:rsid w:val="00E87B7D"/>
    <w:rsid w:val="00E93ABA"/>
    <w:rsid w:val="00E96428"/>
    <w:rsid w:val="00EA0933"/>
    <w:rsid w:val="00EA0CB7"/>
    <w:rsid w:val="00EA26AA"/>
    <w:rsid w:val="00EA26C7"/>
    <w:rsid w:val="00EA38E1"/>
    <w:rsid w:val="00EA687F"/>
    <w:rsid w:val="00EA7216"/>
    <w:rsid w:val="00EB3CC5"/>
    <w:rsid w:val="00EC0625"/>
    <w:rsid w:val="00EC2BBA"/>
    <w:rsid w:val="00EC412F"/>
    <w:rsid w:val="00EC4D55"/>
    <w:rsid w:val="00EC5B60"/>
    <w:rsid w:val="00EC669C"/>
    <w:rsid w:val="00EC6B42"/>
    <w:rsid w:val="00ED0E31"/>
    <w:rsid w:val="00ED1DA3"/>
    <w:rsid w:val="00ED4300"/>
    <w:rsid w:val="00ED4A88"/>
    <w:rsid w:val="00ED5592"/>
    <w:rsid w:val="00ED7B0E"/>
    <w:rsid w:val="00EE35FE"/>
    <w:rsid w:val="00EE4106"/>
    <w:rsid w:val="00EE6222"/>
    <w:rsid w:val="00EF0E13"/>
    <w:rsid w:val="00EF1A69"/>
    <w:rsid w:val="00EF3A04"/>
    <w:rsid w:val="00EF518B"/>
    <w:rsid w:val="00EF56D1"/>
    <w:rsid w:val="00EF79C0"/>
    <w:rsid w:val="00F0271F"/>
    <w:rsid w:val="00F039F1"/>
    <w:rsid w:val="00F050D5"/>
    <w:rsid w:val="00F05B32"/>
    <w:rsid w:val="00F07061"/>
    <w:rsid w:val="00F12496"/>
    <w:rsid w:val="00F14F11"/>
    <w:rsid w:val="00F15965"/>
    <w:rsid w:val="00F179FA"/>
    <w:rsid w:val="00F22F39"/>
    <w:rsid w:val="00F2339A"/>
    <w:rsid w:val="00F24A87"/>
    <w:rsid w:val="00F24A90"/>
    <w:rsid w:val="00F2532E"/>
    <w:rsid w:val="00F305E6"/>
    <w:rsid w:val="00F31CE4"/>
    <w:rsid w:val="00F32472"/>
    <w:rsid w:val="00F329AB"/>
    <w:rsid w:val="00F33729"/>
    <w:rsid w:val="00F3762F"/>
    <w:rsid w:val="00F40B63"/>
    <w:rsid w:val="00F4182E"/>
    <w:rsid w:val="00F429E3"/>
    <w:rsid w:val="00F42DB3"/>
    <w:rsid w:val="00F43368"/>
    <w:rsid w:val="00F4478D"/>
    <w:rsid w:val="00F4690B"/>
    <w:rsid w:val="00F47C4F"/>
    <w:rsid w:val="00F50467"/>
    <w:rsid w:val="00F508DA"/>
    <w:rsid w:val="00F5184D"/>
    <w:rsid w:val="00F52B1D"/>
    <w:rsid w:val="00F56CFF"/>
    <w:rsid w:val="00F636CF"/>
    <w:rsid w:val="00F63E92"/>
    <w:rsid w:val="00F64732"/>
    <w:rsid w:val="00F6483A"/>
    <w:rsid w:val="00F66698"/>
    <w:rsid w:val="00F70F5B"/>
    <w:rsid w:val="00F756BB"/>
    <w:rsid w:val="00F7669F"/>
    <w:rsid w:val="00F76D0A"/>
    <w:rsid w:val="00F81241"/>
    <w:rsid w:val="00F836C3"/>
    <w:rsid w:val="00F8408B"/>
    <w:rsid w:val="00F86413"/>
    <w:rsid w:val="00F86CA7"/>
    <w:rsid w:val="00F876E6"/>
    <w:rsid w:val="00F91127"/>
    <w:rsid w:val="00F9659D"/>
    <w:rsid w:val="00FA0C56"/>
    <w:rsid w:val="00FA3AFD"/>
    <w:rsid w:val="00FA3BE0"/>
    <w:rsid w:val="00FA4609"/>
    <w:rsid w:val="00FA6003"/>
    <w:rsid w:val="00FA608E"/>
    <w:rsid w:val="00FA7F7D"/>
    <w:rsid w:val="00FB0E97"/>
    <w:rsid w:val="00FB1EF5"/>
    <w:rsid w:val="00FB455B"/>
    <w:rsid w:val="00FB48F5"/>
    <w:rsid w:val="00FC4551"/>
    <w:rsid w:val="00FC5D43"/>
    <w:rsid w:val="00FC7A07"/>
    <w:rsid w:val="00FD48F3"/>
    <w:rsid w:val="00FD69B7"/>
    <w:rsid w:val="00FE1832"/>
    <w:rsid w:val="00FE2614"/>
    <w:rsid w:val="00FE2F9C"/>
    <w:rsid w:val="00FE3446"/>
    <w:rsid w:val="00FE41E1"/>
    <w:rsid w:val="00FE62E5"/>
    <w:rsid w:val="00FE71EF"/>
    <w:rsid w:val="00FF1658"/>
    <w:rsid w:val="00FF246F"/>
    <w:rsid w:val="00FF5128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2EF02"/>
  <w15:docId w15:val="{EAADBF1D-1888-4AA6-B438-8CD675F7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305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aliases w:val="Heading 1(Report Only),Chapter,Heading 1(Report Only)1,Chapter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h31,h31 Char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71EA3"/>
    <w:pPr>
      <w:keepNext/>
      <w:widowControl w:val="0"/>
      <w:tabs>
        <w:tab w:val="num" w:pos="1152"/>
      </w:tabs>
      <w:spacing w:after="0" w:line="360" w:lineRule="auto"/>
      <w:ind w:left="1152" w:hanging="1152"/>
      <w:outlineLvl w:val="5"/>
    </w:pPr>
    <w:rPr>
      <w:rFonts w:ascii=".VnTime" w:hAnsi=".VnTime" w:cs="Times New Roman"/>
      <w:b/>
      <w:i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71EA3"/>
    <w:pPr>
      <w:keepNext/>
      <w:widowControl w:val="0"/>
      <w:tabs>
        <w:tab w:val="num" w:pos="1296"/>
      </w:tabs>
      <w:spacing w:before="60" w:after="60" w:line="360" w:lineRule="auto"/>
      <w:ind w:left="1296" w:hanging="1296"/>
      <w:outlineLvl w:val="6"/>
    </w:pPr>
    <w:rPr>
      <w:rFonts w:ascii=".VnTimeH" w:hAnsi=".VnTimeH" w:cs="Times New Roman"/>
      <w:b/>
      <w:snapToGrid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qFormat/>
    <w:rsid w:val="00D71EA3"/>
    <w:pPr>
      <w:keepNext/>
      <w:widowControl w:val="0"/>
      <w:tabs>
        <w:tab w:val="num" w:pos="1440"/>
      </w:tabs>
      <w:spacing w:after="0" w:line="360" w:lineRule="auto"/>
      <w:ind w:left="1440" w:hanging="1440"/>
      <w:jc w:val="both"/>
      <w:outlineLvl w:val="7"/>
    </w:pPr>
    <w:rPr>
      <w:rFonts w:ascii=".VnArialH" w:hAnsi=".VnArialH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71EA3"/>
    <w:pPr>
      <w:keepNext/>
      <w:widowControl w:val="0"/>
      <w:tabs>
        <w:tab w:val="num" w:pos="1584"/>
      </w:tabs>
      <w:spacing w:after="0" w:line="360" w:lineRule="auto"/>
      <w:ind w:left="1584" w:hanging="1584"/>
      <w:outlineLvl w:val="8"/>
    </w:pPr>
    <w:rPr>
      <w:rFonts w:ascii=".VnArial" w:hAnsi=".VnArial" w:cs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aliases w:val="h4 Char,h41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character" w:customStyle="1" w:styleId="Heading6Char">
    <w:name w:val="Heading 6 Char"/>
    <w:basedOn w:val="DefaultParagraphFont"/>
    <w:link w:val="Heading6"/>
    <w:rsid w:val="00D71EA3"/>
    <w:rPr>
      <w:rFonts w:ascii=".VnTime" w:hAnsi=".VnTime"/>
      <w:b/>
      <w:i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D71EA3"/>
    <w:rPr>
      <w:rFonts w:ascii=".VnTimeH" w:hAnsi=".VnTimeH"/>
      <w:b/>
      <w:snapToGrid w:val="0"/>
      <w:color w:val="000000"/>
      <w:sz w:val="18"/>
    </w:rPr>
  </w:style>
  <w:style w:type="character" w:customStyle="1" w:styleId="Heading8Char">
    <w:name w:val="Heading 8 Char"/>
    <w:basedOn w:val="DefaultParagraphFont"/>
    <w:link w:val="Heading8"/>
    <w:rsid w:val="00D71EA3"/>
    <w:rPr>
      <w:rFonts w:ascii=".VnArialH" w:hAnsi=".VnArialH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D71EA3"/>
    <w:rPr>
      <w:rFonts w:ascii=".VnArial" w:hAnsi=".VnArial"/>
      <w:b/>
      <w:snapToGrid w:val="0"/>
      <w:sz w:val="24"/>
    </w:rPr>
  </w:style>
  <w:style w:type="paragraph" w:styleId="NormalIndent">
    <w:name w:val="Normal Indent"/>
    <w:basedOn w:val="Normal"/>
    <w:link w:val="NormalIndentChar"/>
    <w:autoRedefine/>
    <w:rsid w:val="00D71EA3"/>
    <w:pPr>
      <w:widowControl w:val="0"/>
      <w:spacing w:after="0" w:line="360" w:lineRule="auto"/>
      <w:ind w:left="360" w:right="11"/>
      <w:jc w:val="center"/>
    </w:pPr>
    <w:rPr>
      <w:rFonts w:ascii="Times New Roman" w:hAnsi="Times New Roman" w:cs="Times New Roman"/>
      <w:b/>
      <w:i/>
      <w:snapToGrid w:val="0"/>
      <w:sz w:val="24"/>
      <w:lang w:eastAsia="x-none"/>
    </w:rPr>
  </w:style>
  <w:style w:type="paragraph" w:styleId="BodyTextIndent">
    <w:name w:val="Body Text Indent"/>
    <w:basedOn w:val="Normal"/>
    <w:link w:val="BodyTextIndentChar"/>
    <w:rsid w:val="00D71EA3"/>
    <w:pPr>
      <w:widowControl w:val="0"/>
      <w:spacing w:after="0" w:line="360" w:lineRule="auto"/>
      <w:ind w:left="544"/>
    </w:pPr>
    <w:rPr>
      <w:rFonts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71EA3"/>
    <w:rPr>
      <w:rFonts w:ascii="Arial" w:hAnsi="Arial"/>
      <w:snapToGrid w:val="0"/>
      <w:sz w:val="24"/>
    </w:rPr>
  </w:style>
  <w:style w:type="paragraph" w:customStyle="1" w:styleId="Bang">
    <w:name w:val="Bang"/>
    <w:basedOn w:val="Normal"/>
    <w:rsid w:val="00D71EA3"/>
    <w:pPr>
      <w:widowControl w:val="0"/>
      <w:spacing w:before="60" w:after="60" w:line="360" w:lineRule="auto"/>
      <w:jc w:val="both"/>
    </w:pPr>
    <w:rPr>
      <w:rFonts w:ascii="Times New Roman" w:hAnsi="Times New Roman" w:cs="Times New Roman"/>
      <w:szCs w:val="20"/>
    </w:rPr>
  </w:style>
  <w:style w:type="character" w:customStyle="1" w:styleId="NormalIndentChar">
    <w:name w:val="Normal Indent Char"/>
    <w:link w:val="NormalIndent"/>
    <w:locked/>
    <w:rsid w:val="00D71EA3"/>
    <w:rPr>
      <w:b/>
      <w:i/>
      <w:snapToGrid w:val="0"/>
      <w:sz w:val="24"/>
      <w:szCs w:val="24"/>
      <w:lang w:eastAsia="x-none"/>
    </w:rPr>
  </w:style>
  <w:style w:type="paragraph" w:customStyle="1" w:styleId="NormalTB">
    <w:name w:val="NormalTB"/>
    <w:rsid w:val="00D71EA3"/>
    <w:pPr>
      <w:widowControl w:val="0"/>
      <w:spacing w:before="120"/>
      <w:jc w:val="center"/>
    </w:pPr>
    <w:rPr>
      <w:rFonts w:ascii=".VnTime" w:hAnsi=".VnTime"/>
      <w:b/>
      <w:snapToGrid w:val="0"/>
      <w:sz w:val="22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List Paragraph21,Ðoạn c𞹺Danh sách,Colorful List - Accent 11,List Paragraph1111,Đoạn cDanh sách,List Paragrap"/>
    <w:basedOn w:val="Normal"/>
    <w:link w:val="ListParagraphChar"/>
    <w:uiPriority w:val="34"/>
    <w:qFormat/>
    <w:rsid w:val="002B4A9A"/>
    <w:pPr>
      <w:ind w:left="720"/>
      <w:contextualSpacing/>
    </w:pPr>
  </w:style>
  <w:style w:type="character" w:customStyle="1" w:styleId="fontstyle01">
    <w:name w:val="fontstyle01"/>
    <w:basedOn w:val="DefaultParagraphFont"/>
    <w:rsid w:val="00E5579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k-widget">
    <w:name w:val="k-widget"/>
    <w:basedOn w:val="DefaultParagraphFont"/>
    <w:rsid w:val="0092083C"/>
  </w:style>
  <w:style w:type="character" w:styleId="CommentReference">
    <w:name w:val="annotation reference"/>
    <w:basedOn w:val="DefaultParagraphFont"/>
    <w:semiHidden/>
    <w:unhideWhenUsed/>
    <w:rsid w:val="00AB63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63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63C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6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63C2"/>
    <w:rPr>
      <w:rFonts w:ascii="Arial" w:hAnsi="Arial" w:cs="Arial"/>
      <w:b/>
      <w:bCs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List Paragraph21 Char,Ðoạn c𞹺Danh sách Char"/>
    <w:link w:val="ListParagraph"/>
    <w:uiPriority w:val="34"/>
    <w:rsid w:val="00C47E25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DEBEF-4110-43A1-8A55-F3F3E4AD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6436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DUNGLT34</cp:lastModifiedBy>
  <cp:revision>756</cp:revision>
  <cp:lastPrinted>2021-03-26T09:18:00Z</cp:lastPrinted>
  <dcterms:created xsi:type="dcterms:W3CDTF">2021-05-13T07:55:00Z</dcterms:created>
  <dcterms:modified xsi:type="dcterms:W3CDTF">2021-10-21T03:02:00Z</dcterms:modified>
</cp:coreProperties>
</file>