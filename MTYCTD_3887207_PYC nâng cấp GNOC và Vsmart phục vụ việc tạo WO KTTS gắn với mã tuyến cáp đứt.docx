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800"/>
      </w:tblGrid>
      <w:tr w:rsidR="00093BE1" w:rsidRPr="00D74FA3" w14:paraId="758D0AA4" w14:textId="77777777" w:rsidTr="00F86413">
        <w:trPr>
          <w:trHeight w:val="2880"/>
          <w:jc w:val="center"/>
        </w:trPr>
        <w:tc>
          <w:tcPr>
            <w:tcW w:w="5000" w:type="pct"/>
          </w:tcPr>
          <w:p w14:paraId="4FCFE4E5" w14:textId="77777777" w:rsidR="00093BE1" w:rsidRPr="00D74FA3" w:rsidRDefault="00093BE1" w:rsidP="00093BE1">
            <w:pPr>
              <w:pStyle w:val="NoSpacing"/>
              <w:jc w:val="center"/>
              <w:rPr>
                <w:rFonts w:ascii="Times New Roman" w:eastAsiaTheme="majorEastAsia" w:hAnsi="Times New Roman" w:cs="Times New Roman"/>
                <w:caps/>
                <w:sz w:val="24"/>
                <w:szCs w:val="24"/>
              </w:rPr>
            </w:pPr>
          </w:p>
        </w:tc>
      </w:tr>
    </w:tbl>
    <w:p w14:paraId="3EDE3388" w14:textId="77777777" w:rsidR="00D71EA3" w:rsidRPr="00D74FA3" w:rsidRDefault="00D71EA3" w:rsidP="00D71EA3">
      <w:pPr>
        <w:spacing w:before="0"/>
        <w:jc w:val="center"/>
        <w:rPr>
          <w:rFonts w:ascii="Times New Roman" w:hAnsi="Times New Roman" w:cs="Times New Roman"/>
          <w:sz w:val="24"/>
          <w:lang w:val="en-AU"/>
        </w:rPr>
      </w:pPr>
      <w:r w:rsidRPr="00D74F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06ACE3" wp14:editId="6D23732D">
            <wp:extent cx="1428750" cy="111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CF48" w14:textId="77777777" w:rsidR="00D71EA3" w:rsidRPr="00D74FA3" w:rsidRDefault="00D71EA3" w:rsidP="00D71EA3">
      <w:pPr>
        <w:pStyle w:val="Heading7"/>
        <w:tabs>
          <w:tab w:val="clear" w:pos="1296"/>
          <w:tab w:val="left" w:pos="720"/>
        </w:tabs>
        <w:ind w:left="720" w:firstLine="0"/>
        <w:jc w:val="center"/>
        <w:rPr>
          <w:rFonts w:ascii="Times New Roman" w:hAnsi="Times New Roman"/>
          <w:color w:val="auto"/>
          <w:sz w:val="24"/>
          <w:szCs w:val="24"/>
        </w:rPr>
      </w:pPr>
      <w:r w:rsidRPr="00D74FA3">
        <w:rPr>
          <w:rFonts w:ascii="Times New Roman" w:hAnsi="Times New Roman"/>
          <w:color w:val="auto"/>
          <w:sz w:val="24"/>
          <w:szCs w:val="24"/>
        </w:rPr>
        <w:t>TẬP ĐOÀN VIỄN THÔNG QUÂN ĐỘI</w:t>
      </w:r>
    </w:p>
    <w:p w14:paraId="5BFBE60E" w14:textId="77777777" w:rsidR="00D71EA3" w:rsidRPr="00D74FA3" w:rsidRDefault="00D71EA3" w:rsidP="00D71EA3">
      <w:pPr>
        <w:rPr>
          <w:rFonts w:ascii="Times New Roman" w:hAnsi="Times New Roman" w:cs="Times New Roman"/>
          <w:sz w:val="24"/>
        </w:rPr>
      </w:pPr>
    </w:p>
    <w:p w14:paraId="69B58C50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74D4C21C" w14:textId="77777777" w:rsidR="00D71EA3" w:rsidRPr="00D74FA3" w:rsidRDefault="00D71EA3" w:rsidP="00D71EA3">
      <w:pPr>
        <w:pStyle w:val="NormalTB"/>
        <w:rPr>
          <w:rFonts w:ascii="Times New Roman" w:hAnsi="Times New Roman"/>
          <w:sz w:val="24"/>
          <w:szCs w:val="24"/>
        </w:rPr>
      </w:pPr>
    </w:p>
    <w:p w14:paraId="21279F57" w14:textId="77777777" w:rsidR="00D71EA3" w:rsidRPr="00D74FA3" w:rsidRDefault="00D71EA3" w:rsidP="00D71EA3">
      <w:pPr>
        <w:jc w:val="center"/>
        <w:rPr>
          <w:rFonts w:ascii="Times New Roman" w:hAnsi="Times New Roman" w:cs="Times New Roman"/>
          <w:sz w:val="24"/>
        </w:rPr>
      </w:pPr>
    </w:p>
    <w:p w14:paraId="08188721" w14:textId="77777777" w:rsidR="00D71EA3" w:rsidRPr="00D74FA3" w:rsidRDefault="00D71EA3" w:rsidP="00D71EA3">
      <w:pPr>
        <w:tabs>
          <w:tab w:val="left" w:pos="6698"/>
        </w:tabs>
        <w:rPr>
          <w:rFonts w:ascii="Times New Roman" w:hAnsi="Times New Roman" w:cs="Times New Roman"/>
          <w:sz w:val="24"/>
        </w:rPr>
      </w:pPr>
      <w:r w:rsidRPr="00D74FA3">
        <w:rPr>
          <w:rFonts w:ascii="Times New Roman" w:hAnsi="Times New Roman" w:cs="Times New Roman"/>
          <w:sz w:val="24"/>
        </w:rPr>
        <w:tab/>
      </w:r>
    </w:p>
    <w:p w14:paraId="28D04810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TÀI LIỆU MÔ TẢ YÊU CẦU </w:t>
      </w:r>
    </w:p>
    <w:p w14:paraId="59695A9D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 xml:space="preserve">THAY ĐỔI NÂNG CẤP </w:t>
      </w:r>
    </w:p>
    <w:p w14:paraId="39C619D8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FDA410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2FD3694" w14:textId="77777777" w:rsidR="00367515" w:rsidRPr="009C2811" w:rsidRDefault="00367515" w:rsidP="009C2811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</w:p>
    <w:p w14:paraId="7723BCFB" w14:textId="77777777" w:rsidR="00367515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>Mã hiệu dự án:  VTN_QT06_16001_QLCTKT</w:t>
      </w:r>
    </w:p>
    <w:p w14:paraId="3E268016" w14:textId="7369BD66" w:rsidR="00D71EA3" w:rsidRPr="009C2811" w:rsidRDefault="00367515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9C2811">
        <w:rPr>
          <w:rFonts w:ascii="Times New Roman" w:hAnsi="Times New Roman" w:cs="Times New Roman"/>
          <w:b/>
          <w:sz w:val="24"/>
          <w:lang w:val="en-AU"/>
        </w:rPr>
        <w:t>Mã hiệu tài liệu:</w:t>
      </w:r>
    </w:p>
    <w:p w14:paraId="660C971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C0C6788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2EC85A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6D028D0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ABAA8E7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35EE6AA1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5159D53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941448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57EEE4E7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02D0677C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01EB34D" w14:textId="77777777" w:rsidR="00D1555D" w:rsidRPr="00D74FA3" w:rsidRDefault="00D1555D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167D6B9F" w14:textId="77777777" w:rsidR="00D71EA3" w:rsidRPr="00D74FA3" w:rsidRDefault="00D71EA3" w:rsidP="00D71EA3">
      <w:pPr>
        <w:spacing w:before="60" w:after="60"/>
        <w:jc w:val="center"/>
        <w:rPr>
          <w:rFonts w:ascii="Times New Roman" w:hAnsi="Times New Roman" w:cs="Times New Roman"/>
          <w:b/>
          <w:bCs/>
          <w:sz w:val="24"/>
        </w:rPr>
      </w:pPr>
    </w:p>
    <w:p w14:paraId="7A7AF135" w14:textId="0284DE89" w:rsidR="00D71EA3" w:rsidRPr="00D74FA3" w:rsidRDefault="00E93ABA" w:rsidP="00367515">
      <w:pPr>
        <w:spacing w:before="0"/>
        <w:jc w:val="center"/>
        <w:rPr>
          <w:rFonts w:ascii="Times New Roman" w:hAnsi="Times New Roman" w:cs="Times New Roman"/>
          <w:b/>
          <w:sz w:val="24"/>
          <w:lang w:val="en-AU"/>
        </w:rPr>
      </w:pPr>
      <w:r w:rsidRPr="00D74FA3">
        <w:rPr>
          <w:rFonts w:ascii="Times New Roman" w:hAnsi="Times New Roman" w:cs="Times New Roman"/>
          <w:b/>
          <w:sz w:val="24"/>
          <w:lang w:val="en-AU"/>
        </w:rPr>
        <w:t xml:space="preserve">Hà nội, </w:t>
      </w:r>
      <w:r w:rsidR="00367515">
        <w:rPr>
          <w:rFonts w:ascii="Times New Roman" w:hAnsi="Times New Roman" w:cs="Times New Roman"/>
          <w:b/>
          <w:sz w:val="24"/>
          <w:lang w:val="en-AU"/>
        </w:rPr>
        <w:t>10</w:t>
      </w:r>
      <w:r w:rsidR="00D71EA3" w:rsidRPr="00D74FA3">
        <w:rPr>
          <w:rFonts w:ascii="Times New Roman" w:hAnsi="Times New Roman" w:cs="Times New Roman"/>
          <w:b/>
          <w:sz w:val="24"/>
          <w:lang w:val="en-AU"/>
        </w:rPr>
        <w:t>/2021</w:t>
      </w:r>
    </w:p>
    <w:p w14:paraId="59846C06" w14:textId="77777777" w:rsidR="00D71EA3" w:rsidRPr="00D74FA3" w:rsidRDefault="00D35989" w:rsidP="00F43368">
      <w:pPr>
        <w:pStyle w:val="Heading1"/>
        <w:widowControl w:val="0"/>
        <w:numPr>
          <w:ilvl w:val="0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r w:rsidRPr="00D74FA3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512609237"/>
      <w:r w:rsidR="00D71EA3" w:rsidRPr="00D74FA3">
        <w:rPr>
          <w:rFonts w:ascii="Times New Roman" w:hAnsi="Times New Roman" w:cs="Times New Roman"/>
          <w:sz w:val="24"/>
          <w:szCs w:val="24"/>
        </w:rPr>
        <w:lastRenderedPageBreak/>
        <w:t>GIỚI THIỆU</w:t>
      </w:r>
      <w:bookmarkEnd w:id="0"/>
    </w:p>
    <w:p w14:paraId="48310011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" w:name="_Toc66964156"/>
      <w:bookmarkStart w:id="2" w:name="_Toc72062202"/>
      <w:bookmarkStart w:id="3" w:name="_Toc512609238"/>
      <w:r w:rsidRPr="00D74FA3">
        <w:rPr>
          <w:rFonts w:ascii="Times New Roman" w:hAnsi="Times New Roman" w:cs="Times New Roman"/>
          <w:sz w:val="24"/>
          <w:szCs w:val="24"/>
        </w:rPr>
        <w:t>Mục đích tài liệu</w:t>
      </w:r>
      <w:bookmarkEnd w:id="1"/>
      <w:bookmarkEnd w:id="2"/>
      <w:bookmarkEnd w:id="3"/>
    </w:p>
    <w:p w14:paraId="1ADC5682" w14:textId="010C341B" w:rsidR="00D71EA3" w:rsidRPr="00D74FA3" w:rsidRDefault="00D71EA3" w:rsidP="004E1C43">
      <w:pPr>
        <w:pStyle w:val="BodyTextIndent"/>
        <w:numPr>
          <w:ilvl w:val="0"/>
          <w:numId w:val="3"/>
        </w:numPr>
        <w:spacing w:before="60" w:after="60" w:line="312" w:lineRule="auto"/>
        <w:jc w:val="both"/>
        <w:rPr>
          <w:rFonts w:ascii="Times New Roman" w:hAnsi="Times New Roman"/>
          <w:szCs w:val="24"/>
        </w:rPr>
      </w:pPr>
      <w:r w:rsidRPr="00D74FA3">
        <w:rPr>
          <w:rFonts w:ascii="Times New Roman" w:hAnsi="Times New Roman"/>
          <w:szCs w:val="24"/>
        </w:rPr>
        <w:t xml:space="preserve">Mô tả chi tiết </w:t>
      </w:r>
      <w:r w:rsidR="00B64A24" w:rsidRPr="00D74FA3">
        <w:rPr>
          <w:rFonts w:ascii="Times New Roman" w:hAnsi="Times New Roman"/>
          <w:szCs w:val="24"/>
        </w:rPr>
        <w:t xml:space="preserve">các </w:t>
      </w:r>
      <w:r w:rsidRPr="00D74FA3">
        <w:rPr>
          <w:rFonts w:ascii="Times New Roman" w:hAnsi="Times New Roman"/>
          <w:szCs w:val="24"/>
        </w:rPr>
        <w:t xml:space="preserve">chức năng </w:t>
      </w:r>
      <w:r w:rsidR="00C259E5" w:rsidRPr="00D74FA3">
        <w:rPr>
          <w:rFonts w:ascii="Times New Roman" w:hAnsi="Times New Roman"/>
          <w:szCs w:val="24"/>
        </w:rPr>
        <w:t>cần chỉnh sửa thuộc</w:t>
      </w:r>
      <w:r w:rsidR="005A1715" w:rsidRPr="00D74FA3">
        <w:rPr>
          <w:rFonts w:ascii="Times New Roman" w:hAnsi="Times New Roman"/>
          <w:szCs w:val="24"/>
        </w:rPr>
        <w:t xml:space="preserve"> </w:t>
      </w:r>
      <w:r w:rsidR="004E1C43">
        <w:rPr>
          <w:rFonts w:ascii="Times New Roman" w:hAnsi="Times New Roman"/>
          <w:szCs w:val="24"/>
        </w:rPr>
        <w:t xml:space="preserve">yêu cầu </w:t>
      </w:r>
      <w:r w:rsidR="004E1C43" w:rsidRPr="004E1C43">
        <w:rPr>
          <w:rFonts w:ascii="Times New Roman" w:hAnsi="Times New Roman"/>
          <w:szCs w:val="24"/>
        </w:rPr>
        <w:t>3887207_PYC nâng cấp GNOC và Vsmart phục vụ việc tạo WO KTTS gắn với mã tuyến cáp đứt</w:t>
      </w:r>
      <w:r w:rsidR="00C259E5" w:rsidRPr="00D74FA3">
        <w:rPr>
          <w:rFonts w:ascii="Times New Roman" w:hAnsi="Times New Roman"/>
          <w:szCs w:val="24"/>
        </w:rPr>
        <w:t>.</w:t>
      </w:r>
    </w:p>
    <w:p w14:paraId="11EF73E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4" w:name="_Toc66964157"/>
      <w:bookmarkStart w:id="5" w:name="_Toc72062203"/>
      <w:bookmarkStart w:id="6" w:name="_Toc512609239"/>
      <w:r w:rsidRPr="00D74FA3">
        <w:rPr>
          <w:rFonts w:ascii="Times New Roman" w:hAnsi="Times New Roman" w:cs="Times New Roman"/>
          <w:sz w:val="24"/>
          <w:szCs w:val="24"/>
        </w:rPr>
        <w:t>Phạm vi tài liệu</w:t>
      </w:r>
      <w:bookmarkEnd w:id="4"/>
      <w:bookmarkEnd w:id="5"/>
      <w:bookmarkEnd w:id="6"/>
    </w:p>
    <w:p w14:paraId="2A3DFAA6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bookmarkStart w:id="7" w:name="_Toc40023090"/>
      <w:bookmarkStart w:id="8" w:name="_Toc40545062"/>
      <w:bookmarkStart w:id="9" w:name="_Toc43256392"/>
      <w:bookmarkStart w:id="10" w:name="_Toc47768301"/>
      <w:bookmarkStart w:id="11" w:name="_Toc48041132"/>
      <w:bookmarkStart w:id="12" w:name="_Toc66964158"/>
      <w:bookmarkStart w:id="13" w:name="_Toc72062204"/>
      <w:r w:rsidRPr="00D74FA3">
        <w:rPr>
          <w:rFonts w:ascii="Times New Roman" w:hAnsi="Times New Roman"/>
          <w:szCs w:val="24"/>
        </w:rPr>
        <w:t>Về mặt quy trình: Mô tả nghiệp vụ người dùng, phân tích yêu cầu hệ thống, màn hình prototype.</w:t>
      </w:r>
    </w:p>
    <w:p w14:paraId="26C57FB5" w14:textId="77777777" w:rsidR="00D71EA3" w:rsidRPr="00D74FA3" w:rsidRDefault="00D71EA3" w:rsidP="00F43368">
      <w:pPr>
        <w:pStyle w:val="BodyTextIndent"/>
        <w:numPr>
          <w:ilvl w:val="0"/>
          <w:numId w:val="3"/>
        </w:numPr>
        <w:spacing w:before="60" w:after="60" w:line="312" w:lineRule="auto"/>
        <w:ind w:left="714" w:hanging="357"/>
        <w:jc w:val="both"/>
        <w:rPr>
          <w:rFonts w:ascii="Times New Roman" w:hAnsi="Times New Roman"/>
          <w:szCs w:val="24"/>
        </w:rPr>
      </w:pPr>
      <w:r w:rsidRPr="00D74FA3">
        <w:rPr>
          <w:rFonts w:ascii="Times New Roman" w:hAnsi="Times New Roman"/>
          <w:szCs w:val="24"/>
        </w:rPr>
        <w:t xml:space="preserve">Về mặt nội dung:  Mô tả các chức năng </w:t>
      </w:r>
      <w:r w:rsidR="005A1715" w:rsidRPr="00D74FA3">
        <w:rPr>
          <w:rFonts w:ascii="Times New Roman" w:hAnsi="Times New Roman"/>
          <w:szCs w:val="24"/>
        </w:rPr>
        <w:t>sửa đổi</w:t>
      </w:r>
    </w:p>
    <w:p w14:paraId="01C10E96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4" w:name="_Toc512609240"/>
      <w:r w:rsidRPr="00D74FA3">
        <w:rPr>
          <w:rFonts w:ascii="Times New Roman" w:hAnsi="Times New Roman" w:cs="Times New Roman"/>
          <w:sz w:val="24"/>
          <w:szCs w:val="24"/>
        </w:rPr>
        <w:t>Định nghĩa thuật ngữ và các từ viết tắt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874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5258"/>
        <w:gridCol w:w="1112"/>
      </w:tblGrid>
      <w:tr w:rsidR="00D71EA3" w:rsidRPr="00D74FA3" w14:paraId="0C72F517" w14:textId="77777777" w:rsidTr="00F508DA">
        <w:trPr>
          <w:tblHeader/>
          <w:jc w:val="center"/>
        </w:trPr>
        <w:tc>
          <w:tcPr>
            <w:tcW w:w="2378" w:type="dxa"/>
            <w:shd w:val="pct5" w:color="auto" w:fill="FFFFFF"/>
          </w:tcPr>
          <w:p w14:paraId="66593D13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5258" w:type="dxa"/>
            <w:shd w:val="pct5" w:color="auto" w:fill="FFFFFF"/>
          </w:tcPr>
          <w:p w14:paraId="0888DEAB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1112" w:type="dxa"/>
            <w:shd w:val="pct5" w:color="auto" w:fill="FFFFFF"/>
          </w:tcPr>
          <w:p w14:paraId="05D30BA9" w14:textId="77777777" w:rsidR="00D71EA3" w:rsidRPr="00D74FA3" w:rsidRDefault="00D71EA3" w:rsidP="00F508DA">
            <w:pPr>
              <w:pStyle w:val="Bang"/>
              <w:jc w:val="center"/>
              <w:rPr>
                <w:b/>
                <w:sz w:val="24"/>
                <w:szCs w:val="24"/>
              </w:rPr>
            </w:pPr>
            <w:r w:rsidRPr="00D74FA3">
              <w:rPr>
                <w:b/>
                <w:sz w:val="24"/>
                <w:szCs w:val="24"/>
              </w:rPr>
              <w:t>Ghi chú</w:t>
            </w:r>
          </w:p>
        </w:tc>
      </w:tr>
      <w:tr w:rsidR="00D71EA3" w:rsidRPr="00D74FA3" w14:paraId="583C601A" w14:textId="77777777" w:rsidTr="00F508DA">
        <w:trPr>
          <w:jc w:val="center"/>
        </w:trPr>
        <w:tc>
          <w:tcPr>
            <w:tcW w:w="2378" w:type="dxa"/>
          </w:tcPr>
          <w:p w14:paraId="31312AA7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</w:tcPr>
          <w:p w14:paraId="463E2474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4"/>
                <w:lang w:val="nl-NL"/>
              </w:rPr>
            </w:pPr>
          </w:p>
        </w:tc>
        <w:tc>
          <w:tcPr>
            <w:tcW w:w="1112" w:type="dxa"/>
          </w:tcPr>
          <w:p w14:paraId="59096389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234BA0D0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4C05962A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0D5E9D68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01C95196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  <w:tr w:rsidR="00D71EA3" w:rsidRPr="00D74FA3" w14:paraId="3ADA3675" w14:textId="77777777" w:rsidTr="00F508DA">
        <w:trPr>
          <w:jc w:val="center"/>
        </w:trPr>
        <w:tc>
          <w:tcPr>
            <w:tcW w:w="2378" w:type="dxa"/>
            <w:tcBorders>
              <w:bottom w:val="dotted" w:sz="4" w:space="0" w:color="auto"/>
            </w:tcBorders>
          </w:tcPr>
          <w:p w14:paraId="276523AF" w14:textId="77777777" w:rsidR="00D71EA3" w:rsidRPr="00D74FA3" w:rsidRDefault="00D71EA3" w:rsidP="00F508DA">
            <w:pPr>
              <w:pStyle w:val="Bang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258" w:type="dxa"/>
            <w:tcBorders>
              <w:bottom w:val="dotted" w:sz="4" w:space="0" w:color="auto"/>
            </w:tcBorders>
          </w:tcPr>
          <w:p w14:paraId="6E16AC11" w14:textId="77777777" w:rsidR="00D71EA3" w:rsidRPr="00D74FA3" w:rsidRDefault="00D71EA3" w:rsidP="00F508DA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</w:p>
        </w:tc>
        <w:tc>
          <w:tcPr>
            <w:tcW w:w="1112" w:type="dxa"/>
            <w:tcBorders>
              <w:bottom w:val="dotted" w:sz="4" w:space="0" w:color="auto"/>
            </w:tcBorders>
          </w:tcPr>
          <w:p w14:paraId="76D3EA8E" w14:textId="77777777" w:rsidR="00D71EA3" w:rsidRPr="00D74FA3" w:rsidRDefault="00D71EA3" w:rsidP="00F508DA">
            <w:pPr>
              <w:pStyle w:val="Bang"/>
              <w:rPr>
                <w:sz w:val="24"/>
                <w:szCs w:val="24"/>
              </w:rPr>
            </w:pPr>
          </w:p>
        </w:tc>
      </w:tr>
    </w:tbl>
    <w:p w14:paraId="6067FD7E" w14:textId="77777777" w:rsidR="00D71EA3" w:rsidRPr="00D74FA3" w:rsidRDefault="00D71EA3" w:rsidP="00D71EA3">
      <w:pPr>
        <w:pStyle w:val="NormalIndent"/>
      </w:pPr>
      <w:r w:rsidRPr="00D74FA3">
        <w:t xml:space="preserve">Bảng </w:t>
      </w:r>
      <w:r w:rsidRPr="00D74FA3">
        <w:fldChar w:fldCharType="begin"/>
      </w:r>
      <w:r w:rsidRPr="00D74FA3">
        <w:instrText xml:space="preserve"> AUTONUMLGL \e </w:instrText>
      </w:r>
      <w:r w:rsidRPr="00D74FA3">
        <w:fldChar w:fldCharType="end"/>
      </w:r>
      <w:r w:rsidRPr="00D74FA3">
        <w:t>: Thuật ngữ và định nghĩa</w:t>
      </w:r>
    </w:p>
    <w:p w14:paraId="1074C68F" w14:textId="77777777" w:rsidR="00D71EA3" w:rsidRPr="00D74FA3" w:rsidRDefault="00D71EA3" w:rsidP="00F43368">
      <w:pPr>
        <w:pStyle w:val="Heading2"/>
        <w:widowControl w:val="0"/>
        <w:numPr>
          <w:ilvl w:val="1"/>
          <w:numId w:val="2"/>
        </w:numPr>
        <w:spacing w:before="60"/>
        <w:rPr>
          <w:rFonts w:ascii="Times New Roman" w:hAnsi="Times New Roman" w:cs="Times New Roman"/>
          <w:sz w:val="24"/>
          <w:szCs w:val="24"/>
        </w:rPr>
      </w:pPr>
      <w:bookmarkStart w:id="15" w:name="_Toc512609241"/>
      <w:r w:rsidRPr="00D74FA3">
        <w:rPr>
          <w:rFonts w:ascii="Times New Roman" w:hAnsi="Times New Roman" w:cs="Times New Roman"/>
          <w:sz w:val="24"/>
          <w:szCs w:val="24"/>
        </w:rPr>
        <w:t>Tài liệu tham khảo</w:t>
      </w:r>
      <w:bookmarkEnd w:id="15"/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2340"/>
        <w:gridCol w:w="2340"/>
        <w:gridCol w:w="1710"/>
      </w:tblGrid>
      <w:tr w:rsidR="00D71EA3" w:rsidRPr="00D74FA3" w14:paraId="7B72DEBF" w14:textId="77777777" w:rsidTr="00F508DA">
        <w:trPr>
          <w:jc w:val="center"/>
        </w:trPr>
        <w:tc>
          <w:tcPr>
            <w:tcW w:w="2430" w:type="dxa"/>
            <w:shd w:val="pct10" w:color="auto" w:fill="auto"/>
          </w:tcPr>
          <w:p w14:paraId="6AF2121F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Tên tài liệu</w:t>
            </w:r>
          </w:p>
        </w:tc>
        <w:tc>
          <w:tcPr>
            <w:tcW w:w="2340" w:type="dxa"/>
            <w:shd w:val="pct10" w:color="auto" w:fill="auto"/>
          </w:tcPr>
          <w:p w14:paraId="63AE159D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Ngày phát hành</w:t>
            </w:r>
          </w:p>
        </w:tc>
        <w:tc>
          <w:tcPr>
            <w:tcW w:w="2340" w:type="dxa"/>
            <w:shd w:val="pct10" w:color="auto" w:fill="auto"/>
          </w:tcPr>
          <w:p w14:paraId="288006AC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Nguồn</w:t>
            </w:r>
          </w:p>
        </w:tc>
        <w:tc>
          <w:tcPr>
            <w:tcW w:w="1710" w:type="dxa"/>
            <w:shd w:val="pct10" w:color="auto" w:fill="auto"/>
          </w:tcPr>
          <w:p w14:paraId="528CB7C5" w14:textId="77777777" w:rsidR="00D71EA3" w:rsidRPr="00D74FA3" w:rsidRDefault="00D71EA3" w:rsidP="00F508DA">
            <w:pPr>
              <w:pStyle w:val="BodyTextIndent"/>
              <w:ind w:left="0"/>
              <w:jc w:val="center"/>
              <w:rPr>
                <w:rFonts w:ascii="Times New Roman" w:hAnsi="Times New Roman"/>
                <w:szCs w:val="24"/>
              </w:rPr>
            </w:pPr>
            <w:r w:rsidRPr="00D74FA3">
              <w:rPr>
                <w:rFonts w:ascii="Times New Roman" w:hAnsi="Times New Roman"/>
                <w:szCs w:val="24"/>
              </w:rPr>
              <w:t>Ghi chú</w:t>
            </w:r>
          </w:p>
        </w:tc>
      </w:tr>
      <w:tr w:rsidR="00D71EA3" w:rsidRPr="00D74FA3" w14:paraId="42A8BE01" w14:textId="77777777" w:rsidTr="00F508DA">
        <w:trPr>
          <w:jc w:val="center"/>
        </w:trPr>
        <w:tc>
          <w:tcPr>
            <w:tcW w:w="2430" w:type="dxa"/>
            <w:shd w:val="clear" w:color="auto" w:fill="FFFFFF"/>
          </w:tcPr>
          <w:p w14:paraId="00D851F5" w14:textId="77777777" w:rsidR="00D71EA3" w:rsidRPr="00D74FA3" w:rsidRDefault="00D71EA3" w:rsidP="00F508DA">
            <w:pPr>
              <w:spacing w:before="0"/>
              <w:jc w:val="both"/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</w:pPr>
            <w:r w:rsidRPr="00D74FA3">
              <w:rPr>
                <w:rFonts w:ascii="Times New Roman" w:hAnsi="Times New Roman" w:cs="Times New Roman"/>
                <w:bCs/>
                <w:iCs/>
                <w:sz w:val="24"/>
                <w:lang w:val="nl-NL"/>
              </w:rPr>
              <w:t>N/A</w:t>
            </w:r>
          </w:p>
        </w:tc>
        <w:tc>
          <w:tcPr>
            <w:tcW w:w="2340" w:type="dxa"/>
            <w:shd w:val="clear" w:color="auto" w:fill="FFFFFF"/>
          </w:tcPr>
          <w:p w14:paraId="05CCCE31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0" w:type="dxa"/>
            <w:shd w:val="clear" w:color="auto" w:fill="FFFFFF"/>
          </w:tcPr>
          <w:p w14:paraId="1D0EEB65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1710" w:type="dxa"/>
            <w:shd w:val="clear" w:color="auto" w:fill="FFFFFF"/>
          </w:tcPr>
          <w:p w14:paraId="60694C80" w14:textId="77777777" w:rsidR="00D71EA3" w:rsidRPr="00D74FA3" w:rsidRDefault="00D71EA3" w:rsidP="00F508DA">
            <w:pPr>
              <w:pStyle w:val="BodyTextIndent"/>
              <w:ind w:left="0"/>
              <w:rPr>
                <w:rFonts w:ascii="Times New Roman" w:hAnsi="Times New Roman"/>
                <w:szCs w:val="24"/>
              </w:rPr>
            </w:pPr>
          </w:p>
        </w:tc>
      </w:tr>
    </w:tbl>
    <w:p w14:paraId="5E8DF2F2" w14:textId="77777777" w:rsidR="00D71EA3" w:rsidRPr="00D74FA3" w:rsidRDefault="00D71EA3" w:rsidP="00F43368">
      <w:pPr>
        <w:pStyle w:val="Heading1"/>
        <w:widowControl w:val="0"/>
        <w:numPr>
          <w:ilvl w:val="0"/>
          <w:numId w:val="5"/>
        </w:numPr>
        <w:spacing w:before="360" w:after="240"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QT.02.02_Quy_trình_quản"/>
      <w:bookmarkStart w:id="17" w:name="_BM.01.02.01_Kế_hoạch"/>
      <w:bookmarkStart w:id="18" w:name="_BM.01.02.01_Kế_hoạch_1"/>
      <w:bookmarkStart w:id="19" w:name="_BM01.09.01_Danh_sách"/>
      <w:bookmarkStart w:id="20" w:name="_BM01.11.01_Biểu_mẫu"/>
      <w:bookmarkStart w:id="21" w:name="_BM01.11.02_Biểu_mẫu"/>
      <w:bookmarkEnd w:id="16"/>
      <w:bookmarkEnd w:id="17"/>
      <w:bookmarkEnd w:id="18"/>
      <w:bookmarkEnd w:id="19"/>
      <w:bookmarkEnd w:id="20"/>
      <w:bookmarkEnd w:id="21"/>
      <w:r w:rsidRPr="00D74FA3">
        <w:rPr>
          <w:rFonts w:ascii="Times New Roman" w:hAnsi="Times New Roman" w:cs="Times New Roman"/>
          <w:sz w:val="24"/>
          <w:szCs w:val="24"/>
        </w:rPr>
        <w:t>MÔ TẢ CHỨC NĂNG HỆ THỐNG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1890"/>
        <w:gridCol w:w="3600"/>
        <w:gridCol w:w="2970"/>
      </w:tblGrid>
      <w:tr w:rsidR="00D71EA3" w:rsidRPr="00D74FA3" w14:paraId="7014B830" w14:textId="77777777" w:rsidTr="004E1C43">
        <w:trPr>
          <w:tblHeader/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06AE0BCE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TT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E0781CD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Mã màn hình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610B7681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Tên màn hình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0FCE1553" w14:textId="77777777" w:rsidR="00D71EA3" w:rsidRPr="00D74FA3" w:rsidRDefault="00D71EA3" w:rsidP="00F508DA">
            <w:pPr>
              <w:spacing w:befor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74FA3">
              <w:rPr>
                <w:rFonts w:ascii="Times New Roman" w:hAnsi="Times New Roman" w:cs="Times New Roman"/>
                <w:b/>
                <w:sz w:val="24"/>
              </w:rPr>
              <w:t>Module</w:t>
            </w:r>
          </w:p>
        </w:tc>
      </w:tr>
      <w:tr w:rsidR="00D71EA3" w:rsidRPr="00D74FA3" w14:paraId="751AEE96" w14:textId="77777777" w:rsidTr="004E1C43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65EAFBA0" w14:textId="77777777" w:rsidR="00D71EA3" w:rsidRPr="00D74FA3" w:rsidRDefault="00D71EA3" w:rsidP="00F43368">
            <w:pPr>
              <w:widowControl w:val="0"/>
              <w:numPr>
                <w:ilvl w:val="0"/>
                <w:numId w:val="4"/>
              </w:numPr>
              <w:spacing w:before="0"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14:paraId="02C42270" w14:textId="19209D64" w:rsidR="00D71EA3" w:rsidRPr="00D74FA3" w:rsidRDefault="00D71EA3" w:rsidP="00F508DA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969D916" w14:textId="708E2B50" w:rsidR="00D71EA3" w:rsidRPr="00D74FA3" w:rsidRDefault="00D71EA3" w:rsidP="003F5889">
            <w:pPr>
              <w:pStyle w:val="AxureImageParagrap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14:paraId="2CB9F5E4" w14:textId="3236BEE9" w:rsidR="00D71EA3" w:rsidRPr="00D74FA3" w:rsidRDefault="00D71EA3" w:rsidP="00674FCD">
            <w:pPr>
              <w:spacing w:before="0"/>
              <w:ind w:left="138" w:hanging="66"/>
              <w:rPr>
                <w:rFonts w:ascii="Times New Roman" w:hAnsi="Times New Roman" w:cs="Times New Roman"/>
                <w:sz w:val="24"/>
                <w:lang w:val="nl-NL"/>
              </w:rPr>
            </w:pPr>
          </w:p>
        </w:tc>
      </w:tr>
    </w:tbl>
    <w:p w14:paraId="5A2D2AB4" w14:textId="042CD558" w:rsidR="00FB455B" w:rsidRPr="00D74FA3" w:rsidRDefault="00E301DB" w:rsidP="0082425F">
      <w:pPr>
        <w:pStyle w:val="Heading4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 w:rsidRPr="00D74FA3">
        <w:rPr>
          <w:rFonts w:ascii="Times New Roman" w:hAnsi="Times New Roman" w:cs="Times New Roman"/>
          <w:sz w:val="24"/>
        </w:rPr>
        <w:br w:type="page"/>
      </w:r>
    </w:p>
    <w:p w14:paraId="7A25A0E3" w14:textId="28B9B612" w:rsidR="00850E8D" w:rsidRPr="00A76518" w:rsidRDefault="00A76518" w:rsidP="0082425F">
      <w:pPr>
        <w:pStyle w:val="Heading4"/>
        <w:numPr>
          <w:ilvl w:val="1"/>
          <w:numId w:val="26"/>
        </w:numPr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lastRenderedPageBreak/>
        <w:t xml:space="preserve">Nâng cấp luồng </w:t>
      </w:r>
      <w:r w:rsidR="004C37AE">
        <w:rPr>
          <w:rFonts w:ascii="Times New Roman" w:hAnsi="Times New Roman" w:cs="Times New Roman"/>
          <w:i w:val="0"/>
          <w:sz w:val="24"/>
        </w:rPr>
        <w:t>xử lý WO TT</w:t>
      </w:r>
    </w:p>
    <w:p w14:paraId="06CE4B79" w14:textId="1EADD088" w:rsidR="004C37AE" w:rsidRDefault="002919A0" w:rsidP="002919A0">
      <w:r w:rsidRPr="00A76518">
        <w:rPr>
          <w:rFonts w:ascii="Times New Roman" w:hAnsi="Times New Roman" w:cs="Times New Roman"/>
          <w:sz w:val="24"/>
        </w:rPr>
        <w:t>Link test GNOC</w:t>
      </w:r>
      <w:r w:rsidR="004C37AE">
        <w:rPr>
          <w:rFonts w:ascii="Times New Roman" w:hAnsi="Times New Roman" w:cs="Times New Roman"/>
          <w:sz w:val="24"/>
        </w:rPr>
        <w:t>-WO</w:t>
      </w:r>
      <w:r w:rsidRPr="00A76518">
        <w:rPr>
          <w:rFonts w:ascii="Times New Roman" w:hAnsi="Times New Roman" w:cs="Times New Roman"/>
          <w:sz w:val="24"/>
        </w:rPr>
        <w:t xml:space="preserve">: </w:t>
      </w:r>
      <w:hyperlink r:id="rId10" w:history="1">
        <w:r w:rsidR="004C37AE" w:rsidRPr="007A22CB">
          <w:rPr>
            <w:rStyle w:val="Hyperlink"/>
          </w:rPr>
          <w:t>http://10.240.202.33:8338/WFMServerT3/VSmartWS?wsdl</w:t>
        </w:r>
      </w:hyperlink>
    </w:p>
    <w:p w14:paraId="225BAABC" w14:textId="2D959E34" w:rsidR="00D21E06" w:rsidRDefault="00D21E06" w:rsidP="00D21E06">
      <w:r w:rsidRPr="00A76518">
        <w:rPr>
          <w:rFonts w:ascii="Times New Roman" w:hAnsi="Times New Roman" w:cs="Times New Roman"/>
          <w:sz w:val="24"/>
        </w:rPr>
        <w:t xml:space="preserve">Link test </w:t>
      </w:r>
      <w:r>
        <w:rPr>
          <w:rFonts w:ascii="Times New Roman" w:hAnsi="Times New Roman" w:cs="Times New Roman"/>
          <w:sz w:val="24"/>
        </w:rPr>
        <w:t>KTTS</w:t>
      </w:r>
      <w:r w:rsidRPr="00A76518">
        <w:rPr>
          <w:rFonts w:ascii="Times New Roman" w:hAnsi="Times New Roman" w:cs="Times New Roman"/>
          <w:sz w:val="24"/>
        </w:rPr>
        <w:t xml:space="preserve">: </w:t>
      </w:r>
      <w:hyperlink r:id="rId11" w:history="1">
        <w:r w:rsidRPr="007A22CB">
          <w:rPr>
            <w:rStyle w:val="Hyperlink"/>
          </w:rPr>
          <w:t>http://10.58.71.138:8153/KTTS2_SERVICE/VSmartService?wsdl</w:t>
        </w:r>
      </w:hyperlink>
    </w:p>
    <w:p w14:paraId="70F31025" w14:textId="38175F6B" w:rsidR="004C37AE" w:rsidRDefault="004C37AE" w:rsidP="002919A0"/>
    <w:p w14:paraId="244AC30F" w14:textId="03207713" w:rsidR="00A76518" w:rsidRDefault="002F1436" w:rsidP="00A76518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Nhận diện WO</w:t>
      </w:r>
      <w:r w:rsidR="00A76518" w:rsidRPr="002109CB">
        <w:rPr>
          <w:rFonts w:ascii="Times New Roman" w:hAnsi="Times New Roman" w:cs="Times New Roman"/>
          <w:b/>
          <w:noProof/>
          <w:sz w:val="24"/>
        </w:rPr>
        <w:t>:</w:t>
      </w:r>
      <w:r>
        <w:rPr>
          <w:rFonts w:ascii="Times New Roman" w:hAnsi="Times New Roman" w:cs="Times New Roman"/>
          <w:b/>
          <w:noProof/>
          <w:sz w:val="24"/>
        </w:rPr>
        <w:t xml:space="preserve"> wo_system = TT</w:t>
      </w:r>
      <w:r w:rsidR="00A76518" w:rsidRPr="002109CB">
        <w:rPr>
          <w:rFonts w:ascii="Times New Roman" w:hAnsi="Times New Roman" w:cs="Times New Roman"/>
          <w:b/>
          <w:noProof/>
          <w:sz w:val="24"/>
        </w:rPr>
        <w:t xml:space="preserve"> </w:t>
      </w:r>
    </w:p>
    <w:p w14:paraId="6716F627" w14:textId="77777777" w:rsidR="001D2DE1" w:rsidRPr="00D74FA3" w:rsidRDefault="001D2DE1" w:rsidP="001D2DE1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2999" w14:paraId="3941B3C3" w14:textId="77777777" w:rsidTr="005E2999">
        <w:tc>
          <w:tcPr>
            <w:tcW w:w="5395" w:type="dxa"/>
          </w:tcPr>
          <w:p w14:paraId="3EA8D280" w14:textId="43495E71" w:rsidR="005E2999" w:rsidRDefault="005E2999" w:rsidP="001D2D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15CCBC" wp14:editId="131E4196">
                  <wp:extent cx="2286000" cy="5083691"/>
                  <wp:effectExtent l="0" t="0" r="0" b="3175"/>
                  <wp:docPr id="3" name="Picture 3" descr="C:\Users\dunglt34\AppData\Local\Temp\SNAGHTMLdf58a5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nglt34\AppData\Local\Temp\SNAGHTMLdf58a5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083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98AE9C3" w14:textId="77777777" w:rsidR="005E2999" w:rsidRDefault="005E2999" w:rsidP="005E2999">
            <w:pPr>
              <w:rPr>
                <w:rFonts w:ascii="Times New Roman" w:hAnsi="Times New Roman" w:cs="Times New Roman"/>
                <w:noProof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Tại bước hoàn thành WO TT: </w:t>
            </w:r>
          </w:p>
          <w:p w14:paraId="15CBD183" w14:textId="77777777" w:rsidR="00D86766" w:rsidRPr="00D86766" w:rsidRDefault="005E2999" w:rsidP="00D86766">
            <w:pPr>
              <w:rPr>
                <w:rFonts w:ascii="Times New Roman" w:hAnsi="Times New Roman" w:cs="Times New Roman"/>
                <w:sz w:val="24"/>
              </w:rPr>
            </w:pPr>
            <w:bookmarkStart w:id="22" w:name="_GoBack"/>
            <w:bookmarkEnd w:id="22"/>
            <w:r w:rsidRPr="00D86766">
              <w:rPr>
                <w:rFonts w:ascii="Times New Roman" w:hAnsi="Times New Roman" w:cs="Times New Roman"/>
                <w:sz w:val="24"/>
              </w:rPr>
              <w:t>Bổ sung trường autocomplete Mã tuyến</w:t>
            </w:r>
            <w:r w:rsidR="00D86766" w:rsidRPr="00D86766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D86766" w:rsidRPr="00D86766">
              <w:rPr>
                <w:rFonts w:ascii="Times New Roman" w:hAnsi="Times New Roman" w:cs="Times New Roman"/>
                <w:sz w:val="24"/>
              </w:rPr>
              <w:t>Ko bắt buộc nhập trường này.</w:t>
            </w:r>
          </w:p>
          <w:p w14:paraId="6DA049F2" w14:textId="2DA22B03" w:rsidR="005E2999" w:rsidRDefault="005E2999" w:rsidP="005E299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F84B746" w14:textId="7CFC3102" w:rsidR="001D2DE1" w:rsidRDefault="001D2DE1" w:rsidP="00A76518">
      <w:pPr>
        <w:rPr>
          <w:rFonts w:ascii="Times New Roman" w:hAnsi="Times New Roman" w:cs="Times New Roman"/>
          <w:b/>
          <w:noProof/>
          <w:sz w:val="24"/>
        </w:rPr>
      </w:pPr>
    </w:p>
    <w:p w14:paraId="7342D0CD" w14:textId="0BD1BA72" w:rsidR="001D2DE1" w:rsidRPr="001D2DE1" w:rsidRDefault="001D2DE1" w:rsidP="00A76518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Mô tả nghiệp vụ</w:t>
      </w:r>
    </w:p>
    <w:p w14:paraId="6AC5BC24" w14:textId="6E78BB75" w:rsidR="00A76518" w:rsidRDefault="00B812A3" w:rsidP="00A76518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Tại bước hoàn thành WO TT: </w:t>
      </w:r>
    </w:p>
    <w:p w14:paraId="28BC6739" w14:textId="6A707E42" w:rsidR="00D21E06" w:rsidRDefault="00D21E06" w:rsidP="00D21E06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Bước 1: </w:t>
      </w:r>
      <w:r w:rsidRPr="00D21E06">
        <w:rPr>
          <w:rFonts w:ascii="Times New Roman" w:hAnsi="Times New Roman" w:cs="Times New Roman"/>
          <w:sz w:val="24"/>
        </w:rPr>
        <w:t xml:space="preserve">Bổ sung trường autocomplete Mã tuyến  </w:t>
      </w:r>
      <w:r w:rsidR="00FE41E1" w:rsidRPr="00FE41E1">
        <w:rPr>
          <w:rFonts w:ascii="Times New Roman" w:hAnsi="Times New Roman" w:cs="Times New Roman"/>
          <w:sz w:val="24"/>
        </w:rPr>
        <w:sym w:font="Wingdings" w:char="F0E8"/>
      </w:r>
      <w:r w:rsidR="00FE41E1">
        <w:rPr>
          <w:rFonts w:ascii="Times New Roman" w:hAnsi="Times New Roman" w:cs="Times New Roman"/>
          <w:sz w:val="24"/>
        </w:rPr>
        <w:t xml:space="preserve"> </w:t>
      </w:r>
      <w:r w:rsidRPr="00D21E06">
        <w:rPr>
          <w:rFonts w:ascii="Times New Roman" w:hAnsi="Times New Roman" w:cs="Times New Roman"/>
          <w:sz w:val="24"/>
        </w:rPr>
        <w:t xml:space="preserve"> gọi ws KTTS getStationListNation. Input bổ sung &lt;type&gt;2&lt;/type&gt;</w:t>
      </w:r>
      <w:r>
        <w:rPr>
          <w:rFonts w:ascii="Times New Roman" w:hAnsi="Times New Roman" w:cs="Times New Roman"/>
          <w:sz w:val="24"/>
        </w:rPr>
        <w:t xml:space="preserve"> </w:t>
      </w:r>
      <w:r w:rsidRPr="00D21E06">
        <w:rPr>
          <w:rFonts w:ascii="Times New Roman" w:hAnsi="Times New Roman" w:cs="Times New Roman"/>
          <w:sz w:val="24"/>
        </w:rPr>
        <w:t>là tìm tuyến cáp</w:t>
      </w:r>
      <w:r>
        <w:rPr>
          <w:rFonts w:ascii="Times New Roman" w:hAnsi="Times New Roman" w:cs="Times New Roman"/>
          <w:sz w:val="24"/>
        </w:rPr>
        <w:t>.</w:t>
      </w:r>
    </w:p>
    <w:p w14:paraId="1256C773" w14:textId="5AD2C24F" w:rsidR="00FE41E1" w:rsidRDefault="00FE41E1" w:rsidP="00FE41E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Bước 2: </w:t>
      </w:r>
      <w:r>
        <w:rPr>
          <w:rFonts w:ascii="Times New Roman" w:hAnsi="Times New Roman" w:cs="Times New Roman"/>
          <w:sz w:val="24"/>
        </w:rPr>
        <w:t xml:space="preserve">Cập nhật hoàn thành WO </w:t>
      </w:r>
      <w:r w:rsidRPr="00FE41E1">
        <w:rPr>
          <w:rFonts w:ascii="Times New Roman" w:hAnsi="Times New Roman" w:cs="Times New Roman"/>
          <w:sz w:val="24"/>
        </w:rPr>
        <w:sym w:font="Wingdings" w:char="F0E8"/>
      </w:r>
      <w:r>
        <w:rPr>
          <w:rFonts w:ascii="Times New Roman" w:hAnsi="Times New Roman" w:cs="Times New Roman"/>
          <w:sz w:val="24"/>
        </w:rPr>
        <w:t xml:space="preserve"> </w:t>
      </w:r>
      <w:r w:rsidRPr="00FE41E1">
        <w:rPr>
          <w:rFonts w:ascii="Times New Roman" w:hAnsi="Times New Roman" w:cs="Times New Roman"/>
          <w:sz w:val="24"/>
        </w:rPr>
        <w:t>gọi ws GNOC-WO, hàm updateStatus</w:t>
      </w:r>
      <w:r>
        <w:rPr>
          <w:rFonts w:ascii="Times New Roman" w:hAnsi="Times New Roman" w:cs="Times New Roman"/>
          <w:sz w:val="24"/>
        </w:rPr>
        <w:t>.</w:t>
      </w:r>
    </w:p>
    <w:p w14:paraId="42C62602" w14:textId="77777777" w:rsidR="00FE41E1" w:rsidRPr="002434A9" w:rsidRDefault="00FE41E1" w:rsidP="00FE41E1">
      <w:pPr>
        <w:pStyle w:val="ListParagraph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Input: bổ sung trường lineCode (mã tuyến)</w:t>
      </w:r>
    </w:p>
    <w:p w14:paraId="627537CC" w14:textId="77777777" w:rsidR="00FE41E1" w:rsidRPr="00FE41E1" w:rsidRDefault="00FE41E1" w:rsidP="00FE41E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C0FD6D7" w14:textId="40257495" w:rsidR="00837E8C" w:rsidRDefault="00837E8C" w:rsidP="00625EDE">
      <w:pPr>
        <w:rPr>
          <w:rFonts w:ascii="Times New Roman" w:hAnsi="Times New Roman" w:cs="Times New Roman"/>
          <w:sz w:val="24"/>
        </w:rPr>
      </w:pPr>
    </w:p>
    <w:p w14:paraId="77F64514" w14:textId="77777777" w:rsidR="00625EDE" w:rsidRPr="00625EDE" w:rsidRDefault="00625EDE" w:rsidP="00625EDE">
      <w:pPr>
        <w:rPr>
          <w:rFonts w:ascii="Times New Roman" w:hAnsi="Times New Roman" w:cs="Times New Roman"/>
          <w:sz w:val="24"/>
        </w:rPr>
      </w:pPr>
    </w:p>
    <w:p w14:paraId="0192B031" w14:textId="3CDF21C4" w:rsidR="00625EDE" w:rsidRPr="00A76518" w:rsidRDefault="00625EDE" w:rsidP="00625EDE">
      <w:pPr>
        <w:pStyle w:val="Heading4"/>
        <w:numPr>
          <w:ilvl w:val="1"/>
          <w:numId w:val="26"/>
        </w:numPr>
        <w:rPr>
          <w:rFonts w:ascii="Times New Roman" w:hAnsi="Times New Roman" w:cs="Times New Roman"/>
          <w:i w:val="0"/>
          <w:sz w:val="24"/>
        </w:rPr>
      </w:pPr>
      <w:r>
        <w:rPr>
          <w:rFonts w:ascii="Times New Roman" w:hAnsi="Times New Roman" w:cs="Times New Roman"/>
          <w:i w:val="0"/>
          <w:sz w:val="24"/>
        </w:rPr>
        <w:t xml:space="preserve">Nâng cấp luồng </w:t>
      </w:r>
      <w:r>
        <w:rPr>
          <w:rFonts w:ascii="Times New Roman" w:hAnsi="Times New Roman" w:cs="Times New Roman"/>
          <w:i w:val="0"/>
          <w:sz w:val="24"/>
        </w:rPr>
        <w:t>tạo WO tài sản</w:t>
      </w:r>
    </w:p>
    <w:p w14:paraId="737DE94A" w14:textId="77777777" w:rsidR="00625EDE" w:rsidRDefault="00625EDE" w:rsidP="00625EDE">
      <w:r w:rsidRPr="00A76518">
        <w:rPr>
          <w:rFonts w:ascii="Times New Roman" w:hAnsi="Times New Roman" w:cs="Times New Roman"/>
          <w:sz w:val="24"/>
        </w:rPr>
        <w:t>Link test GNOC</w:t>
      </w:r>
      <w:r>
        <w:rPr>
          <w:rFonts w:ascii="Times New Roman" w:hAnsi="Times New Roman" w:cs="Times New Roman"/>
          <w:sz w:val="24"/>
        </w:rPr>
        <w:t>-WO</w:t>
      </w:r>
      <w:r w:rsidRPr="00A76518">
        <w:rPr>
          <w:rFonts w:ascii="Times New Roman" w:hAnsi="Times New Roman" w:cs="Times New Roman"/>
          <w:sz w:val="24"/>
        </w:rPr>
        <w:t xml:space="preserve">: </w:t>
      </w:r>
      <w:hyperlink r:id="rId13" w:history="1">
        <w:r w:rsidRPr="007A22CB">
          <w:rPr>
            <w:rStyle w:val="Hyperlink"/>
          </w:rPr>
          <w:t>http://10.240.202.33:8338/WFMServerT3/VSmartWS?wsdl</w:t>
        </w:r>
      </w:hyperlink>
    </w:p>
    <w:p w14:paraId="406BC381" w14:textId="77777777" w:rsidR="00625EDE" w:rsidRDefault="00625EDE" w:rsidP="00625EDE">
      <w:r w:rsidRPr="00A76518">
        <w:rPr>
          <w:rFonts w:ascii="Times New Roman" w:hAnsi="Times New Roman" w:cs="Times New Roman"/>
          <w:sz w:val="24"/>
        </w:rPr>
        <w:t xml:space="preserve">Link test </w:t>
      </w:r>
      <w:r>
        <w:rPr>
          <w:rFonts w:ascii="Times New Roman" w:hAnsi="Times New Roman" w:cs="Times New Roman"/>
          <w:sz w:val="24"/>
        </w:rPr>
        <w:t>KTTS</w:t>
      </w:r>
      <w:r w:rsidRPr="00A76518">
        <w:rPr>
          <w:rFonts w:ascii="Times New Roman" w:hAnsi="Times New Roman" w:cs="Times New Roman"/>
          <w:sz w:val="24"/>
        </w:rPr>
        <w:t xml:space="preserve">: </w:t>
      </w:r>
      <w:hyperlink r:id="rId14" w:history="1">
        <w:r w:rsidRPr="007A22CB">
          <w:rPr>
            <w:rStyle w:val="Hyperlink"/>
          </w:rPr>
          <w:t>http://10.58.71.138:8153/KTTS2_SERVICE/VSmartService?wsdl</w:t>
        </w:r>
      </w:hyperlink>
    </w:p>
    <w:p w14:paraId="01380867" w14:textId="77777777" w:rsidR="00625EDE" w:rsidRDefault="00625EDE" w:rsidP="00625EDE"/>
    <w:p w14:paraId="5DA71768" w14:textId="393AA6C7" w:rsidR="00625EDE" w:rsidRDefault="000A0EB8" w:rsidP="00625EDE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Đường dẫn chức năng</w:t>
      </w:r>
      <w:r w:rsidR="00625EDE" w:rsidRPr="002109CB">
        <w:rPr>
          <w:rFonts w:ascii="Times New Roman" w:hAnsi="Times New Roman" w:cs="Times New Roman"/>
          <w:b/>
          <w:noProof/>
          <w:sz w:val="24"/>
        </w:rPr>
        <w:t>:</w:t>
      </w:r>
      <w:r w:rsidR="00625EDE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Tiện ích &gt;&gt; Tạo WO tài sản</w:t>
      </w:r>
    </w:p>
    <w:p w14:paraId="6E39CF44" w14:textId="77777777" w:rsidR="00625EDE" w:rsidRPr="00D74FA3" w:rsidRDefault="00625EDE" w:rsidP="00625EDE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Thiết kế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25EDE" w14:paraId="6B3F354C" w14:textId="77777777" w:rsidTr="00314DF3">
        <w:tc>
          <w:tcPr>
            <w:tcW w:w="5395" w:type="dxa"/>
          </w:tcPr>
          <w:p w14:paraId="3AD14AE1" w14:textId="3E77EFA6" w:rsidR="00625EDE" w:rsidRDefault="0050061D" w:rsidP="00314D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3180DC" wp14:editId="2737D17D">
                  <wp:extent cx="2286000" cy="470128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470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D3AFE6B" w14:textId="5D9C1DAC" w:rsidR="00625EDE" w:rsidRDefault="00107384" w:rsidP="00314D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Sau khi [Chọn WO], nếu thông tin WO</w:t>
            </w:r>
            <w:r>
              <w:rPr>
                <w:rFonts w:ascii="Times New Roman" w:hAnsi="Times New Roman" w:cs="Times New Roman"/>
                <w:sz w:val="24"/>
              </w:rPr>
              <w:t>, ko có trường lineCode hoặc lineCode = null thì giữ nguyên màn hình tạo WO như hiện tại</w:t>
            </w:r>
          </w:p>
        </w:tc>
      </w:tr>
      <w:tr w:rsidR="0050061D" w14:paraId="7E05E53F" w14:textId="77777777" w:rsidTr="00314DF3">
        <w:tc>
          <w:tcPr>
            <w:tcW w:w="5395" w:type="dxa"/>
          </w:tcPr>
          <w:p w14:paraId="6E281D3E" w14:textId="5EA896AB" w:rsidR="0050061D" w:rsidRDefault="0050061D" w:rsidP="00314DF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A91689" wp14:editId="69B41987">
                  <wp:extent cx="2286000" cy="5102837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FB9FA05" w14:textId="77777777" w:rsidR="0050061D" w:rsidRDefault="00107384" w:rsidP="00314DF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thông tin WO có lineCode != null </w:t>
            </w:r>
            <w:r w:rsidRPr="00107384">
              <w:rPr>
                <w:rFonts w:ascii="Times New Roman" w:hAnsi="Times New Roman" w:cs="Times New Roman"/>
                <w:sz w:val="24"/>
              </w:rPr>
              <w:sym w:font="Wingdings" w:char="F0E8"/>
            </w:r>
            <w:r>
              <w:rPr>
                <w:rFonts w:ascii="Times New Roman" w:hAnsi="Times New Roman" w:cs="Times New Roman"/>
                <w:sz w:val="24"/>
              </w:rPr>
              <w:t xml:space="preserve"> bổ sung trường Tạo WO tài sản gắn với: Trạm / Tuyến.</w:t>
            </w:r>
          </w:p>
          <w:p w14:paraId="64BB9417" w14:textId="3A46ABB1" w:rsidR="00107384" w:rsidRDefault="00107384" w:rsidP="0010738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Mặc định tích chọn Trạm.</w:t>
            </w:r>
          </w:p>
          <w:p w14:paraId="443577A6" w14:textId="0DA1333C" w:rsidR="00CB5DE9" w:rsidRDefault="00CB5DE9" w:rsidP="0010738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Nếu tích chọn Trạm:</w:t>
            </w:r>
          </w:p>
          <w:p w14:paraId="749EDEC9" w14:textId="3F48D19E" w:rsidR="00107384" w:rsidRDefault="00CB5DE9" w:rsidP="00CB5DE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Hiển thị t</w:t>
            </w:r>
            <w:r w:rsidR="00107384">
              <w:rPr>
                <w:rFonts w:ascii="Times New Roman" w:hAnsi="Times New Roman" w:cs="Times New Roman"/>
                <w:sz w:val="24"/>
              </w:rPr>
              <w:t>rường Mã trạm/ Mã trạm con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="00107384">
              <w:rPr>
                <w:rFonts w:ascii="Times New Roman" w:hAnsi="Times New Roman" w:cs="Times New Roman"/>
                <w:sz w:val="24"/>
              </w:rPr>
              <w:t xml:space="preserve"> load mặc định như hiện tại.</w:t>
            </w:r>
          </w:p>
          <w:p w14:paraId="13F6CC3C" w14:textId="5225716C" w:rsidR="00107384" w:rsidRPr="00107384" w:rsidRDefault="00CB5DE9" w:rsidP="00CB5DE9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107384">
              <w:rPr>
                <w:rFonts w:ascii="Times New Roman" w:hAnsi="Times New Roman" w:cs="Times New Roman"/>
                <w:sz w:val="24"/>
              </w:rPr>
              <w:t>Các trường thông tin khác ko thay đổi</w:t>
            </w:r>
          </w:p>
        </w:tc>
      </w:tr>
      <w:tr w:rsidR="00CB5DE9" w14:paraId="01A65663" w14:textId="77777777" w:rsidTr="00314DF3">
        <w:tc>
          <w:tcPr>
            <w:tcW w:w="5395" w:type="dxa"/>
          </w:tcPr>
          <w:p w14:paraId="3B031433" w14:textId="1493FA5D" w:rsidR="00CB5DE9" w:rsidRDefault="00CB5DE9" w:rsidP="00314DF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F87A96" wp14:editId="20BAFEF6">
                  <wp:extent cx="2286000" cy="5102837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0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7D0088FC" w14:textId="30D2856E" w:rsidR="003501E7" w:rsidRDefault="003501E7" w:rsidP="003501E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Nếu tích chọn </w:t>
            </w:r>
            <w:r>
              <w:rPr>
                <w:rFonts w:ascii="Times New Roman" w:hAnsi="Times New Roman" w:cs="Times New Roman"/>
                <w:sz w:val="24"/>
              </w:rPr>
              <w:t>Tuyến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  <w:p w14:paraId="18941B91" w14:textId="39476555" w:rsidR="003501E7" w:rsidRDefault="003501E7" w:rsidP="003501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Hiển thị trường </w:t>
            </w:r>
            <w:r>
              <w:rPr>
                <w:rFonts w:ascii="Times New Roman" w:hAnsi="Times New Roman" w:cs="Times New Roman"/>
                <w:sz w:val="24"/>
              </w:rPr>
              <w:t>Mã tuyến</w:t>
            </w:r>
            <w:r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giá trị mặc định là trường lineCode của WO</w:t>
            </w:r>
          </w:p>
          <w:p w14:paraId="787BE9C8" w14:textId="3376B5DF" w:rsidR="00CB5DE9" w:rsidRDefault="003501E7" w:rsidP="005C14C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="005C14C1">
              <w:rPr>
                <w:rFonts w:ascii="Times New Roman" w:hAnsi="Times New Roman" w:cs="Times New Roman"/>
                <w:sz w:val="24"/>
              </w:rPr>
              <w:t xml:space="preserve">Trường Mã công trình </w:t>
            </w:r>
            <w:r w:rsidR="005C14C1" w:rsidRPr="005C14C1">
              <w:rPr>
                <w:rFonts w:ascii="Times New Roman" w:hAnsi="Times New Roman" w:cs="Times New Roman"/>
                <w:sz w:val="24"/>
              </w:rPr>
              <w:sym w:font="Wingdings" w:char="F0E8"/>
            </w:r>
            <w:r w:rsidR="005C14C1">
              <w:rPr>
                <w:rFonts w:ascii="Times New Roman" w:hAnsi="Times New Roman" w:cs="Times New Roman"/>
                <w:sz w:val="24"/>
              </w:rPr>
              <w:t xml:space="preserve"> lấy danh sách theo Mã tuyến</w:t>
            </w:r>
            <w:r w:rsidR="005461A4">
              <w:rPr>
                <w:rFonts w:ascii="Times New Roman" w:hAnsi="Times New Roman" w:cs="Times New Roman"/>
                <w:sz w:val="24"/>
              </w:rPr>
              <w:t>.</w:t>
            </w:r>
          </w:p>
          <w:p w14:paraId="7B73C300" w14:textId="0B17EC38" w:rsidR="00BF1C12" w:rsidRDefault="00BF1C12" w:rsidP="005C14C1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 Các trường thông tin khác ko thay đổi</w:t>
            </w:r>
          </w:p>
          <w:p w14:paraId="002AB675" w14:textId="5819FFEC" w:rsidR="005C14C1" w:rsidRDefault="005C14C1" w:rsidP="003501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2EC8A0F" w14:textId="77777777" w:rsidR="00625EDE" w:rsidRDefault="00625EDE" w:rsidP="00625EDE">
      <w:pPr>
        <w:rPr>
          <w:rFonts w:ascii="Times New Roman" w:hAnsi="Times New Roman" w:cs="Times New Roman"/>
          <w:b/>
          <w:noProof/>
          <w:sz w:val="24"/>
        </w:rPr>
      </w:pPr>
    </w:p>
    <w:p w14:paraId="77795F8D" w14:textId="77777777" w:rsidR="00625EDE" w:rsidRPr="001D2DE1" w:rsidRDefault="00625EDE" w:rsidP="00625EDE">
      <w:pPr>
        <w:pStyle w:val="Heading5"/>
        <w:numPr>
          <w:ilvl w:val="2"/>
          <w:numId w:val="26"/>
        </w:numPr>
        <w:rPr>
          <w:rFonts w:ascii="Times New Roman" w:hAnsi="Times New Roman" w:cs="Times New Roman"/>
          <w:b/>
          <w:sz w:val="24"/>
        </w:rPr>
      </w:pPr>
      <w:r w:rsidRPr="00D74FA3">
        <w:rPr>
          <w:rFonts w:ascii="Times New Roman" w:hAnsi="Times New Roman" w:cs="Times New Roman"/>
          <w:b/>
          <w:sz w:val="24"/>
        </w:rPr>
        <w:t>Mô tả nghiệp vụ</w:t>
      </w:r>
    </w:p>
    <w:p w14:paraId="0653990A" w14:textId="215C8D44" w:rsidR="00625EDE" w:rsidRDefault="00625EDE" w:rsidP="00625EDE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Tại bước </w:t>
      </w:r>
      <w:r w:rsidR="0064459F">
        <w:rPr>
          <w:rFonts w:ascii="Times New Roman" w:hAnsi="Times New Roman" w:cs="Times New Roman"/>
          <w:noProof/>
          <w:sz w:val="24"/>
        </w:rPr>
        <w:t>Tạo WO</w:t>
      </w:r>
      <w:r w:rsidR="004A629B">
        <w:rPr>
          <w:rFonts w:ascii="Times New Roman" w:hAnsi="Times New Roman" w:cs="Times New Roman"/>
          <w:noProof/>
          <w:sz w:val="24"/>
        </w:rPr>
        <w:t xml:space="preserve"> tài sản</w:t>
      </w:r>
      <w:r>
        <w:rPr>
          <w:rFonts w:ascii="Times New Roman" w:hAnsi="Times New Roman" w:cs="Times New Roman"/>
          <w:noProof/>
          <w:sz w:val="24"/>
        </w:rPr>
        <w:t xml:space="preserve">: </w:t>
      </w:r>
    </w:p>
    <w:p w14:paraId="01B1D6CE" w14:textId="146E4896" w:rsidR="00625EDE" w:rsidRDefault="00055D3D" w:rsidP="00055D3D">
      <w:pPr>
        <w:pStyle w:val="ListParagraph"/>
        <w:numPr>
          <w:ilvl w:val="0"/>
          <w:numId w:val="4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Nâng cấp nếu Tạo WO tài sản gắn với Tuyến </w:t>
      </w:r>
      <w:r w:rsidRPr="00055D3D">
        <w:rPr>
          <w:rFonts w:ascii="Times New Roman" w:hAnsi="Times New Roman"/>
          <w:sz w:val="24"/>
        </w:rPr>
        <w:sym w:font="Wingdings" w:char="F0E8"/>
      </w:r>
      <w:r>
        <w:rPr>
          <w:rFonts w:ascii="Times New Roman" w:hAnsi="Times New Roman"/>
          <w:sz w:val="24"/>
        </w:rPr>
        <w:t xml:space="preserve"> gọi ws GNOC-WO hàm </w:t>
      </w:r>
      <w:r w:rsidRPr="00055D3D">
        <w:rPr>
          <w:rFonts w:ascii="Times New Roman" w:hAnsi="Times New Roman"/>
          <w:sz w:val="24"/>
        </w:rPr>
        <w:t>insertWoKTTS</w:t>
      </w:r>
      <w:r>
        <w:rPr>
          <w:rFonts w:ascii="Times New Roman" w:hAnsi="Times New Roman"/>
          <w:sz w:val="24"/>
        </w:rPr>
        <w:t>:</w:t>
      </w:r>
    </w:p>
    <w:p w14:paraId="65E35AD6" w14:textId="70078772" w:rsidR="00055D3D" w:rsidRPr="00055D3D" w:rsidRDefault="00055D3D" w:rsidP="00055D3D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+ Input: </w:t>
      </w:r>
      <w:r w:rsidRPr="00055D3D">
        <w:rPr>
          <w:rFonts w:ascii="Times New Roman" w:hAnsi="Times New Roman"/>
          <w:sz w:val="24"/>
        </w:rPr>
        <w:t>stationCode</w:t>
      </w:r>
      <w:r>
        <w:rPr>
          <w:rFonts w:ascii="Times New Roman" w:hAnsi="Times New Roman"/>
          <w:sz w:val="24"/>
        </w:rPr>
        <w:t xml:space="preserve"> </w:t>
      </w:r>
      <w:r w:rsidRPr="00055D3D">
        <w:rPr>
          <w:rFonts w:ascii="Times New Roman" w:hAnsi="Times New Roman"/>
          <w:sz w:val="24"/>
        </w:rPr>
        <w:sym w:font="Wingdings" w:char="F0E8"/>
      </w:r>
      <w:r>
        <w:rPr>
          <w:rFonts w:ascii="Times New Roman" w:hAnsi="Times New Roman"/>
          <w:sz w:val="24"/>
        </w:rPr>
        <w:t xml:space="preserve"> truyền thông tin Mã tuyến </w:t>
      </w:r>
    </w:p>
    <w:p w14:paraId="1E8A5782" w14:textId="77777777" w:rsidR="00625EDE" w:rsidRPr="00FE41E1" w:rsidRDefault="00625EDE" w:rsidP="00625EDE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14:paraId="6BB7CE53" w14:textId="4C9CA023" w:rsidR="00A40F97" w:rsidRPr="00D74FA3" w:rsidRDefault="00A40F97" w:rsidP="00A40F97">
      <w:pPr>
        <w:pStyle w:val="ListParagraph"/>
        <w:rPr>
          <w:rFonts w:ascii="Times New Roman" w:hAnsi="Times New Roman" w:cs="Times New Roman"/>
          <w:sz w:val="24"/>
        </w:rPr>
      </w:pPr>
    </w:p>
    <w:sectPr w:rsidR="00A40F97" w:rsidRPr="00D74FA3" w:rsidSect="00347BA2">
      <w:headerReference w:type="default" r:id="rId18"/>
      <w:footerReference w:type="default" r:id="rId19"/>
      <w:type w:val="continuous"/>
      <w:pgSz w:w="12240" w:h="15840"/>
      <w:pgMar w:top="720" w:right="720" w:bottom="720" w:left="720" w:header="720" w:footer="432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FE000" w14:textId="77777777" w:rsidR="00250124" w:rsidRDefault="00250124" w:rsidP="00093BE1">
      <w:pPr>
        <w:spacing w:before="0" w:after="0"/>
      </w:pPr>
      <w:r>
        <w:separator/>
      </w:r>
    </w:p>
  </w:endnote>
  <w:endnote w:type="continuationSeparator" w:id="0">
    <w:p w14:paraId="2ECD031F" w14:textId="77777777" w:rsidR="00250124" w:rsidRDefault="00250124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ArialH">
    <w:altName w:val="Courier New"/>
    <w:charset w:val="00"/>
    <w:family w:val="swiss"/>
    <w:pitch w:val="variable"/>
    <w:sig w:usb0="00000005" w:usb1="00000000" w:usb2="00000000" w:usb3="00000000" w:csb0="00000003" w:csb1="00000000"/>
  </w:font>
  <w:font w:name=".VnArial">
    <w:altName w:val="Arial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717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F13486" w14:textId="3F828D3A" w:rsidR="00127FC9" w:rsidRDefault="00127F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676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9E09689" w14:textId="77777777" w:rsidR="00127FC9" w:rsidRDefault="0012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EB9DC0" w14:textId="77777777" w:rsidR="00250124" w:rsidRDefault="00250124" w:rsidP="00093BE1">
      <w:pPr>
        <w:spacing w:before="0" w:after="0"/>
      </w:pPr>
      <w:r>
        <w:separator/>
      </w:r>
    </w:p>
  </w:footnote>
  <w:footnote w:type="continuationSeparator" w:id="0">
    <w:p w14:paraId="1FFC29EF" w14:textId="77777777" w:rsidR="00250124" w:rsidRDefault="00250124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0800"/>
    </w:tblGrid>
    <w:tr w:rsidR="00127FC9" w:rsidRPr="003E5A01" w14:paraId="739E48DE" w14:textId="77777777" w:rsidTr="0021530D">
      <w:trPr>
        <w:trHeight w:val="270"/>
      </w:trPr>
      <w:tc>
        <w:tcPr>
          <w:tcW w:w="5000" w:type="pct"/>
        </w:tcPr>
        <w:p w14:paraId="04EF83C1" w14:textId="0DA30126" w:rsidR="00127FC9" w:rsidRPr="00B25A35" w:rsidRDefault="00127FC9" w:rsidP="00557485">
          <w:pPr>
            <w:pStyle w:val="NoSpacing"/>
            <w:rPr>
              <w:rFonts w:ascii="Times New Roman" w:hAnsi="Times New Roman" w:cs="Times New Roman"/>
              <w:i/>
              <w:sz w:val="24"/>
              <w:szCs w:val="24"/>
            </w:rPr>
          </w:pPr>
          <w:r w:rsidRPr="00B25A35">
            <w:rPr>
              <w:rFonts w:ascii="Times New Roman" w:hAnsi="Times New Roman" w:cs="Times New Roman"/>
              <w:i/>
              <w:sz w:val="24"/>
              <w:szCs w:val="24"/>
            </w:rPr>
            <w:t>Tài liệu mô tả yêu cầu thay đổi</w:t>
          </w:r>
        </w:p>
      </w:tc>
    </w:tr>
  </w:tbl>
  <w:p w14:paraId="1A5E70F9" w14:textId="77777777" w:rsidR="00127FC9" w:rsidRDefault="00127FC9" w:rsidP="007752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8" type="#_x0000_t75" style="width:11.25pt;height:11.25pt" o:bullet="t">
        <v:imagedata r:id="rId1" o:title="msoDDEB"/>
      </v:shape>
    </w:pict>
  </w:numPicBullet>
  <w:abstractNum w:abstractNumId="0" w15:restartNumberingAfterBreak="0">
    <w:nsid w:val="01776274"/>
    <w:multiLevelType w:val="hybridMultilevel"/>
    <w:tmpl w:val="9D2C2B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87311"/>
    <w:multiLevelType w:val="hybridMultilevel"/>
    <w:tmpl w:val="679C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80A7D"/>
    <w:multiLevelType w:val="hybridMultilevel"/>
    <w:tmpl w:val="F960A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0123D"/>
    <w:multiLevelType w:val="hybridMultilevel"/>
    <w:tmpl w:val="C996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74CD0"/>
    <w:multiLevelType w:val="hybridMultilevel"/>
    <w:tmpl w:val="9CC4B810"/>
    <w:lvl w:ilvl="0" w:tplc="EE328FA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0348"/>
    <w:multiLevelType w:val="hybridMultilevel"/>
    <w:tmpl w:val="245A1C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3C12F0"/>
    <w:multiLevelType w:val="hybridMultilevel"/>
    <w:tmpl w:val="90C424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90850"/>
    <w:multiLevelType w:val="hybridMultilevel"/>
    <w:tmpl w:val="003C740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F600125"/>
    <w:multiLevelType w:val="hybridMultilevel"/>
    <w:tmpl w:val="473AFB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7515A8"/>
    <w:multiLevelType w:val="hybridMultilevel"/>
    <w:tmpl w:val="E27E85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5C4A3A"/>
    <w:multiLevelType w:val="hybridMultilevel"/>
    <w:tmpl w:val="8F4E14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CA69E2"/>
    <w:multiLevelType w:val="hybridMultilevel"/>
    <w:tmpl w:val="95F0B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6C3271"/>
    <w:multiLevelType w:val="multilevel"/>
    <w:tmpl w:val="427058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FA405F"/>
    <w:multiLevelType w:val="hybridMultilevel"/>
    <w:tmpl w:val="64709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4E0917"/>
    <w:multiLevelType w:val="hybridMultilevel"/>
    <w:tmpl w:val="7F880D9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47169A"/>
    <w:multiLevelType w:val="hybridMultilevel"/>
    <w:tmpl w:val="7E8091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C37829"/>
    <w:multiLevelType w:val="hybridMultilevel"/>
    <w:tmpl w:val="34120F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4C545EE"/>
    <w:multiLevelType w:val="multilevel"/>
    <w:tmpl w:val="096831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25851593"/>
    <w:multiLevelType w:val="hybridMultilevel"/>
    <w:tmpl w:val="C4E2AA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622C2F"/>
    <w:multiLevelType w:val="hybridMultilevel"/>
    <w:tmpl w:val="A33C9D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40F5E"/>
    <w:multiLevelType w:val="hybridMultilevel"/>
    <w:tmpl w:val="50BC8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A6448D"/>
    <w:multiLevelType w:val="hybridMultilevel"/>
    <w:tmpl w:val="8FE6F146"/>
    <w:lvl w:ilvl="0" w:tplc="32705BD6">
      <w:start w:val="13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99A4687"/>
    <w:multiLevelType w:val="hybridMultilevel"/>
    <w:tmpl w:val="D646C630"/>
    <w:lvl w:ilvl="0" w:tplc="4C0A814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1B7592"/>
    <w:multiLevelType w:val="multilevel"/>
    <w:tmpl w:val="7A8A800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2E4A7C48"/>
    <w:multiLevelType w:val="hybridMultilevel"/>
    <w:tmpl w:val="5AE0C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13C7653"/>
    <w:multiLevelType w:val="hybridMultilevel"/>
    <w:tmpl w:val="1960D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2260E17"/>
    <w:multiLevelType w:val="hybridMultilevel"/>
    <w:tmpl w:val="BCBAE322"/>
    <w:lvl w:ilvl="0" w:tplc="CA28F23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6E14B8">
      <w:numFmt w:val="bullet"/>
      <w:lvlText w:val=""/>
      <w:lvlJc w:val="left"/>
      <w:pPr>
        <w:ind w:left="4320" w:hanging="360"/>
      </w:pPr>
      <w:rPr>
        <w:rFonts w:ascii="Wingdings" w:eastAsia="Times New Roman" w:hAnsi="Wingdings" w:cs="Arial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9C7644"/>
    <w:multiLevelType w:val="hybridMultilevel"/>
    <w:tmpl w:val="DEA050CE"/>
    <w:lvl w:ilvl="0" w:tplc="633A1C3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A44644"/>
    <w:multiLevelType w:val="hybridMultilevel"/>
    <w:tmpl w:val="1290716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495A54C4"/>
    <w:multiLevelType w:val="hybridMultilevel"/>
    <w:tmpl w:val="315E569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C1C1142"/>
    <w:multiLevelType w:val="hybridMultilevel"/>
    <w:tmpl w:val="474C8200"/>
    <w:lvl w:ilvl="0" w:tplc="93A48E3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9437E"/>
    <w:multiLevelType w:val="hybridMultilevel"/>
    <w:tmpl w:val="E91466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B464B8C"/>
    <w:multiLevelType w:val="hybridMultilevel"/>
    <w:tmpl w:val="F16073B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B4E10"/>
    <w:multiLevelType w:val="hybridMultilevel"/>
    <w:tmpl w:val="10587846"/>
    <w:lvl w:ilvl="0" w:tplc="04090009">
      <w:start w:val="1"/>
      <w:numFmt w:val="bullet"/>
      <w:lvlText w:val=""/>
      <w:lvlJc w:val="left"/>
      <w:pPr>
        <w:ind w:left="3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4" w15:restartNumberingAfterBreak="0">
    <w:nsid w:val="5E9B27F4"/>
    <w:multiLevelType w:val="hybridMultilevel"/>
    <w:tmpl w:val="0C322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ECA298E"/>
    <w:multiLevelType w:val="hybridMultilevel"/>
    <w:tmpl w:val="DAEC1192"/>
    <w:lvl w:ilvl="0" w:tplc="BE9296A4">
      <w:start w:val="1"/>
      <w:numFmt w:val="bullet"/>
      <w:lvlText w:val="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C78B9"/>
    <w:multiLevelType w:val="hybridMultilevel"/>
    <w:tmpl w:val="A1FE2DA2"/>
    <w:lvl w:ilvl="0" w:tplc="B0E4C888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D1B1C"/>
    <w:multiLevelType w:val="hybridMultilevel"/>
    <w:tmpl w:val="74E4B1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5F06CA"/>
    <w:multiLevelType w:val="hybridMultilevel"/>
    <w:tmpl w:val="51E8C5D2"/>
    <w:lvl w:ilvl="0" w:tplc="81BA46C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DF11A3"/>
    <w:multiLevelType w:val="hybridMultilevel"/>
    <w:tmpl w:val="DAB6FB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A84C6F"/>
    <w:multiLevelType w:val="hybridMultilevel"/>
    <w:tmpl w:val="25245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D09E8"/>
    <w:multiLevelType w:val="hybridMultilevel"/>
    <w:tmpl w:val="41F00974"/>
    <w:lvl w:ilvl="0" w:tplc="D8ACDD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75260DF"/>
    <w:multiLevelType w:val="hybridMultilevel"/>
    <w:tmpl w:val="2F5666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3"/>
  </w:num>
  <w:num w:numId="2">
    <w:abstractNumId w:val="12"/>
  </w:num>
  <w:num w:numId="3">
    <w:abstractNumId w:val="35"/>
  </w:num>
  <w:num w:numId="4">
    <w:abstractNumId w:val="32"/>
  </w:num>
  <w:num w:numId="5">
    <w:abstractNumId w:val="12"/>
    <w:lvlOverride w:ilvl="0">
      <w:startOverride w:val="2"/>
    </w:lvlOverride>
  </w:num>
  <w:num w:numId="6">
    <w:abstractNumId w:val="17"/>
  </w:num>
  <w:num w:numId="7">
    <w:abstractNumId w:val="26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31"/>
  </w:num>
  <w:num w:numId="13">
    <w:abstractNumId w:val="5"/>
  </w:num>
  <w:num w:numId="14">
    <w:abstractNumId w:val="3"/>
  </w:num>
  <w:num w:numId="15">
    <w:abstractNumId w:val="20"/>
  </w:num>
  <w:num w:numId="16">
    <w:abstractNumId w:val="18"/>
  </w:num>
  <w:num w:numId="17">
    <w:abstractNumId w:val="19"/>
  </w:num>
  <w:num w:numId="18">
    <w:abstractNumId w:val="42"/>
  </w:num>
  <w:num w:numId="19">
    <w:abstractNumId w:val="34"/>
  </w:num>
  <w:num w:numId="20">
    <w:abstractNumId w:val="15"/>
  </w:num>
  <w:num w:numId="21">
    <w:abstractNumId w:val="29"/>
  </w:num>
  <w:num w:numId="22">
    <w:abstractNumId w:val="28"/>
  </w:num>
  <w:num w:numId="23">
    <w:abstractNumId w:val="33"/>
  </w:num>
  <w:num w:numId="24">
    <w:abstractNumId w:val="16"/>
  </w:num>
  <w:num w:numId="25">
    <w:abstractNumId w:val="14"/>
  </w:num>
  <w:num w:numId="26">
    <w:abstractNumId w:val="23"/>
  </w:num>
  <w:num w:numId="27">
    <w:abstractNumId w:val="39"/>
  </w:num>
  <w:num w:numId="28">
    <w:abstractNumId w:val="2"/>
  </w:num>
  <w:num w:numId="29">
    <w:abstractNumId w:val="13"/>
  </w:num>
  <w:num w:numId="30">
    <w:abstractNumId w:val="25"/>
  </w:num>
  <w:num w:numId="31">
    <w:abstractNumId w:val="1"/>
  </w:num>
  <w:num w:numId="32">
    <w:abstractNumId w:val="24"/>
  </w:num>
  <w:num w:numId="33">
    <w:abstractNumId w:val="30"/>
  </w:num>
  <w:num w:numId="34">
    <w:abstractNumId w:val="38"/>
  </w:num>
  <w:num w:numId="35">
    <w:abstractNumId w:val="21"/>
  </w:num>
  <w:num w:numId="36">
    <w:abstractNumId w:val="36"/>
  </w:num>
  <w:num w:numId="37">
    <w:abstractNumId w:val="41"/>
  </w:num>
  <w:num w:numId="38">
    <w:abstractNumId w:val="6"/>
  </w:num>
  <w:num w:numId="39">
    <w:abstractNumId w:val="40"/>
  </w:num>
  <w:num w:numId="40">
    <w:abstractNumId w:val="22"/>
  </w:num>
  <w:num w:numId="41">
    <w:abstractNumId w:val="4"/>
  </w:num>
  <w:num w:numId="42">
    <w:abstractNumId w:val="9"/>
  </w:num>
  <w:num w:numId="43">
    <w:abstractNumId w:val="7"/>
  </w:num>
  <w:num w:numId="44">
    <w:abstractNumId w:val="37"/>
  </w:num>
  <w:num w:numId="45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7A"/>
    <w:rsid w:val="0000471E"/>
    <w:rsid w:val="00006233"/>
    <w:rsid w:val="00006808"/>
    <w:rsid w:val="0001666A"/>
    <w:rsid w:val="0001752C"/>
    <w:rsid w:val="00017CEF"/>
    <w:rsid w:val="000218B0"/>
    <w:rsid w:val="00021E1C"/>
    <w:rsid w:val="000235E6"/>
    <w:rsid w:val="000273D4"/>
    <w:rsid w:val="000349E4"/>
    <w:rsid w:val="000379F4"/>
    <w:rsid w:val="00041923"/>
    <w:rsid w:val="000441E8"/>
    <w:rsid w:val="000444DB"/>
    <w:rsid w:val="00044822"/>
    <w:rsid w:val="00046D01"/>
    <w:rsid w:val="00050CE1"/>
    <w:rsid w:val="0005429E"/>
    <w:rsid w:val="0005473D"/>
    <w:rsid w:val="00055D3D"/>
    <w:rsid w:val="00057B70"/>
    <w:rsid w:val="0006135D"/>
    <w:rsid w:val="00070CDB"/>
    <w:rsid w:val="00074665"/>
    <w:rsid w:val="000754C6"/>
    <w:rsid w:val="00075991"/>
    <w:rsid w:val="0008260E"/>
    <w:rsid w:val="00082E45"/>
    <w:rsid w:val="0008380F"/>
    <w:rsid w:val="00086376"/>
    <w:rsid w:val="00090F52"/>
    <w:rsid w:val="00093BE1"/>
    <w:rsid w:val="00095F46"/>
    <w:rsid w:val="000A0635"/>
    <w:rsid w:val="000A0EB8"/>
    <w:rsid w:val="000A2220"/>
    <w:rsid w:val="000A4636"/>
    <w:rsid w:val="000B40D5"/>
    <w:rsid w:val="000B41C7"/>
    <w:rsid w:val="000B49AA"/>
    <w:rsid w:val="000B73BF"/>
    <w:rsid w:val="000C070F"/>
    <w:rsid w:val="000C07F5"/>
    <w:rsid w:val="000C0B9D"/>
    <w:rsid w:val="000C1D1F"/>
    <w:rsid w:val="000C2C1C"/>
    <w:rsid w:val="000C3857"/>
    <w:rsid w:val="000C3B91"/>
    <w:rsid w:val="000C56AD"/>
    <w:rsid w:val="000C5777"/>
    <w:rsid w:val="000C6E6D"/>
    <w:rsid w:val="000D08DE"/>
    <w:rsid w:val="000D7802"/>
    <w:rsid w:val="000E1356"/>
    <w:rsid w:val="000E39E3"/>
    <w:rsid w:val="000E42F8"/>
    <w:rsid w:val="000E4633"/>
    <w:rsid w:val="000E6B83"/>
    <w:rsid w:val="000E72B0"/>
    <w:rsid w:val="000F0C12"/>
    <w:rsid w:val="0010187B"/>
    <w:rsid w:val="0010698D"/>
    <w:rsid w:val="00107384"/>
    <w:rsid w:val="00110E61"/>
    <w:rsid w:val="00112CAA"/>
    <w:rsid w:val="00114619"/>
    <w:rsid w:val="00114981"/>
    <w:rsid w:val="00117A19"/>
    <w:rsid w:val="001204D0"/>
    <w:rsid w:val="00120B33"/>
    <w:rsid w:val="00122AD4"/>
    <w:rsid w:val="001236A5"/>
    <w:rsid w:val="001277E5"/>
    <w:rsid w:val="00127FC9"/>
    <w:rsid w:val="0013113E"/>
    <w:rsid w:val="00131829"/>
    <w:rsid w:val="0013579C"/>
    <w:rsid w:val="00135F14"/>
    <w:rsid w:val="0013695C"/>
    <w:rsid w:val="00140AA9"/>
    <w:rsid w:val="0014359B"/>
    <w:rsid w:val="00144774"/>
    <w:rsid w:val="001452CA"/>
    <w:rsid w:val="001471EF"/>
    <w:rsid w:val="00151BDA"/>
    <w:rsid w:val="0015264F"/>
    <w:rsid w:val="001533A3"/>
    <w:rsid w:val="00153951"/>
    <w:rsid w:val="00155004"/>
    <w:rsid w:val="0015641B"/>
    <w:rsid w:val="0015641F"/>
    <w:rsid w:val="00157A7F"/>
    <w:rsid w:val="00162B50"/>
    <w:rsid w:val="001644FB"/>
    <w:rsid w:val="001672E3"/>
    <w:rsid w:val="0016736A"/>
    <w:rsid w:val="001747CB"/>
    <w:rsid w:val="001771D1"/>
    <w:rsid w:val="00177DB4"/>
    <w:rsid w:val="00182B3C"/>
    <w:rsid w:val="00183DF4"/>
    <w:rsid w:val="0018458B"/>
    <w:rsid w:val="0018705C"/>
    <w:rsid w:val="00187532"/>
    <w:rsid w:val="00187E92"/>
    <w:rsid w:val="0019185D"/>
    <w:rsid w:val="00192627"/>
    <w:rsid w:val="0019284B"/>
    <w:rsid w:val="001946A6"/>
    <w:rsid w:val="00196D48"/>
    <w:rsid w:val="00197322"/>
    <w:rsid w:val="001A14AD"/>
    <w:rsid w:val="001A5278"/>
    <w:rsid w:val="001B2772"/>
    <w:rsid w:val="001B3AFE"/>
    <w:rsid w:val="001B54D9"/>
    <w:rsid w:val="001B7779"/>
    <w:rsid w:val="001C19E1"/>
    <w:rsid w:val="001C41B8"/>
    <w:rsid w:val="001C4A4D"/>
    <w:rsid w:val="001C5100"/>
    <w:rsid w:val="001C5D2F"/>
    <w:rsid w:val="001C6DFC"/>
    <w:rsid w:val="001C7B4F"/>
    <w:rsid w:val="001D2DE1"/>
    <w:rsid w:val="001D5BA0"/>
    <w:rsid w:val="001D7B7A"/>
    <w:rsid w:val="001E46BB"/>
    <w:rsid w:val="001E5BE8"/>
    <w:rsid w:val="001E68D9"/>
    <w:rsid w:val="001E70A1"/>
    <w:rsid w:val="001F050D"/>
    <w:rsid w:val="001F0590"/>
    <w:rsid w:val="001F08FC"/>
    <w:rsid w:val="001F113B"/>
    <w:rsid w:val="001F1363"/>
    <w:rsid w:val="001F7A88"/>
    <w:rsid w:val="002049F0"/>
    <w:rsid w:val="002109CB"/>
    <w:rsid w:val="00212884"/>
    <w:rsid w:val="0021530D"/>
    <w:rsid w:val="00216C7E"/>
    <w:rsid w:val="0021768A"/>
    <w:rsid w:val="00217C37"/>
    <w:rsid w:val="00221369"/>
    <w:rsid w:val="00221722"/>
    <w:rsid w:val="002231C8"/>
    <w:rsid w:val="00233FE3"/>
    <w:rsid w:val="0023725E"/>
    <w:rsid w:val="0023791B"/>
    <w:rsid w:val="002433E8"/>
    <w:rsid w:val="0024393B"/>
    <w:rsid w:val="00243FCC"/>
    <w:rsid w:val="00250124"/>
    <w:rsid w:val="002512F6"/>
    <w:rsid w:val="00254D4E"/>
    <w:rsid w:val="002567B6"/>
    <w:rsid w:val="00257AD2"/>
    <w:rsid w:val="00260F89"/>
    <w:rsid w:val="00264794"/>
    <w:rsid w:val="002649EC"/>
    <w:rsid w:val="00266468"/>
    <w:rsid w:val="00271EC8"/>
    <w:rsid w:val="00275DFE"/>
    <w:rsid w:val="00277728"/>
    <w:rsid w:val="002808D2"/>
    <w:rsid w:val="00281681"/>
    <w:rsid w:val="002821D6"/>
    <w:rsid w:val="0028301E"/>
    <w:rsid w:val="002855BA"/>
    <w:rsid w:val="00287F2B"/>
    <w:rsid w:val="00291327"/>
    <w:rsid w:val="002919A0"/>
    <w:rsid w:val="0029248E"/>
    <w:rsid w:val="0029435E"/>
    <w:rsid w:val="0029516A"/>
    <w:rsid w:val="00295389"/>
    <w:rsid w:val="00295B3A"/>
    <w:rsid w:val="002961CC"/>
    <w:rsid w:val="00297DB6"/>
    <w:rsid w:val="002A33C4"/>
    <w:rsid w:val="002A593D"/>
    <w:rsid w:val="002A6C08"/>
    <w:rsid w:val="002B0BB1"/>
    <w:rsid w:val="002B1526"/>
    <w:rsid w:val="002B20D8"/>
    <w:rsid w:val="002B25D4"/>
    <w:rsid w:val="002B32D1"/>
    <w:rsid w:val="002B4A9A"/>
    <w:rsid w:val="002C1381"/>
    <w:rsid w:val="002C29B9"/>
    <w:rsid w:val="002C512F"/>
    <w:rsid w:val="002C5CFA"/>
    <w:rsid w:val="002C6C7A"/>
    <w:rsid w:val="002C7B16"/>
    <w:rsid w:val="002D10E4"/>
    <w:rsid w:val="002D135A"/>
    <w:rsid w:val="002D1735"/>
    <w:rsid w:val="002D17CB"/>
    <w:rsid w:val="002D303B"/>
    <w:rsid w:val="002D3F10"/>
    <w:rsid w:val="002D4EFD"/>
    <w:rsid w:val="002D4FF4"/>
    <w:rsid w:val="002D602C"/>
    <w:rsid w:val="002D6C01"/>
    <w:rsid w:val="002E24A7"/>
    <w:rsid w:val="002E5D3E"/>
    <w:rsid w:val="002E71AE"/>
    <w:rsid w:val="002E7B0C"/>
    <w:rsid w:val="002F0FBA"/>
    <w:rsid w:val="002F1436"/>
    <w:rsid w:val="002F1F42"/>
    <w:rsid w:val="002F1F80"/>
    <w:rsid w:val="002F4FDD"/>
    <w:rsid w:val="002F5BB1"/>
    <w:rsid w:val="002F6371"/>
    <w:rsid w:val="002F6803"/>
    <w:rsid w:val="003002B8"/>
    <w:rsid w:val="00303168"/>
    <w:rsid w:val="00303EB3"/>
    <w:rsid w:val="003040CD"/>
    <w:rsid w:val="00307950"/>
    <w:rsid w:val="003079E6"/>
    <w:rsid w:val="00311A41"/>
    <w:rsid w:val="00312358"/>
    <w:rsid w:val="003125E6"/>
    <w:rsid w:val="003127CB"/>
    <w:rsid w:val="00312E05"/>
    <w:rsid w:val="00313D3A"/>
    <w:rsid w:val="00315359"/>
    <w:rsid w:val="00317D15"/>
    <w:rsid w:val="003202BC"/>
    <w:rsid w:val="0032245A"/>
    <w:rsid w:val="0032511D"/>
    <w:rsid w:val="003324C4"/>
    <w:rsid w:val="003326D5"/>
    <w:rsid w:val="003365F0"/>
    <w:rsid w:val="00337355"/>
    <w:rsid w:val="00341F5B"/>
    <w:rsid w:val="00347BA2"/>
    <w:rsid w:val="003501E7"/>
    <w:rsid w:val="00351DD2"/>
    <w:rsid w:val="00353E32"/>
    <w:rsid w:val="00354015"/>
    <w:rsid w:val="00354877"/>
    <w:rsid w:val="003560F3"/>
    <w:rsid w:val="00357957"/>
    <w:rsid w:val="00360CB9"/>
    <w:rsid w:val="00364728"/>
    <w:rsid w:val="00364EE3"/>
    <w:rsid w:val="0036541C"/>
    <w:rsid w:val="003667EE"/>
    <w:rsid w:val="00367515"/>
    <w:rsid w:val="00372195"/>
    <w:rsid w:val="00372C9C"/>
    <w:rsid w:val="003734C9"/>
    <w:rsid w:val="0037542F"/>
    <w:rsid w:val="0037549A"/>
    <w:rsid w:val="003756CA"/>
    <w:rsid w:val="00377999"/>
    <w:rsid w:val="00377D8B"/>
    <w:rsid w:val="0038312A"/>
    <w:rsid w:val="003832BB"/>
    <w:rsid w:val="00384C7F"/>
    <w:rsid w:val="00385459"/>
    <w:rsid w:val="003901D6"/>
    <w:rsid w:val="00393A90"/>
    <w:rsid w:val="00393A92"/>
    <w:rsid w:val="0039502B"/>
    <w:rsid w:val="00395368"/>
    <w:rsid w:val="00395E7D"/>
    <w:rsid w:val="00396227"/>
    <w:rsid w:val="003A0751"/>
    <w:rsid w:val="003A0EE9"/>
    <w:rsid w:val="003A32A6"/>
    <w:rsid w:val="003A6603"/>
    <w:rsid w:val="003A7180"/>
    <w:rsid w:val="003A7C46"/>
    <w:rsid w:val="003B3F7E"/>
    <w:rsid w:val="003B4DEC"/>
    <w:rsid w:val="003B54BF"/>
    <w:rsid w:val="003B6DEB"/>
    <w:rsid w:val="003C10A9"/>
    <w:rsid w:val="003C184F"/>
    <w:rsid w:val="003C2C3C"/>
    <w:rsid w:val="003C6288"/>
    <w:rsid w:val="003D1869"/>
    <w:rsid w:val="003D26AA"/>
    <w:rsid w:val="003D5C00"/>
    <w:rsid w:val="003D68C2"/>
    <w:rsid w:val="003D708C"/>
    <w:rsid w:val="003E1BBB"/>
    <w:rsid w:val="003E1EA4"/>
    <w:rsid w:val="003E351B"/>
    <w:rsid w:val="003E50E8"/>
    <w:rsid w:val="003E5A01"/>
    <w:rsid w:val="003E6F8C"/>
    <w:rsid w:val="003F02B6"/>
    <w:rsid w:val="003F04C5"/>
    <w:rsid w:val="003F1A7E"/>
    <w:rsid w:val="003F5177"/>
    <w:rsid w:val="003F5889"/>
    <w:rsid w:val="003F77CC"/>
    <w:rsid w:val="003F7A4E"/>
    <w:rsid w:val="004003DF"/>
    <w:rsid w:val="004035A3"/>
    <w:rsid w:val="00403E5A"/>
    <w:rsid w:val="004112B3"/>
    <w:rsid w:val="0041143E"/>
    <w:rsid w:val="004123E7"/>
    <w:rsid w:val="00414300"/>
    <w:rsid w:val="004144D0"/>
    <w:rsid w:val="00415120"/>
    <w:rsid w:val="004212DD"/>
    <w:rsid w:val="00421CEF"/>
    <w:rsid w:val="00422EA8"/>
    <w:rsid w:val="004248DA"/>
    <w:rsid w:val="0043066B"/>
    <w:rsid w:val="00430D82"/>
    <w:rsid w:val="004327C6"/>
    <w:rsid w:val="00434727"/>
    <w:rsid w:val="0043520E"/>
    <w:rsid w:val="004357CC"/>
    <w:rsid w:val="004360F3"/>
    <w:rsid w:val="004424D0"/>
    <w:rsid w:val="00447EA6"/>
    <w:rsid w:val="00451099"/>
    <w:rsid w:val="00453412"/>
    <w:rsid w:val="00454713"/>
    <w:rsid w:val="00455C75"/>
    <w:rsid w:val="004569E5"/>
    <w:rsid w:val="00461507"/>
    <w:rsid w:val="00461F2A"/>
    <w:rsid w:val="00464DDB"/>
    <w:rsid w:val="0046602D"/>
    <w:rsid w:val="004721C9"/>
    <w:rsid w:val="00473140"/>
    <w:rsid w:val="00473CA9"/>
    <w:rsid w:val="00474373"/>
    <w:rsid w:val="004748B6"/>
    <w:rsid w:val="00475337"/>
    <w:rsid w:val="004760DD"/>
    <w:rsid w:val="0047749D"/>
    <w:rsid w:val="00481F17"/>
    <w:rsid w:val="00482369"/>
    <w:rsid w:val="004832FF"/>
    <w:rsid w:val="00484670"/>
    <w:rsid w:val="00484BFB"/>
    <w:rsid w:val="004852C3"/>
    <w:rsid w:val="00485469"/>
    <w:rsid w:val="004968C2"/>
    <w:rsid w:val="004970D5"/>
    <w:rsid w:val="00497DC8"/>
    <w:rsid w:val="004A0066"/>
    <w:rsid w:val="004A09B5"/>
    <w:rsid w:val="004A0BD3"/>
    <w:rsid w:val="004A1967"/>
    <w:rsid w:val="004A3524"/>
    <w:rsid w:val="004A629B"/>
    <w:rsid w:val="004A7C67"/>
    <w:rsid w:val="004B080E"/>
    <w:rsid w:val="004B371D"/>
    <w:rsid w:val="004B3D7A"/>
    <w:rsid w:val="004B46C6"/>
    <w:rsid w:val="004B56BF"/>
    <w:rsid w:val="004C1052"/>
    <w:rsid w:val="004C137D"/>
    <w:rsid w:val="004C1B23"/>
    <w:rsid w:val="004C2A98"/>
    <w:rsid w:val="004C37AE"/>
    <w:rsid w:val="004C4F32"/>
    <w:rsid w:val="004D04E9"/>
    <w:rsid w:val="004D1EB0"/>
    <w:rsid w:val="004E1C43"/>
    <w:rsid w:val="004E2DBD"/>
    <w:rsid w:val="004E3A75"/>
    <w:rsid w:val="004E3D2D"/>
    <w:rsid w:val="004E4726"/>
    <w:rsid w:val="004E4B27"/>
    <w:rsid w:val="004E5FE8"/>
    <w:rsid w:val="004F3F00"/>
    <w:rsid w:val="004F3FB3"/>
    <w:rsid w:val="004F65B1"/>
    <w:rsid w:val="004F6CE6"/>
    <w:rsid w:val="004F7681"/>
    <w:rsid w:val="004F771A"/>
    <w:rsid w:val="004F7DC3"/>
    <w:rsid w:val="0050061D"/>
    <w:rsid w:val="0050516A"/>
    <w:rsid w:val="00506A63"/>
    <w:rsid w:val="00507CE5"/>
    <w:rsid w:val="00512075"/>
    <w:rsid w:val="005123E5"/>
    <w:rsid w:val="0051441B"/>
    <w:rsid w:val="00515BA5"/>
    <w:rsid w:val="005164E1"/>
    <w:rsid w:val="00517557"/>
    <w:rsid w:val="005203D4"/>
    <w:rsid w:val="00520937"/>
    <w:rsid w:val="005228AE"/>
    <w:rsid w:val="00525C29"/>
    <w:rsid w:val="00526A97"/>
    <w:rsid w:val="00526F9B"/>
    <w:rsid w:val="00530EB5"/>
    <w:rsid w:val="00533524"/>
    <w:rsid w:val="00535989"/>
    <w:rsid w:val="00536F6D"/>
    <w:rsid w:val="00540FBB"/>
    <w:rsid w:val="0054113B"/>
    <w:rsid w:val="005421F6"/>
    <w:rsid w:val="00542579"/>
    <w:rsid w:val="00542B86"/>
    <w:rsid w:val="005461A4"/>
    <w:rsid w:val="005539FF"/>
    <w:rsid w:val="00557485"/>
    <w:rsid w:val="0055748E"/>
    <w:rsid w:val="005615C5"/>
    <w:rsid w:val="005617A6"/>
    <w:rsid w:val="0056330C"/>
    <w:rsid w:val="00563365"/>
    <w:rsid w:val="0056342A"/>
    <w:rsid w:val="005649F6"/>
    <w:rsid w:val="00567770"/>
    <w:rsid w:val="00574924"/>
    <w:rsid w:val="00577059"/>
    <w:rsid w:val="00583EC8"/>
    <w:rsid w:val="00583FCC"/>
    <w:rsid w:val="005861E1"/>
    <w:rsid w:val="005901F2"/>
    <w:rsid w:val="005948D4"/>
    <w:rsid w:val="005971E4"/>
    <w:rsid w:val="005972D3"/>
    <w:rsid w:val="0059757A"/>
    <w:rsid w:val="005A100D"/>
    <w:rsid w:val="005A1715"/>
    <w:rsid w:val="005A2D67"/>
    <w:rsid w:val="005A2F16"/>
    <w:rsid w:val="005A563E"/>
    <w:rsid w:val="005B166B"/>
    <w:rsid w:val="005B24DD"/>
    <w:rsid w:val="005B282B"/>
    <w:rsid w:val="005B39B1"/>
    <w:rsid w:val="005B46F4"/>
    <w:rsid w:val="005B48D5"/>
    <w:rsid w:val="005B5531"/>
    <w:rsid w:val="005B740F"/>
    <w:rsid w:val="005B7DEE"/>
    <w:rsid w:val="005C14C1"/>
    <w:rsid w:val="005C537E"/>
    <w:rsid w:val="005C5D1A"/>
    <w:rsid w:val="005C6DD3"/>
    <w:rsid w:val="005C76A0"/>
    <w:rsid w:val="005D091D"/>
    <w:rsid w:val="005D2E0E"/>
    <w:rsid w:val="005D40B2"/>
    <w:rsid w:val="005D4FAC"/>
    <w:rsid w:val="005D611B"/>
    <w:rsid w:val="005E082A"/>
    <w:rsid w:val="005E08D7"/>
    <w:rsid w:val="005E2999"/>
    <w:rsid w:val="005E55AF"/>
    <w:rsid w:val="005E621D"/>
    <w:rsid w:val="005E7368"/>
    <w:rsid w:val="005F0A47"/>
    <w:rsid w:val="005F0AA1"/>
    <w:rsid w:val="005F1765"/>
    <w:rsid w:val="005F267F"/>
    <w:rsid w:val="005F3DDC"/>
    <w:rsid w:val="005F5017"/>
    <w:rsid w:val="005F570C"/>
    <w:rsid w:val="005F5820"/>
    <w:rsid w:val="005F6AB3"/>
    <w:rsid w:val="005F7C11"/>
    <w:rsid w:val="00601A51"/>
    <w:rsid w:val="00605CF6"/>
    <w:rsid w:val="0060684B"/>
    <w:rsid w:val="00610C9C"/>
    <w:rsid w:val="00612AA3"/>
    <w:rsid w:val="006143D2"/>
    <w:rsid w:val="00614423"/>
    <w:rsid w:val="006174A1"/>
    <w:rsid w:val="00617A82"/>
    <w:rsid w:val="00620CD3"/>
    <w:rsid w:val="00623581"/>
    <w:rsid w:val="00625EDE"/>
    <w:rsid w:val="00627250"/>
    <w:rsid w:val="00630B41"/>
    <w:rsid w:val="00631480"/>
    <w:rsid w:val="00633463"/>
    <w:rsid w:val="00634D62"/>
    <w:rsid w:val="00635D2D"/>
    <w:rsid w:val="006365E4"/>
    <w:rsid w:val="006439AF"/>
    <w:rsid w:val="0064459F"/>
    <w:rsid w:val="00647117"/>
    <w:rsid w:val="006524A4"/>
    <w:rsid w:val="006612B8"/>
    <w:rsid w:val="00662BE5"/>
    <w:rsid w:val="006635AC"/>
    <w:rsid w:val="0066456C"/>
    <w:rsid w:val="006704CC"/>
    <w:rsid w:val="006705D8"/>
    <w:rsid w:val="0067103C"/>
    <w:rsid w:val="0067166E"/>
    <w:rsid w:val="00672A4F"/>
    <w:rsid w:val="006735F4"/>
    <w:rsid w:val="00674FCD"/>
    <w:rsid w:val="00675A7C"/>
    <w:rsid w:val="00682969"/>
    <w:rsid w:val="00682A92"/>
    <w:rsid w:val="00684055"/>
    <w:rsid w:val="00684512"/>
    <w:rsid w:val="00684581"/>
    <w:rsid w:val="00694540"/>
    <w:rsid w:val="0069498A"/>
    <w:rsid w:val="00694C0A"/>
    <w:rsid w:val="006A16B9"/>
    <w:rsid w:val="006A2A7D"/>
    <w:rsid w:val="006A2AE8"/>
    <w:rsid w:val="006A2CF5"/>
    <w:rsid w:val="006A6FCD"/>
    <w:rsid w:val="006B0452"/>
    <w:rsid w:val="006B4EC6"/>
    <w:rsid w:val="006B5975"/>
    <w:rsid w:val="006B6667"/>
    <w:rsid w:val="006B6B7D"/>
    <w:rsid w:val="006B6E77"/>
    <w:rsid w:val="006B6EA2"/>
    <w:rsid w:val="006B71F9"/>
    <w:rsid w:val="006B7B2E"/>
    <w:rsid w:val="006C0945"/>
    <w:rsid w:val="006C1134"/>
    <w:rsid w:val="006C1F66"/>
    <w:rsid w:val="006C3499"/>
    <w:rsid w:val="006C4158"/>
    <w:rsid w:val="006D201C"/>
    <w:rsid w:val="006D5F24"/>
    <w:rsid w:val="006D6108"/>
    <w:rsid w:val="006D747F"/>
    <w:rsid w:val="006D784D"/>
    <w:rsid w:val="006E14AA"/>
    <w:rsid w:val="006E2FF6"/>
    <w:rsid w:val="006E5208"/>
    <w:rsid w:val="006F1C31"/>
    <w:rsid w:val="006F663D"/>
    <w:rsid w:val="006F7CEB"/>
    <w:rsid w:val="007004E1"/>
    <w:rsid w:val="00700C5E"/>
    <w:rsid w:val="007016BC"/>
    <w:rsid w:val="00702646"/>
    <w:rsid w:val="00703A0A"/>
    <w:rsid w:val="00712696"/>
    <w:rsid w:val="00717AD8"/>
    <w:rsid w:val="00717BE0"/>
    <w:rsid w:val="0072081F"/>
    <w:rsid w:val="007233CC"/>
    <w:rsid w:val="00726442"/>
    <w:rsid w:val="00735113"/>
    <w:rsid w:val="00735E8B"/>
    <w:rsid w:val="00741441"/>
    <w:rsid w:val="0074201F"/>
    <w:rsid w:val="00743187"/>
    <w:rsid w:val="007452D1"/>
    <w:rsid w:val="007453AA"/>
    <w:rsid w:val="00750463"/>
    <w:rsid w:val="007515D1"/>
    <w:rsid w:val="007518ED"/>
    <w:rsid w:val="00752DDC"/>
    <w:rsid w:val="00754191"/>
    <w:rsid w:val="00754C3D"/>
    <w:rsid w:val="00756978"/>
    <w:rsid w:val="0076036C"/>
    <w:rsid w:val="007627EE"/>
    <w:rsid w:val="007658BE"/>
    <w:rsid w:val="00765920"/>
    <w:rsid w:val="00766BF6"/>
    <w:rsid w:val="00767073"/>
    <w:rsid w:val="007701F2"/>
    <w:rsid w:val="007707AB"/>
    <w:rsid w:val="00772CBA"/>
    <w:rsid w:val="007738B0"/>
    <w:rsid w:val="0077501F"/>
    <w:rsid w:val="00775200"/>
    <w:rsid w:val="00775395"/>
    <w:rsid w:val="00775CB2"/>
    <w:rsid w:val="007772EA"/>
    <w:rsid w:val="00781080"/>
    <w:rsid w:val="007815E4"/>
    <w:rsid w:val="007825BC"/>
    <w:rsid w:val="00784C9E"/>
    <w:rsid w:val="007858DD"/>
    <w:rsid w:val="007859A9"/>
    <w:rsid w:val="00791B5F"/>
    <w:rsid w:val="0079344D"/>
    <w:rsid w:val="007941FB"/>
    <w:rsid w:val="00794F09"/>
    <w:rsid w:val="00797384"/>
    <w:rsid w:val="007A0DD5"/>
    <w:rsid w:val="007A1D2B"/>
    <w:rsid w:val="007A20DC"/>
    <w:rsid w:val="007A2B95"/>
    <w:rsid w:val="007A6BBB"/>
    <w:rsid w:val="007B0F97"/>
    <w:rsid w:val="007B1C0B"/>
    <w:rsid w:val="007B2525"/>
    <w:rsid w:val="007B4416"/>
    <w:rsid w:val="007B5CE6"/>
    <w:rsid w:val="007B6E59"/>
    <w:rsid w:val="007C0206"/>
    <w:rsid w:val="007C0A21"/>
    <w:rsid w:val="007C7190"/>
    <w:rsid w:val="007D0F0B"/>
    <w:rsid w:val="007D106C"/>
    <w:rsid w:val="007D1422"/>
    <w:rsid w:val="007D184A"/>
    <w:rsid w:val="007D2865"/>
    <w:rsid w:val="007D2B4B"/>
    <w:rsid w:val="007D389A"/>
    <w:rsid w:val="007E282A"/>
    <w:rsid w:val="007F0BF1"/>
    <w:rsid w:val="007F2F3F"/>
    <w:rsid w:val="007F4749"/>
    <w:rsid w:val="007F60F7"/>
    <w:rsid w:val="00800598"/>
    <w:rsid w:val="00800CA9"/>
    <w:rsid w:val="00801154"/>
    <w:rsid w:val="00801D58"/>
    <w:rsid w:val="0080276C"/>
    <w:rsid w:val="008104A5"/>
    <w:rsid w:val="00812162"/>
    <w:rsid w:val="00812B47"/>
    <w:rsid w:val="00813BF6"/>
    <w:rsid w:val="008154BC"/>
    <w:rsid w:val="008160AA"/>
    <w:rsid w:val="0082425F"/>
    <w:rsid w:val="008247E1"/>
    <w:rsid w:val="00824944"/>
    <w:rsid w:val="008328F4"/>
    <w:rsid w:val="008345CB"/>
    <w:rsid w:val="008364F5"/>
    <w:rsid w:val="00837A88"/>
    <w:rsid w:val="00837E8C"/>
    <w:rsid w:val="00840F6B"/>
    <w:rsid w:val="00841874"/>
    <w:rsid w:val="008425FE"/>
    <w:rsid w:val="00850E8D"/>
    <w:rsid w:val="008528C7"/>
    <w:rsid w:val="00856180"/>
    <w:rsid w:val="00856861"/>
    <w:rsid w:val="008571D3"/>
    <w:rsid w:val="00857597"/>
    <w:rsid w:val="00864CF2"/>
    <w:rsid w:val="00865911"/>
    <w:rsid w:val="0086676B"/>
    <w:rsid w:val="00872F31"/>
    <w:rsid w:val="00875437"/>
    <w:rsid w:val="008764B0"/>
    <w:rsid w:val="008803A4"/>
    <w:rsid w:val="00882B6D"/>
    <w:rsid w:val="008840E7"/>
    <w:rsid w:val="008876DD"/>
    <w:rsid w:val="0089027D"/>
    <w:rsid w:val="00891FA9"/>
    <w:rsid w:val="00893D89"/>
    <w:rsid w:val="00894018"/>
    <w:rsid w:val="00894667"/>
    <w:rsid w:val="008964D4"/>
    <w:rsid w:val="0089679E"/>
    <w:rsid w:val="008A3419"/>
    <w:rsid w:val="008C502E"/>
    <w:rsid w:val="008C706E"/>
    <w:rsid w:val="008D133B"/>
    <w:rsid w:val="008D295E"/>
    <w:rsid w:val="008D473B"/>
    <w:rsid w:val="008D53ED"/>
    <w:rsid w:val="008D6346"/>
    <w:rsid w:val="008D69DA"/>
    <w:rsid w:val="008D6C7C"/>
    <w:rsid w:val="008D7714"/>
    <w:rsid w:val="008E36EB"/>
    <w:rsid w:val="008E3FF1"/>
    <w:rsid w:val="008E5779"/>
    <w:rsid w:val="008F0180"/>
    <w:rsid w:val="008F0499"/>
    <w:rsid w:val="008F345B"/>
    <w:rsid w:val="008F3671"/>
    <w:rsid w:val="008F44F6"/>
    <w:rsid w:val="008F4590"/>
    <w:rsid w:val="008F5AD2"/>
    <w:rsid w:val="008F5EE9"/>
    <w:rsid w:val="008F67D8"/>
    <w:rsid w:val="008F7F9E"/>
    <w:rsid w:val="00903C4E"/>
    <w:rsid w:val="00904913"/>
    <w:rsid w:val="009051EC"/>
    <w:rsid w:val="009064DD"/>
    <w:rsid w:val="009078E6"/>
    <w:rsid w:val="00910BE4"/>
    <w:rsid w:val="009118FA"/>
    <w:rsid w:val="0091261D"/>
    <w:rsid w:val="009134C1"/>
    <w:rsid w:val="00913E33"/>
    <w:rsid w:val="0092083C"/>
    <w:rsid w:val="009228A1"/>
    <w:rsid w:val="0092497C"/>
    <w:rsid w:val="009270A2"/>
    <w:rsid w:val="009276DC"/>
    <w:rsid w:val="00927C0A"/>
    <w:rsid w:val="009308AB"/>
    <w:rsid w:val="00931B0A"/>
    <w:rsid w:val="00934C6F"/>
    <w:rsid w:val="009379AB"/>
    <w:rsid w:val="00941253"/>
    <w:rsid w:val="009434E1"/>
    <w:rsid w:val="00950C75"/>
    <w:rsid w:val="0095118F"/>
    <w:rsid w:val="0095334F"/>
    <w:rsid w:val="00953C09"/>
    <w:rsid w:val="00955499"/>
    <w:rsid w:val="00955D89"/>
    <w:rsid w:val="00956981"/>
    <w:rsid w:val="0096042F"/>
    <w:rsid w:val="0096103D"/>
    <w:rsid w:val="00962D25"/>
    <w:rsid w:val="00962EA4"/>
    <w:rsid w:val="009645A0"/>
    <w:rsid w:val="00964BE5"/>
    <w:rsid w:val="009661F1"/>
    <w:rsid w:val="009666D1"/>
    <w:rsid w:val="00966E23"/>
    <w:rsid w:val="0097080D"/>
    <w:rsid w:val="00971750"/>
    <w:rsid w:val="00972668"/>
    <w:rsid w:val="00974682"/>
    <w:rsid w:val="009769FE"/>
    <w:rsid w:val="00977CCD"/>
    <w:rsid w:val="00983479"/>
    <w:rsid w:val="00995DAC"/>
    <w:rsid w:val="00997CB3"/>
    <w:rsid w:val="009A0108"/>
    <w:rsid w:val="009A2E10"/>
    <w:rsid w:val="009B2232"/>
    <w:rsid w:val="009B4B57"/>
    <w:rsid w:val="009C02BD"/>
    <w:rsid w:val="009C0923"/>
    <w:rsid w:val="009C174D"/>
    <w:rsid w:val="009C1C2E"/>
    <w:rsid w:val="009C1C8E"/>
    <w:rsid w:val="009C2811"/>
    <w:rsid w:val="009C656B"/>
    <w:rsid w:val="009C7953"/>
    <w:rsid w:val="009D4D5A"/>
    <w:rsid w:val="009D52DC"/>
    <w:rsid w:val="009D5EB1"/>
    <w:rsid w:val="009E09F7"/>
    <w:rsid w:val="009E0B36"/>
    <w:rsid w:val="009E2361"/>
    <w:rsid w:val="009E2F3A"/>
    <w:rsid w:val="009E308A"/>
    <w:rsid w:val="009E7321"/>
    <w:rsid w:val="009F6624"/>
    <w:rsid w:val="009F6EA3"/>
    <w:rsid w:val="00A058DC"/>
    <w:rsid w:val="00A117CF"/>
    <w:rsid w:val="00A11AC5"/>
    <w:rsid w:val="00A126B6"/>
    <w:rsid w:val="00A15613"/>
    <w:rsid w:val="00A1592A"/>
    <w:rsid w:val="00A17A65"/>
    <w:rsid w:val="00A21168"/>
    <w:rsid w:val="00A22CA4"/>
    <w:rsid w:val="00A30549"/>
    <w:rsid w:val="00A3419B"/>
    <w:rsid w:val="00A35CAB"/>
    <w:rsid w:val="00A40F97"/>
    <w:rsid w:val="00A43B6F"/>
    <w:rsid w:val="00A46638"/>
    <w:rsid w:val="00A50CF6"/>
    <w:rsid w:val="00A526BE"/>
    <w:rsid w:val="00A55EBD"/>
    <w:rsid w:val="00A56305"/>
    <w:rsid w:val="00A56F5B"/>
    <w:rsid w:val="00A57043"/>
    <w:rsid w:val="00A57F66"/>
    <w:rsid w:val="00A61869"/>
    <w:rsid w:val="00A62420"/>
    <w:rsid w:val="00A628FC"/>
    <w:rsid w:val="00A64E7D"/>
    <w:rsid w:val="00A67C57"/>
    <w:rsid w:val="00A67C9A"/>
    <w:rsid w:val="00A72687"/>
    <w:rsid w:val="00A73BA2"/>
    <w:rsid w:val="00A743A5"/>
    <w:rsid w:val="00A754D8"/>
    <w:rsid w:val="00A76518"/>
    <w:rsid w:val="00A7695A"/>
    <w:rsid w:val="00A80592"/>
    <w:rsid w:val="00A83265"/>
    <w:rsid w:val="00A84B9E"/>
    <w:rsid w:val="00A87975"/>
    <w:rsid w:val="00A9064A"/>
    <w:rsid w:val="00A9199D"/>
    <w:rsid w:val="00A92760"/>
    <w:rsid w:val="00A93CF4"/>
    <w:rsid w:val="00A9448E"/>
    <w:rsid w:val="00A94EE7"/>
    <w:rsid w:val="00A94F4F"/>
    <w:rsid w:val="00A95C1D"/>
    <w:rsid w:val="00AA033C"/>
    <w:rsid w:val="00AA1C78"/>
    <w:rsid w:val="00AA246A"/>
    <w:rsid w:val="00AA280D"/>
    <w:rsid w:val="00AA6E60"/>
    <w:rsid w:val="00AA7145"/>
    <w:rsid w:val="00AA7BBE"/>
    <w:rsid w:val="00AB0C46"/>
    <w:rsid w:val="00AB1A27"/>
    <w:rsid w:val="00AB1CC5"/>
    <w:rsid w:val="00AB324F"/>
    <w:rsid w:val="00AB3E0B"/>
    <w:rsid w:val="00AB4676"/>
    <w:rsid w:val="00AB5C5F"/>
    <w:rsid w:val="00AB63C2"/>
    <w:rsid w:val="00AC0CB1"/>
    <w:rsid w:val="00AC3F6B"/>
    <w:rsid w:val="00AC49FE"/>
    <w:rsid w:val="00AC67D8"/>
    <w:rsid w:val="00AC708F"/>
    <w:rsid w:val="00AC7A76"/>
    <w:rsid w:val="00AD66D1"/>
    <w:rsid w:val="00AE0435"/>
    <w:rsid w:val="00AE3CC1"/>
    <w:rsid w:val="00AE68A2"/>
    <w:rsid w:val="00AF07A3"/>
    <w:rsid w:val="00AF1499"/>
    <w:rsid w:val="00AF3C68"/>
    <w:rsid w:val="00AF71C5"/>
    <w:rsid w:val="00AF731C"/>
    <w:rsid w:val="00AF7F43"/>
    <w:rsid w:val="00B001D0"/>
    <w:rsid w:val="00B007A7"/>
    <w:rsid w:val="00B0327A"/>
    <w:rsid w:val="00B03C4D"/>
    <w:rsid w:val="00B133B1"/>
    <w:rsid w:val="00B14927"/>
    <w:rsid w:val="00B169A6"/>
    <w:rsid w:val="00B16EFA"/>
    <w:rsid w:val="00B23740"/>
    <w:rsid w:val="00B254EF"/>
    <w:rsid w:val="00B25715"/>
    <w:rsid w:val="00B25A35"/>
    <w:rsid w:val="00B3079B"/>
    <w:rsid w:val="00B3533A"/>
    <w:rsid w:val="00B35DB4"/>
    <w:rsid w:val="00B37E5F"/>
    <w:rsid w:val="00B44158"/>
    <w:rsid w:val="00B451A2"/>
    <w:rsid w:val="00B4789A"/>
    <w:rsid w:val="00B52C62"/>
    <w:rsid w:val="00B57F22"/>
    <w:rsid w:val="00B63123"/>
    <w:rsid w:val="00B63242"/>
    <w:rsid w:val="00B63B34"/>
    <w:rsid w:val="00B64A24"/>
    <w:rsid w:val="00B65702"/>
    <w:rsid w:val="00B6631B"/>
    <w:rsid w:val="00B738FD"/>
    <w:rsid w:val="00B73EC1"/>
    <w:rsid w:val="00B750DA"/>
    <w:rsid w:val="00B75502"/>
    <w:rsid w:val="00B77DA9"/>
    <w:rsid w:val="00B812A3"/>
    <w:rsid w:val="00B8334B"/>
    <w:rsid w:val="00B8383B"/>
    <w:rsid w:val="00B846CD"/>
    <w:rsid w:val="00B84B71"/>
    <w:rsid w:val="00B85737"/>
    <w:rsid w:val="00B8736B"/>
    <w:rsid w:val="00B87CB4"/>
    <w:rsid w:val="00B90A4A"/>
    <w:rsid w:val="00B91CB3"/>
    <w:rsid w:val="00B92CF5"/>
    <w:rsid w:val="00B94546"/>
    <w:rsid w:val="00B9684E"/>
    <w:rsid w:val="00B979AB"/>
    <w:rsid w:val="00BA0ED0"/>
    <w:rsid w:val="00BA4811"/>
    <w:rsid w:val="00BA59DE"/>
    <w:rsid w:val="00BA7726"/>
    <w:rsid w:val="00BB0E8C"/>
    <w:rsid w:val="00BB0EB1"/>
    <w:rsid w:val="00BB1053"/>
    <w:rsid w:val="00BB467D"/>
    <w:rsid w:val="00BB4A3E"/>
    <w:rsid w:val="00BB4EDF"/>
    <w:rsid w:val="00BB6351"/>
    <w:rsid w:val="00BB66F9"/>
    <w:rsid w:val="00BB6C0A"/>
    <w:rsid w:val="00BC14B8"/>
    <w:rsid w:val="00BC28C2"/>
    <w:rsid w:val="00BD0B46"/>
    <w:rsid w:val="00BD40E0"/>
    <w:rsid w:val="00BD4C9C"/>
    <w:rsid w:val="00BD547D"/>
    <w:rsid w:val="00BD6B5F"/>
    <w:rsid w:val="00BE1B18"/>
    <w:rsid w:val="00BE24BC"/>
    <w:rsid w:val="00BE33F0"/>
    <w:rsid w:val="00BE597F"/>
    <w:rsid w:val="00BE5C15"/>
    <w:rsid w:val="00BE6249"/>
    <w:rsid w:val="00BE67BF"/>
    <w:rsid w:val="00BF0B57"/>
    <w:rsid w:val="00BF1BD8"/>
    <w:rsid w:val="00BF1C12"/>
    <w:rsid w:val="00BF5069"/>
    <w:rsid w:val="00BF7D6D"/>
    <w:rsid w:val="00C0112A"/>
    <w:rsid w:val="00C03106"/>
    <w:rsid w:val="00C0641D"/>
    <w:rsid w:val="00C132FC"/>
    <w:rsid w:val="00C13E80"/>
    <w:rsid w:val="00C15D12"/>
    <w:rsid w:val="00C16E5D"/>
    <w:rsid w:val="00C1759E"/>
    <w:rsid w:val="00C20948"/>
    <w:rsid w:val="00C253EF"/>
    <w:rsid w:val="00C259E5"/>
    <w:rsid w:val="00C25AB8"/>
    <w:rsid w:val="00C27C04"/>
    <w:rsid w:val="00C27D45"/>
    <w:rsid w:val="00C326A7"/>
    <w:rsid w:val="00C375D0"/>
    <w:rsid w:val="00C3790F"/>
    <w:rsid w:val="00C42D3E"/>
    <w:rsid w:val="00C44E78"/>
    <w:rsid w:val="00C46D57"/>
    <w:rsid w:val="00C47E25"/>
    <w:rsid w:val="00C5616F"/>
    <w:rsid w:val="00C5640E"/>
    <w:rsid w:val="00C5657F"/>
    <w:rsid w:val="00C56E90"/>
    <w:rsid w:val="00C573B0"/>
    <w:rsid w:val="00C57FA4"/>
    <w:rsid w:val="00C57FCB"/>
    <w:rsid w:val="00C609C8"/>
    <w:rsid w:val="00C62A92"/>
    <w:rsid w:val="00C64FB7"/>
    <w:rsid w:val="00C6504E"/>
    <w:rsid w:val="00C652F6"/>
    <w:rsid w:val="00C65E6B"/>
    <w:rsid w:val="00C70B9F"/>
    <w:rsid w:val="00C7421E"/>
    <w:rsid w:val="00C7483D"/>
    <w:rsid w:val="00C760F4"/>
    <w:rsid w:val="00C76781"/>
    <w:rsid w:val="00C81DD0"/>
    <w:rsid w:val="00C82019"/>
    <w:rsid w:val="00C8347E"/>
    <w:rsid w:val="00C84A04"/>
    <w:rsid w:val="00C857EA"/>
    <w:rsid w:val="00C91FE4"/>
    <w:rsid w:val="00C93731"/>
    <w:rsid w:val="00CA22DA"/>
    <w:rsid w:val="00CA33A4"/>
    <w:rsid w:val="00CA6759"/>
    <w:rsid w:val="00CA69B0"/>
    <w:rsid w:val="00CA6DD5"/>
    <w:rsid w:val="00CB19D7"/>
    <w:rsid w:val="00CB1DD0"/>
    <w:rsid w:val="00CB23D0"/>
    <w:rsid w:val="00CB2BA8"/>
    <w:rsid w:val="00CB39C1"/>
    <w:rsid w:val="00CB5DE9"/>
    <w:rsid w:val="00CB7009"/>
    <w:rsid w:val="00CB71EA"/>
    <w:rsid w:val="00CB7A6B"/>
    <w:rsid w:val="00CC63DF"/>
    <w:rsid w:val="00CC7D6D"/>
    <w:rsid w:val="00CD174A"/>
    <w:rsid w:val="00CD3F7D"/>
    <w:rsid w:val="00CD474B"/>
    <w:rsid w:val="00CD51C1"/>
    <w:rsid w:val="00CD54EF"/>
    <w:rsid w:val="00CD702C"/>
    <w:rsid w:val="00CD7AA4"/>
    <w:rsid w:val="00CE1712"/>
    <w:rsid w:val="00CE1AEF"/>
    <w:rsid w:val="00CE5571"/>
    <w:rsid w:val="00CE5E02"/>
    <w:rsid w:val="00CF1112"/>
    <w:rsid w:val="00CF4A56"/>
    <w:rsid w:val="00D02E05"/>
    <w:rsid w:val="00D05651"/>
    <w:rsid w:val="00D070C9"/>
    <w:rsid w:val="00D11774"/>
    <w:rsid w:val="00D12855"/>
    <w:rsid w:val="00D146F0"/>
    <w:rsid w:val="00D1555D"/>
    <w:rsid w:val="00D16824"/>
    <w:rsid w:val="00D20EA9"/>
    <w:rsid w:val="00D21E06"/>
    <w:rsid w:val="00D24286"/>
    <w:rsid w:val="00D328AF"/>
    <w:rsid w:val="00D33BBE"/>
    <w:rsid w:val="00D34F2C"/>
    <w:rsid w:val="00D35989"/>
    <w:rsid w:val="00D36D53"/>
    <w:rsid w:val="00D370AE"/>
    <w:rsid w:val="00D41AD6"/>
    <w:rsid w:val="00D428FB"/>
    <w:rsid w:val="00D42E43"/>
    <w:rsid w:val="00D43D03"/>
    <w:rsid w:val="00D43EDB"/>
    <w:rsid w:val="00D44589"/>
    <w:rsid w:val="00D454B5"/>
    <w:rsid w:val="00D522BB"/>
    <w:rsid w:val="00D565C7"/>
    <w:rsid w:val="00D566DC"/>
    <w:rsid w:val="00D61EC6"/>
    <w:rsid w:val="00D62DCB"/>
    <w:rsid w:val="00D64208"/>
    <w:rsid w:val="00D65120"/>
    <w:rsid w:val="00D654B8"/>
    <w:rsid w:val="00D667B9"/>
    <w:rsid w:val="00D67306"/>
    <w:rsid w:val="00D71EA3"/>
    <w:rsid w:val="00D729BD"/>
    <w:rsid w:val="00D73318"/>
    <w:rsid w:val="00D74FA3"/>
    <w:rsid w:val="00D760E6"/>
    <w:rsid w:val="00D77547"/>
    <w:rsid w:val="00D81687"/>
    <w:rsid w:val="00D83F31"/>
    <w:rsid w:val="00D8626E"/>
    <w:rsid w:val="00D86766"/>
    <w:rsid w:val="00D8708D"/>
    <w:rsid w:val="00D87A8E"/>
    <w:rsid w:val="00D90021"/>
    <w:rsid w:val="00D90B65"/>
    <w:rsid w:val="00D918F3"/>
    <w:rsid w:val="00D92E2B"/>
    <w:rsid w:val="00D94621"/>
    <w:rsid w:val="00D94CCF"/>
    <w:rsid w:val="00D953E7"/>
    <w:rsid w:val="00D96990"/>
    <w:rsid w:val="00D97A0B"/>
    <w:rsid w:val="00DA3229"/>
    <w:rsid w:val="00DA3C6A"/>
    <w:rsid w:val="00DA5645"/>
    <w:rsid w:val="00DA5C6B"/>
    <w:rsid w:val="00DA7C37"/>
    <w:rsid w:val="00DB12BA"/>
    <w:rsid w:val="00DB2CFE"/>
    <w:rsid w:val="00DB3DAE"/>
    <w:rsid w:val="00DB6582"/>
    <w:rsid w:val="00DB6AA2"/>
    <w:rsid w:val="00DB6D53"/>
    <w:rsid w:val="00DC1B87"/>
    <w:rsid w:val="00DC385E"/>
    <w:rsid w:val="00DC3B6E"/>
    <w:rsid w:val="00DC4426"/>
    <w:rsid w:val="00DC55F6"/>
    <w:rsid w:val="00DC596A"/>
    <w:rsid w:val="00DD1F7C"/>
    <w:rsid w:val="00DD245C"/>
    <w:rsid w:val="00DD6CB4"/>
    <w:rsid w:val="00DE205B"/>
    <w:rsid w:val="00DE325F"/>
    <w:rsid w:val="00DE33EF"/>
    <w:rsid w:val="00DE3672"/>
    <w:rsid w:val="00DE4BD6"/>
    <w:rsid w:val="00DE5A72"/>
    <w:rsid w:val="00DF2C38"/>
    <w:rsid w:val="00DF3752"/>
    <w:rsid w:val="00DF4D89"/>
    <w:rsid w:val="00DF59F5"/>
    <w:rsid w:val="00DF707E"/>
    <w:rsid w:val="00DF7B66"/>
    <w:rsid w:val="00E0133A"/>
    <w:rsid w:val="00E025D2"/>
    <w:rsid w:val="00E03E7F"/>
    <w:rsid w:val="00E05C84"/>
    <w:rsid w:val="00E11AC0"/>
    <w:rsid w:val="00E11E0F"/>
    <w:rsid w:val="00E124ED"/>
    <w:rsid w:val="00E150D1"/>
    <w:rsid w:val="00E16DE7"/>
    <w:rsid w:val="00E20A9E"/>
    <w:rsid w:val="00E21443"/>
    <w:rsid w:val="00E249B4"/>
    <w:rsid w:val="00E26213"/>
    <w:rsid w:val="00E26436"/>
    <w:rsid w:val="00E26DF5"/>
    <w:rsid w:val="00E301DB"/>
    <w:rsid w:val="00E30AFB"/>
    <w:rsid w:val="00E34BE2"/>
    <w:rsid w:val="00E3682E"/>
    <w:rsid w:val="00E406BB"/>
    <w:rsid w:val="00E40764"/>
    <w:rsid w:val="00E40B77"/>
    <w:rsid w:val="00E440B3"/>
    <w:rsid w:val="00E45013"/>
    <w:rsid w:val="00E4590E"/>
    <w:rsid w:val="00E459AE"/>
    <w:rsid w:val="00E46DF2"/>
    <w:rsid w:val="00E47B92"/>
    <w:rsid w:val="00E51FDF"/>
    <w:rsid w:val="00E524D0"/>
    <w:rsid w:val="00E53E6D"/>
    <w:rsid w:val="00E55792"/>
    <w:rsid w:val="00E60243"/>
    <w:rsid w:val="00E61CDC"/>
    <w:rsid w:val="00E622E9"/>
    <w:rsid w:val="00E62DED"/>
    <w:rsid w:val="00E65AEA"/>
    <w:rsid w:val="00E67727"/>
    <w:rsid w:val="00E70BC8"/>
    <w:rsid w:val="00E7151C"/>
    <w:rsid w:val="00E72EC0"/>
    <w:rsid w:val="00E7739B"/>
    <w:rsid w:val="00E81139"/>
    <w:rsid w:val="00E823C6"/>
    <w:rsid w:val="00E835B7"/>
    <w:rsid w:val="00E84384"/>
    <w:rsid w:val="00E855E6"/>
    <w:rsid w:val="00E85726"/>
    <w:rsid w:val="00E860C4"/>
    <w:rsid w:val="00E865CC"/>
    <w:rsid w:val="00E87A3D"/>
    <w:rsid w:val="00E87B7D"/>
    <w:rsid w:val="00E93ABA"/>
    <w:rsid w:val="00E96428"/>
    <w:rsid w:val="00EA0933"/>
    <w:rsid w:val="00EA0CB7"/>
    <w:rsid w:val="00EA26AA"/>
    <w:rsid w:val="00EA26C7"/>
    <w:rsid w:val="00EA38E1"/>
    <w:rsid w:val="00EA687F"/>
    <w:rsid w:val="00EA7216"/>
    <w:rsid w:val="00EB3CC5"/>
    <w:rsid w:val="00EC0625"/>
    <w:rsid w:val="00EC2BBA"/>
    <w:rsid w:val="00EC412F"/>
    <w:rsid w:val="00EC4D55"/>
    <w:rsid w:val="00EC5B60"/>
    <w:rsid w:val="00EC669C"/>
    <w:rsid w:val="00EC6B42"/>
    <w:rsid w:val="00ED0E31"/>
    <w:rsid w:val="00ED1DA3"/>
    <w:rsid w:val="00ED4300"/>
    <w:rsid w:val="00ED4A88"/>
    <w:rsid w:val="00ED5592"/>
    <w:rsid w:val="00ED7B0E"/>
    <w:rsid w:val="00EE35FE"/>
    <w:rsid w:val="00EE4106"/>
    <w:rsid w:val="00EE6222"/>
    <w:rsid w:val="00EF0E13"/>
    <w:rsid w:val="00EF1A69"/>
    <w:rsid w:val="00EF3A04"/>
    <w:rsid w:val="00EF518B"/>
    <w:rsid w:val="00EF56D1"/>
    <w:rsid w:val="00EF79C0"/>
    <w:rsid w:val="00F0271F"/>
    <w:rsid w:val="00F039F1"/>
    <w:rsid w:val="00F050D5"/>
    <w:rsid w:val="00F05B32"/>
    <w:rsid w:val="00F07061"/>
    <w:rsid w:val="00F12496"/>
    <w:rsid w:val="00F14F11"/>
    <w:rsid w:val="00F15965"/>
    <w:rsid w:val="00F179FA"/>
    <w:rsid w:val="00F22F39"/>
    <w:rsid w:val="00F2339A"/>
    <w:rsid w:val="00F24A87"/>
    <w:rsid w:val="00F24A90"/>
    <w:rsid w:val="00F2532E"/>
    <w:rsid w:val="00F305E6"/>
    <w:rsid w:val="00F31CE4"/>
    <w:rsid w:val="00F32472"/>
    <w:rsid w:val="00F329AB"/>
    <w:rsid w:val="00F33729"/>
    <w:rsid w:val="00F3762F"/>
    <w:rsid w:val="00F40B63"/>
    <w:rsid w:val="00F4182E"/>
    <w:rsid w:val="00F429E3"/>
    <w:rsid w:val="00F42DB3"/>
    <w:rsid w:val="00F43368"/>
    <w:rsid w:val="00F4478D"/>
    <w:rsid w:val="00F4690B"/>
    <w:rsid w:val="00F47C4F"/>
    <w:rsid w:val="00F50467"/>
    <w:rsid w:val="00F508DA"/>
    <w:rsid w:val="00F5184D"/>
    <w:rsid w:val="00F52B1D"/>
    <w:rsid w:val="00F56CFF"/>
    <w:rsid w:val="00F636CF"/>
    <w:rsid w:val="00F63E92"/>
    <w:rsid w:val="00F64732"/>
    <w:rsid w:val="00F6483A"/>
    <w:rsid w:val="00F66698"/>
    <w:rsid w:val="00F70F5B"/>
    <w:rsid w:val="00F756BB"/>
    <w:rsid w:val="00F7669F"/>
    <w:rsid w:val="00F76D0A"/>
    <w:rsid w:val="00F81241"/>
    <w:rsid w:val="00F836C3"/>
    <w:rsid w:val="00F86413"/>
    <w:rsid w:val="00F86CA7"/>
    <w:rsid w:val="00F876E6"/>
    <w:rsid w:val="00F91127"/>
    <w:rsid w:val="00F9659D"/>
    <w:rsid w:val="00FA0C56"/>
    <w:rsid w:val="00FA3AFD"/>
    <w:rsid w:val="00FA3BE0"/>
    <w:rsid w:val="00FA4609"/>
    <w:rsid w:val="00FA6003"/>
    <w:rsid w:val="00FA608E"/>
    <w:rsid w:val="00FA7F7D"/>
    <w:rsid w:val="00FB0E97"/>
    <w:rsid w:val="00FB1EF5"/>
    <w:rsid w:val="00FB455B"/>
    <w:rsid w:val="00FB48F5"/>
    <w:rsid w:val="00FC4551"/>
    <w:rsid w:val="00FC5D43"/>
    <w:rsid w:val="00FC7A07"/>
    <w:rsid w:val="00FD48F3"/>
    <w:rsid w:val="00FD69B7"/>
    <w:rsid w:val="00FE1832"/>
    <w:rsid w:val="00FE2614"/>
    <w:rsid w:val="00FE2F9C"/>
    <w:rsid w:val="00FE3446"/>
    <w:rsid w:val="00FE41E1"/>
    <w:rsid w:val="00FE62E5"/>
    <w:rsid w:val="00FE71EF"/>
    <w:rsid w:val="00FF1658"/>
    <w:rsid w:val="00FF246F"/>
    <w:rsid w:val="00FF5128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A2EF02"/>
  <w15:docId w15:val="{EAADBF1D-1888-4AA6-B438-8CD675F7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305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aliases w:val="Heading 1(Report Only),Chapter,Heading 1(Report Only)1,Chapter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aliases w:val="l2,H2,h21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aliases w:val="h3,h31,h31 Char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D71EA3"/>
    <w:pPr>
      <w:keepNext/>
      <w:widowControl w:val="0"/>
      <w:tabs>
        <w:tab w:val="num" w:pos="1152"/>
      </w:tabs>
      <w:spacing w:after="0" w:line="360" w:lineRule="auto"/>
      <w:ind w:left="1152" w:hanging="1152"/>
      <w:outlineLvl w:val="5"/>
    </w:pPr>
    <w:rPr>
      <w:rFonts w:ascii=".VnTime" w:hAnsi=".VnTime" w:cs="Times New Roman"/>
      <w:b/>
      <w:i/>
      <w:snapToGrid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71EA3"/>
    <w:pPr>
      <w:keepNext/>
      <w:widowControl w:val="0"/>
      <w:tabs>
        <w:tab w:val="num" w:pos="1296"/>
      </w:tabs>
      <w:spacing w:before="60" w:after="60" w:line="360" w:lineRule="auto"/>
      <w:ind w:left="1296" w:hanging="1296"/>
      <w:outlineLvl w:val="6"/>
    </w:pPr>
    <w:rPr>
      <w:rFonts w:ascii=".VnTimeH" w:hAnsi=".VnTimeH" w:cs="Times New Roman"/>
      <w:b/>
      <w:snapToGrid w:val="0"/>
      <w:color w:val="000000"/>
      <w:szCs w:val="20"/>
    </w:rPr>
  </w:style>
  <w:style w:type="paragraph" w:styleId="Heading8">
    <w:name w:val="heading 8"/>
    <w:basedOn w:val="Normal"/>
    <w:next w:val="Normal"/>
    <w:link w:val="Heading8Char"/>
    <w:qFormat/>
    <w:rsid w:val="00D71EA3"/>
    <w:pPr>
      <w:keepNext/>
      <w:widowControl w:val="0"/>
      <w:tabs>
        <w:tab w:val="num" w:pos="1440"/>
      </w:tabs>
      <w:spacing w:after="0" w:line="360" w:lineRule="auto"/>
      <w:ind w:left="1440" w:hanging="1440"/>
      <w:jc w:val="both"/>
      <w:outlineLvl w:val="7"/>
    </w:pPr>
    <w:rPr>
      <w:rFonts w:ascii=".VnArialH" w:hAnsi=".VnArialH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D71EA3"/>
    <w:pPr>
      <w:keepNext/>
      <w:widowControl w:val="0"/>
      <w:tabs>
        <w:tab w:val="num" w:pos="1584"/>
      </w:tabs>
      <w:spacing w:after="0" w:line="360" w:lineRule="auto"/>
      <w:ind w:left="1584" w:hanging="1584"/>
      <w:outlineLvl w:val="8"/>
    </w:pPr>
    <w:rPr>
      <w:rFonts w:ascii=".VnArial" w:hAnsi=".VnArial" w:cs="Times New Roman"/>
      <w:b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basedOn w:val="Normal"/>
    <w:rsid w:val="00FA4609"/>
    <w:pPr>
      <w:numPr>
        <w:numId w:val="1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basedOn w:val="Normal"/>
    <w:rsid w:val="00FA4609"/>
    <w:pPr>
      <w:numPr>
        <w:ilvl w:val="1"/>
        <w:numId w:val="1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basedOn w:val="Normal"/>
    <w:rsid w:val="00FA4609"/>
    <w:pPr>
      <w:numPr>
        <w:ilvl w:val="2"/>
        <w:numId w:val="1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basedOn w:val="Normal"/>
    <w:rsid w:val="00FA4609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D90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aliases w:val="h4 Char,h41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basedOn w:val="Normal"/>
    <w:qFormat/>
    <w:rsid w:val="000C5777"/>
    <w:pPr>
      <w:spacing w:before="0" w:after="0"/>
    </w:pPr>
    <w:rPr>
      <w:sz w:val="2"/>
    </w:rPr>
  </w:style>
  <w:style w:type="character" w:customStyle="1" w:styleId="Heading6Char">
    <w:name w:val="Heading 6 Char"/>
    <w:basedOn w:val="DefaultParagraphFont"/>
    <w:link w:val="Heading6"/>
    <w:rsid w:val="00D71EA3"/>
    <w:rPr>
      <w:rFonts w:ascii=".VnTime" w:hAnsi=".VnTime"/>
      <w:b/>
      <w:i/>
      <w:snapToGrid w:val="0"/>
      <w:sz w:val="22"/>
    </w:rPr>
  </w:style>
  <w:style w:type="character" w:customStyle="1" w:styleId="Heading7Char">
    <w:name w:val="Heading 7 Char"/>
    <w:basedOn w:val="DefaultParagraphFont"/>
    <w:link w:val="Heading7"/>
    <w:rsid w:val="00D71EA3"/>
    <w:rPr>
      <w:rFonts w:ascii=".VnTimeH" w:hAnsi=".VnTimeH"/>
      <w:b/>
      <w:snapToGrid w:val="0"/>
      <w:color w:val="000000"/>
      <w:sz w:val="18"/>
    </w:rPr>
  </w:style>
  <w:style w:type="character" w:customStyle="1" w:styleId="Heading8Char">
    <w:name w:val="Heading 8 Char"/>
    <w:basedOn w:val="DefaultParagraphFont"/>
    <w:link w:val="Heading8"/>
    <w:rsid w:val="00D71EA3"/>
    <w:rPr>
      <w:rFonts w:ascii=".VnArialH" w:hAnsi=".VnArialH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D71EA3"/>
    <w:rPr>
      <w:rFonts w:ascii=".VnArial" w:hAnsi=".VnArial"/>
      <w:b/>
      <w:snapToGrid w:val="0"/>
      <w:sz w:val="24"/>
    </w:rPr>
  </w:style>
  <w:style w:type="paragraph" w:styleId="NormalIndent">
    <w:name w:val="Normal Indent"/>
    <w:basedOn w:val="Normal"/>
    <w:link w:val="NormalIndentChar"/>
    <w:autoRedefine/>
    <w:rsid w:val="00D71EA3"/>
    <w:pPr>
      <w:widowControl w:val="0"/>
      <w:spacing w:after="0" w:line="360" w:lineRule="auto"/>
      <w:ind w:left="360" w:right="11"/>
      <w:jc w:val="center"/>
    </w:pPr>
    <w:rPr>
      <w:rFonts w:ascii="Times New Roman" w:hAnsi="Times New Roman" w:cs="Times New Roman"/>
      <w:b/>
      <w:i/>
      <w:snapToGrid w:val="0"/>
      <w:sz w:val="24"/>
      <w:lang w:eastAsia="x-none"/>
    </w:rPr>
  </w:style>
  <w:style w:type="paragraph" w:styleId="BodyTextIndent">
    <w:name w:val="Body Text Indent"/>
    <w:basedOn w:val="Normal"/>
    <w:link w:val="BodyTextIndentChar"/>
    <w:rsid w:val="00D71EA3"/>
    <w:pPr>
      <w:widowControl w:val="0"/>
      <w:spacing w:after="0" w:line="360" w:lineRule="auto"/>
      <w:ind w:left="544"/>
    </w:pPr>
    <w:rPr>
      <w:rFonts w:cs="Times New Roman"/>
      <w:snapToGrid w:val="0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71EA3"/>
    <w:rPr>
      <w:rFonts w:ascii="Arial" w:hAnsi="Arial"/>
      <w:snapToGrid w:val="0"/>
      <w:sz w:val="24"/>
    </w:rPr>
  </w:style>
  <w:style w:type="paragraph" w:customStyle="1" w:styleId="Bang">
    <w:name w:val="Bang"/>
    <w:basedOn w:val="Normal"/>
    <w:rsid w:val="00D71EA3"/>
    <w:pPr>
      <w:widowControl w:val="0"/>
      <w:spacing w:before="60" w:after="60" w:line="360" w:lineRule="auto"/>
      <w:jc w:val="both"/>
    </w:pPr>
    <w:rPr>
      <w:rFonts w:ascii="Times New Roman" w:hAnsi="Times New Roman" w:cs="Times New Roman"/>
      <w:szCs w:val="20"/>
    </w:rPr>
  </w:style>
  <w:style w:type="character" w:customStyle="1" w:styleId="NormalIndentChar">
    <w:name w:val="Normal Indent Char"/>
    <w:link w:val="NormalIndent"/>
    <w:locked/>
    <w:rsid w:val="00D71EA3"/>
    <w:rPr>
      <w:b/>
      <w:i/>
      <w:snapToGrid w:val="0"/>
      <w:sz w:val="24"/>
      <w:szCs w:val="24"/>
      <w:lang w:eastAsia="x-none"/>
    </w:rPr>
  </w:style>
  <w:style w:type="paragraph" w:customStyle="1" w:styleId="NormalTB">
    <w:name w:val="NormalTB"/>
    <w:rsid w:val="00D71EA3"/>
    <w:pPr>
      <w:widowControl w:val="0"/>
      <w:spacing w:before="120"/>
      <w:jc w:val="center"/>
    </w:pPr>
    <w:rPr>
      <w:rFonts w:ascii=".VnTime" w:hAnsi=".VnTime"/>
      <w:b/>
      <w:snapToGrid w:val="0"/>
      <w:sz w:val="22"/>
    </w:rPr>
  </w:style>
  <w:style w:type="paragraph" w:styleId="ListParagraph">
    <w:name w:val="List Paragraph"/>
    <w:aliases w:val="Paragraph,Norm,abc,List Paragraph1,Đoạn của Danh sách,List Paragraph11,Đoạn c𞹺Danh sách,List Paragraph111,Nga 3,List Paragraph2,List Paragraph21,Ðoạn c𞹺Danh sách,Colorful List - Accent 11,List Paragraph1111,Đoạn cDanh sách,List Paragrap"/>
    <w:basedOn w:val="Normal"/>
    <w:link w:val="ListParagraphChar"/>
    <w:uiPriority w:val="34"/>
    <w:qFormat/>
    <w:rsid w:val="002B4A9A"/>
    <w:pPr>
      <w:ind w:left="720"/>
      <w:contextualSpacing/>
    </w:pPr>
  </w:style>
  <w:style w:type="character" w:customStyle="1" w:styleId="fontstyle01">
    <w:name w:val="fontstyle01"/>
    <w:basedOn w:val="DefaultParagraphFont"/>
    <w:rsid w:val="00E55792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k-widget">
    <w:name w:val="k-widget"/>
    <w:basedOn w:val="DefaultParagraphFont"/>
    <w:rsid w:val="0092083C"/>
  </w:style>
  <w:style w:type="character" w:styleId="CommentReference">
    <w:name w:val="annotation reference"/>
    <w:basedOn w:val="DefaultParagraphFont"/>
    <w:semiHidden/>
    <w:unhideWhenUsed/>
    <w:rsid w:val="00AB63C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B63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B63C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B63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B63C2"/>
    <w:rPr>
      <w:rFonts w:ascii="Arial" w:hAnsi="Arial" w:cs="Arial"/>
      <w:b/>
      <w:bCs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List Paragraph21 Char,Ðoạn c𞹺Danh sách Char"/>
    <w:link w:val="ListParagraph"/>
    <w:uiPriority w:val="34"/>
    <w:rsid w:val="00C47E25"/>
    <w:rPr>
      <w:rFonts w:ascii="Arial" w:hAnsi="Arial" w:cs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240.202.33:8338/WFMServerT3/VSmartWS?wsd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58.71.138:8153/KTTS2_SERVICE/VSmartService?wsd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10.240.202.33:8338/WFMServerT3/VSmartWS?wsdl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hyperlink" Target="http://10.58.71.138:8153/KTTS2_SERVICE/VSmartService?wsd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44B180-8D79-4D22-8394-47CA3F342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6362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Documentation</vt:lpstr>
    </vt:vector>
  </TitlesOfParts>
  <Company>Axure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DUNGLT34</cp:lastModifiedBy>
  <cp:revision>746</cp:revision>
  <cp:lastPrinted>2021-03-26T09:18:00Z</cp:lastPrinted>
  <dcterms:created xsi:type="dcterms:W3CDTF">2021-05-13T07:55:00Z</dcterms:created>
  <dcterms:modified xsi:type="dcterms:W3CDTF">2021-10-13T11:01:00Z</dcterms:modified>
</cp:coreProperties>
</file>