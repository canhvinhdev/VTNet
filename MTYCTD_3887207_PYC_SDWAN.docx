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800"/>
      </w:tblGrid>
      <w:tr w:rsidR="00093BE1" w:rsidRPr="00D74FA3" w14:paraId="758D0AA4" w14:textId="77777777" w:rsidTr="00F86413">
        <w:trPr>
          <w:trHeight w:val="2880"/>
          <w:jc w:val="center"/>
        </w:trPr>
        <w:tc>
          <w:tcPr>
            <w:tcW w:w="5000" w:type="pct"/>
          </w:tcPr>
          <w:p w14:paraId="4FCFE4E5" w14:textId="77777777" w:rsidR="00093BE1" w:rsidRPr="00D74FA3" w:rsidRDefault="00093BE1" w:rsidP="00093BE1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caps/>
                <w:sz w:val="24"/>
                <w:szCs w:val="24"/>
              </w:rPr>
            </w:pPr>
          </w:p>
        </w:tc>
      </w:tr>
    </w:tbl>
    <w:p w14:paraId="3EDE3388" w14:textId="77777777" w:rsidR="00D71EA3" w:rsidRPr="00D74FA3" w:rsidRDefault="00D71EA3" w:rsidP="00D71EA3">
      <w:pPr>
        <w:spacing w:before="0"/>
        <w:jc w:val="center"/>
        <w:rPr>
          <w:rFonts w:ascii="Times New Roman" w:hAnsi="Times New Roman" w:cs="Times New Roman"/>
          <w:sz w:val="24"/>
          <w:lang w:val="en-AU"/>
        </w:rPr>
      </w:pPr>
      <w:r w:rsidRPr="00D74FA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06ACE3" wp14:editId="6D23732D">
            <wp:extent cx="1428750" cy="1114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CF48" w14:textId="77777777" w:rsidR="00D71EA3" w:rsidRPr="00D74FA3" w:rsidRDefault="00D71EA3" w:rsidP="00D71EA3">
      <w:pPr>
        <w:pStyle w:val="Heading7"/>
        <w:tabs>
          <w:tab w:val="clear" w:pos="1296"/>
          <w:tab w:val="left" w:pos="720"/>
        </w:tabs>
        <w:ind w:left="720" w:firstLine="0"/>
        <w:jc w:val="center"/>
        <w:rPr>
          <w:rFonts w:ascii="Times New Roman" w:hAnsi="Times New Roman"/>
          <w:color w:val="auto"/>
          <w:sz w:val="24"/>
          <w:szCs w:val="24"/>
        </w:rPr>
      </w:pPr>
      <w:r w:rsidRPr="00D74FA3">
        <w:rPr>
          <w:rFonts w:ascii="Times New Roman" w:hAnsi="Times New Roman"/>
          <w:color w:val="auto"/>
          <w:sz w:val="24"/>
          <w:szCs w:val="24"/>
        </w:rPr>
        <w:t>TẬP ĐOÀN VIỄN THÔNG QUÂN ĐỘI</w:t>
      </w:r>
    </w:p>
    <w:p w14:paraId="5BFBE60E" w14:textId="77777777" w:rsidR="00D71EA3" w:rsidRPr="00D74FA3" w:rsidRDefault="00D71EA3" w:rsidP="00D71EA3">
      <w:pPr>
        <w:rPr>
          <w:rFonts w:ascii="Times New Roman" w:hAnsi="Times New Roman" w:cs="Times New Roman"/>
          <w:sz w:val="24"/>
        </w:rPr>
      </w:pPr>
    </w:p>
    <w:p w14:paraId="69B58C50" w14:textId="77777777" w:rsidR="00D71EA3" w:rsidRPr="00D74FA3" w:rsidRDefault="00D71EA3" w:rsidP="00D71EA3">
      <w:pPr>
        <w:jc w:val="center"/>
        <w:rPr>
          <w:rFonts w:ascii="Times New Roman" w:hAnsi="Times New Roman" w:cs="Times New Roman"/>
          <w:sz w:val="24"/>
        </w:rPr>
      </w:pPr>
    </w:p>
    <w:p w14:paraId="74D4C21C" w14:textId="77777777" w:rsidR="00D71EA3" w:rsidRPr="00D74FA3" w:rsidRDefault="00D71EA3" w:rsidP="00D71EA3">
      <w:pPr>
        <w:pStyle w:val="NormalTB"/>
        <w:rPr>
          <w:rFonts w:ascii="Times New Roman" w:hAnsi="Times New Roman"/>
          <w:sz w:val="24"/>
          <w:szCs w:val="24"/>
        </w:rPr>
      </w:pPr>
    </w:p>
    <w:p w14:paraId="21279F57" w14:textId="77777777" w:rsidR="00D71EA3" w:rsidRPr="00D74FA3" w:rsidRDefault="00D71EA3" w:rsidP="00D71EA3">
      <w:pPr>
        <w:jc w:val="center"/>
        <w:rPr>
          <w:rFonts w:ascii="Times New Roman" w:hAnsi="Times New Roman" w:cs="Times New Roman"/>
          <w:sz w:val="24"/>
        </w:rPr>
      </w:pPr>
    </w:p>
    <w:p w14:paraId="08188721" w14:textId="77777777" w:rsidR="00D71EA3" w:rsidRPr="00D74FA3" w:rsidRDefault="00D71EA3" w:rsidP="00D71EA3">
      <w:pPr>
        <w:tabs>
          <w:tab w:val="left" w:pos="6698"/>
        </w:tabs>
        <w:rPr>
          <w:rFonts w:ascii="Times New Roman" w:hAnsi="Times New Roman" w:cs="Times New Roman"/>
          <w:sz w:val="24"/>
        </w:rPr>
      </w:pPr>
      <w:r w:rsidRPr="00D74FA3">
        <w:rPr>
          <w:rFonts w:ascii="Times New Roman" w:hAnsi="Times New Roman" w:cs="Times New Roman"/>
          <w:sz w:val="24"/>
        </w:rPr>
        <w:tab/>
      </w:r>
    </w:p>
    <w:p w14:paraId="28D04810" w14:textId="77777777" w:rsidR="00367515" w:rsidRPr="009C2811" w:rsidRDefault="00367515" w:rsidP="009C2811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  <w:r w:rsidRPr="009C2811">
        <w:rPr>
          <w:rFonts w:ascii="Times New Roman" w:hAnsi="Times New Roman" w:cs="Times New Roman"/>
          <w:b/>
          <w:sz w:val="24"/>
          <w:lang w:val="en-AU"/>
        </w:rPr>
        <w:t xml:space="preserve">TÀI LIỆU MÔ TẢ YÊU CẦU </w:t>
      </w:r>
    </w:p>
    <w:p w14:paraId="59695A9D" w14:textId="77777777" w:rsidR="00367515" w:rsidRPr="009C2811" w:rsidRDefault="00367515" w:rsidP="009C2811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  <w:r w:rsidRPr="009C2811">
        <w:rPr>
          <w:rFonts w:ascii="Times New Roman" w:hAnsi="Times New Roman" w:cs="Times New Roman"/>
          <w:b/>
          <w:sz w:val="24"/>
          <w:lang w:val="en-AU"/>
        </w:rPr>
        <w:t xml:space="preserve">THAY ĐỔI NÂNG CẤP </w:t>
      </w:r>
    </w:p>
    <w:p w14:paraId="39C619D8" w14:textId="77777777" w:rsidR="00367515" w:rsidRPr="009C2811" w:rsidRDefault="00367515" w:rsidP="009C2811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</w:p>
    <w:p w14:paraId="7FDA4104" w14:textId="77777777" w:rsidR="00367515" w:rsidRPr="009C2811" w:rsidRDefault="00367515" w:rsidP="009C2811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</w:p>
    <w:p w14:paraId="72FD3694" w14:textId="77777777" w:rsidR="00367515" w:rsidRPr="009C2811" w:rsidRDefault="00367515" w:rsidP="009C2811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</w:p>
    <w:p w14:paraId="7723BCFB" w14:textId="2607B22A" w:rsidR="00367515" w:rsidRPr="009C2811" w:rsidRDefault="00367515" w:rsidP="00367515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  <w:r w:rsidRPr="009C2811">
        <w:rPr>
          <w:rFonts w:ascii="Times New Roman" w:hAnsi="Times New Roman" w:cs="Times New Roman"/>
          <w:b/>
          <w:sz w:val="24"/>
          <w:lang w:val="en-AU"/>
        </w:rPr>
        <w:t>Mã hiệu dự án:  VTN_QT06_</w:t>
      </w:r>
      <w:r w:rsidR="00F240B2">
        <w:rPr>
          <w:rFonts w:ascii="Times New Roman" w:hAnsi="Times New Roman" w:cs="Times New Roman"/>
          <w:b/>
          <w:sz w:val="24"/>
          <w:lang w:val="en-AU"/>
        </w:rPr>
        <w:t xml:space="preserve">sauban_SDWAN </w:t>
      </w:r>
    </w:p>
    <w:p w14:paraId="3E268016" w14:textId="7369BD66" w:rsidR="00D71EA3" w:rsidRPr="009C2811" w:rsidRDefault="00367515" w:rsidP="00367515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  <w:r w:rsidRPr="009C2811">
        <w:rPr>
          <w:rFonts w:ascii="Times New Roman" w:hAnsi="Times New Roman" w:cs="Times New Roman"/>
          <w:b/>
          <w:sz w:val="24"/>
          <w:lang w:val="en-AU"/>
        </w:rPr>
        <w:t>Mã hiệu tài liệu:</w:t>
      </w:r>
    </w:p>
    <w:p w14:paraId="660C9711" w14:textId="77777777" w:rsidR="00D71EA3" w:rsidRPr="00D74FA3" w:rsidRDefault="00D71EA3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0C0C6788" w14:textId="77777777" w:rsidR="00D71EA3" w:rsidRPr="00D74FA3" w:rsidRDefault="00D71EA3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52EC85A7" w14:textId="77777777" w:rsidR="00D71EA3" w:rsidRPr="00D74FA3" w:rsidRDefault="00D71EA3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56D028D0" w14:textId="77777777" w:rsidR="00D71EA3" w:rsidRPr="00D74FA3" w:rsidRDefault="00D71EA3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0ABAA8E7" w14:textId="77777777" w:rsidR="00D71EA3" w:rsidRPr="00D74FA3" w:rsidRDefault="00D71EA3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35EE6AA1" w14:textId="77777777" w:rsidR="00D71EA3" w:rsidRPr="00D74FA3" w:rsidRDefault="00D71EA3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15159D53" w14:textId="77777777" w:rsidR="00D1555D" w:rsidRPr="00D74FA3" w:rsidRDefault="00D1555D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79414487" w14:textId="77777777" w:rsidR="00D1555D" w:rsidRPr="00D74FA3" w:rsidRDefault="00D1555D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57EEE4E7" w14:textId="77777777" w:rsidR="00D1555D" w:rsidRPr="00D74FA3" w:rsidRDefault="00D1555D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02D0677C" w14:textId="77777777" w:rsidR="00D1555D" w:rsidRPr="00D74FA3" w:rsidRDefault="00D1555D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101EB34D" w14:textId="77777777" w:rsidR="00D1555D" w:rsidRPr="00D74FA3" w:rsidRDefault="00D1555D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167D6B9F" w14:textId="77777777" w:rsidR="00D71EA3" w:rsidRPr="00D74FA3" w:rsidRDefault="00D71EA3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7A7AF135" w14:textId="6629FA53" w:rsidR="00D71EA3" w:rsidRPr="00D74FA3" w:rsidRDefault="00E93ABA" w:rsidP="00367515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  <w:r w:rsidRPr="00D74FA3">
        <w:rPr>
          <w:rFonts w:ascii="Times New Roman" w:hAnsi="Times New Roman" w:cs="Times New Roman"/>
          <w:b/>
          <w:sz w:val="24"/>
          <w:lang w:val="en-AU"/>
        </w:rPr>
        <w:t xml:space="preserve">Hà nội, </w:t>
      </w:r>
      <w:r w:rsidR="00652CCE">
        <w:rPr>
          <w:rFonts w:ascii="Times New Roman" w:hAnsi="Times New Roman" w:cs="Times New Roman"/>
          <w:b/>
          <w:sz w:val="24"/>
          <w:lang w:val="en-AU"/>
        </w:rPr>
        <w:t>11</w:t>
      </w:r>
      <w:r w:rsidR="00D71EA3" w:rsidRPr="00D74FA3">
        <w:rPr>
          <w:rFonts w:ascii="Times New Roman" w:hAnsi="Times New Roman" w:cs="Times New Roman"/>
          <w:b/>
          <w:sz w:val="24"/>
          <w:lang w:val="en-AU"/>
        </w:rPr>
        <w:t>/2021</w:t>
      </w:r>
    </w:p>
    <w:p w14:paraId="59846C06" w14:textId="77777777" w:rsidR="00D71EA3" w:rsidRPr="00D74FA3" w:rsidRDefault="00D35989" w:rsidP="00F43368">
      <w:pPr>
        <w:pStyle w:val="Heading1"/>
        <w:widowControl w:val="0"/>
        <w:numPr>
          <w:ilvl w:val="0"/>
          <w:numId w:val="2"/>
        </w:numPr>
        <w:spacing w:before="60"/>
        <w:rPr>
          <w:rFonts w:ascii="Times New Roman" w:hAnsi="Times New Roman" w:cs="Times New Roman"/>
          <w:sz w:val="24"/>
          <w:szCs w:val="24"/>
        </w:rPr>
      </w:pPr>
      <w:r w:rsidRPr="00D74FA3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512609237"/>
      <w:r w:rsidR="00D71EA3" w:rsidRPr="00D74FA3">
        <w:rPr>
          <w:rFonts w:ascii="Times New Roman" w:hAnsi="Times New Roman" w:cs="Times New Roman"/>
          <w:sz w:val="24"/>
          <w:szCs w:val="24"/>
        </w:rPr>
        <w:lastRenderedPageBreak/>
        <w:t>GIỚI THIỆU</w:t>
      </w:r>
      <w:bookmarkEnd w:id="0"/>
    </w:p>
    <w:p w14:paraId="48310011" w14:textId="77777777" w:rsidR="00D71EA3" w:rsidRPr="00D74FA3" w:rsidRDefault="00D71EA3" w:rsidP="00F43368">
      <w:pPr>
        <w:pStyle w:val="Heading2"/>
        <w:widowControl w:val="0"/>
        <w:numPr>
          <w:ilvl w:val="1"/>
          <w:numId w:val="2"/>
        </w:numPr>
        <w:spacing w:before="60"/>
        <w:rPr>
          <w:rFonts w:ascii="Times New Roman" w:hAnsi="Times New Roman" w:cs="Times New Roman"/>
          <w:sz w:val="24"/>
          <w:szCs w:val="24"/>
        </w:rPr>
      </w:pPr>
      <w:bookmarkStart w:id="1" w:name="_Toc66964156"/>
      <w:bookmarkStart w:id="2" w:name="_Toc72062202"/>
      <w:bookmarkStart w:id="3" w:name="_Toc512609238"/>
      <w:r w:rsidRPr="00D74FA3">
        <w:rPr>
          <w:rFonts w:ascii="Times New Roman" w:hAnsi="Times New Roman" w:cs="Times New Roman"/>
          <w:sz w:val="24"/>
          <w:szCs w:val="24"/>
        </w:rPr>
        <w:t>Mục đích tài liệu</w:t>
      </w:r>
      <w:bookmarkEnd w:id="1"/>
      <w:bookmarkEnd w:id="2"/>
      <w:bookmarkEnd w:id="3"/>
    </w:p>
    <w:p w14:paraId="1ADC5682" w14:textId="0A955238" w:rsidR="00D71EA3" w:rsidRPr="00D74FA3" w:rsidRDefault="00D71EA3" w:rsidP="004E1C43">
      <w:pPr>
        <w:pStyle w:val="BodyTextIndent"/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Cs w:val="24"/>
        </w:rPr>
      </w:pPr>
      <w:r w:rsidRPr="00D74FA3">
        <w:rPr>
          <w:rFonts w:ascii="Times New Roman" w:hAnsi="Times New Roman"/>
          <w:szCs w:val="24"/>
        </w:rPr>
        <w:t xml:space="preserve">Mô tả chi tiết </w:t>
      </w:r>
      <w:r w:rsidR="00B64A24" w:rsidRPr="00D74FA3">
        <w:rPr>
          <w:rFonts w:ascii="Times New Roman" w:hAnsi="Times New Roman"/>
          <w:szCs w:val="24"/>
        </w:rPr>
        <w:t xml:space="preserve">các </w:t>
      </w:r>
      <w:r w:rsidRPr="00D74FA3">
        <w:rPr>
          <w:rFonts w:ascii="Times New Roman" w:hAnsi="Times New Roman"/>
          <w:szCs w:val="24"/>
        </w:rPr>
        <w:t xml:space="preserve">chức năng </w:t>
      </w:r>
      <w:r w:rsidR="00C259E5" w:rsidRPr="00D74FA3">
        <w:rPr>
          <w:rFonts w:ascii="Times New Roman" w:hAnsi="Times New Roman"/>
          <w:szCs w:val="24"/>
        </w:rPr>
        <w:t>cần chỉnh sửa thuộc</w:t>
      </w:r>
      <w:r w:rsidR="005A1715" w:rsidRPr="00D74FA3">
        <w:rPr>
          <w:rFonts w:ascii="Times New Roman" w:hAnsi="Times New Roman"/>
          <w:szCs w:val="24"/>
        </w:rPr>
        <w:t xml:space="preserve"> </w:t>
      </w:r>
      <w:r w:rsidR="004E1C43">
        <w:rPr>
          <w:rFonts w:ascii="Times New Roman" w:hAnsi="Times New Roman"/>
          <w:szCs w:val="24"/>
        </w:rPr>
        <w:t xml:space="preserve">yêu cầu </w:t>
      </w:r>
    </w:p>
    <w:p w14:paraId="11EF73E6" w14:textId="77777777" w:rsidR="00D71EA3" w:rsidRPr="00D74FA3" w:rsidRDefault="00D71EA3" w:rsidP="00F43368">
      <w:pPr>
        <w:pStyle w:val="Heading2"/>
        <w:widowControl w:val="0"/>
        <w:numPr>
          <w:ilvl w:val="1"/>
          <w:numId w:val="2"/>
        </w:numPr>
        <w:spacing w:before="60"/>
        <w:rPr>
          <w:rFonts w:ascii="Times New Roman" w:hAnsi="Times New Roman" w:cs="Times New Roman"/>
          <w:sz w:val="24"/>
          <w:szCs w:val="24"/>
        </w:rPr>
      </w:pPr>
      <w:bookmarkStart w:id="4" w:name="_Toc66964157"/>
      <w:bookmarkStart w:id="5" w:name="_Toc72062203"/>
      <w:bookmarkStart w:id="6" w:name="_Toc512609239"/>
      <w:r w:rsidRPr="00D74FA3">
        <w:rPr>
          <w:rFonts w:ascii="Times New Roman" w:hAnsi="Times New Roman" w:cs="Times New Roman"/>
          <w:sz w:val="24"/>
          <w:szCs w:val="24"/>
        </w:rPr>
        <w:t>Phạm vi tài liệu</w:t>
      </w:r>
      <w:bookmarkEnd w:id="4"/>
      <w:bookmarkEnd w:id="5"/>
      <w:bookmarkEnd w:id="6"/>
    </w:p>
    <w:p w14:paraId="2A3DFAA6" w14:textId="77777777" w:rsidR="00D71EA3" w:rsidRPr="00D74FA3" w:rsidRDefault="00D71EA3" w:rsidP="00F43368">
      <w:pPr>
        <w:pStyle w:val="BodyTextIndent"/>
        <w:numPr>
          <w:ilvl w:val="0"/>
          <w:numId w:val="3"/>
        </w:numPr>
        <w:spacing w:before="60" w:after="60" w:line="312" w:lineRule="auto"/>
        <w:ind w:left="714" w:hanging="357"/>
        <w:jc w:val="both"/>
        <w:rPr>
          <w:rFonts w:ascii="Times New Roman" w:hAnsi="Times New Roman"/>
          <w:szCs w:val="24"/>
        </w:rPr>
      </w:pPr>
      <w:bookmarkStart w:id="7" w:name="_Toc40023090"/>
      <w:bookmarkStart w:id="8" w:name="_Toc40545062"/>
      <w:bookmarkStart w:id="9" w:name="_Toc43256392"/>
      <w:bookmarkStart w:id="10" w:name="_Toc47768301"/>
      <w:bookmarkStart w:id="11" w:name="_Toc48041132"/>
      <w:bookmarkStart w:id="12" w:name="_Toc66964158"/>
      <w:bookmarkStart w:id="13" w:name="_Toc72062204"/>
      <w:r w:rsidRPr="00D74FA3">
        <w:rPr>
          <w:rFonts w:ascii="Times New Roman" w:hAnsi="Times New Roman"/>
          <w:szCs w:val="24"/>
        </w:rPr>
        <w:t>Về mặt quy trình: Mô tả nghiệp vụ người dùng, phân tích yêu cầu hệ thống, màn hình prototype.</w:t>
      </w:r>
    </w:p>
    <w:p w14:paraId="26C57FB5" w14:textId="77777777" w:rsidR="00D71EA3" w:rsidRPr="00D74FA3" w:rsidRDefault="00D71EA3" w:rsidP="00F43368">
      <w:pPr>
        <w:pStyle w:val="BodyTextIndent"/>
        <w:numPr>
          <w:ilvl w:val="0"/>
          <w:numId w:val="3"/>
        </w:numPr>
        <w:spacing w:before="60" w:after="60" w:line="312" w:lineRule="auto"/>
        <w:ind w:left="714" w:hanging="357"/>
        <w:jc w:val="both"/>
        <w:rPr>
          <w:rFonts w:ascii="Times New Roman" w:hAnsi="Times New Roman"/>
          <w:szCs w:val="24"/>
        </w:rPr>
      </w:pPr>
      <w:r w:rsidRPr="00D74FA3">
        <w:rPr>
          <w:rFonts w:ascii="Times New Roman" w:hAnsi="Times New Roman"/>
          <w:szCs w:val="24"/>
        </w:rPr>
        <w:t xml:space="preserve">Về mặt nội dung:  Mô tả các chức năng </w:t>
      </w:r>
      <w:r w:rsidR="005A1715" w:rsidRPr="00D74FA3">
        <w:rPr>
          <w:rFonts w:ascii="Times New Roman" w:hAnsi="Times New Roman"/>
          <w:szCs w:val="24"/>
        </w:rPr>
        <w:t>sửa đổi</w:t>
      </w:r>
    </w:p>
    <w:p w14:paraId="01C10E96" w14:textId="77777777" w:rsidR="00D71EA3" w:rsidRPr="00D74FA3" w:rsidRDefault="00D71EA3" w:rsidP="00F43368">
      <w:pPr>
        <w:pStyle w:val="Heading2"/>
        <w:widowControl w:val="0"/>
        <w:numPr>
          <w:ilvl w:val="1"/>
          <w:numId w:val="2"/>
        </w:numPr>
        <w:spacing w:before="60"/>
        <w:rPr>
          <w:rFonts w:ascii="Times New Roman" w:hAnsi="Times New Roman" w:cs="Times New Roman"/>
          <w:sz w:val="24"/>
          <w:szCs w:val="24"/>
        </w:rPr>
      </w:pPr>
      <w:bookmarkStart w:id="14" w:name="_Toc512609240"/>
      <w:r w:rsidRPr="00D74FA3">
        <w:rPr>
          <w:rFonts w:ascii="Times New Roman" w:hAnsi="Times New Roman" w:cs="Times New Roman"/>
          <w:sz w:val="24"/>
          <w:szCs w:val="24"/>
        </w:rPr>
        <w:t>Định nghĩa thuật ngữ và các từ viết tắt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W w:w="874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8"/>
        <w:gridCol w:w="5258"/>
        <w:gridCol w:w="1112"/>
      </w:tblGrid>
      <w:tr w:rsidR="00D71EA3" w:rsidRPr="00D74FA3" w14:paraId="0C72F517" w14:textId="77777777" w:rsidTr="00F508DA">
        <w:trPr>
          <w:tblHeader/>
          <w:jc w:val="center"/>
        </w:trPr>
        <w:tc>
          <w:tcPr>
            <w:tcW w:w="2378" w:type="dxa"/>
            <w:shd w:val="pct5" w:color="auto" w:fill="FFFFFF"/>
          </w:tcPr>
          <w:p w14:paraId="66593D13" w14:textId="77777777" w:rsidR="00D71EA3" w:rsidRPr="00D74FA3" w:rsidRDefault="00D71EA3" w:rsidP="00F508DA">
            <w:pPr>
              <w:pStyle w:val="Bang"/>
              <w:jc w:val="center"/>
              <w:rPr>
                <w:b/>
                <w:sz w:val="24"/>
                <w:szCs w:val="24"/>
              </w:rPr>
            </w:pPr>
            <w:r w:rsidRPr="00D74FA3">
              <w:rPr>
                <w:b/>
                <w:sz w:val="24"/>
                <w:szCs w:val="24"/>
              </w:rPr>
              <w:t>Thuật ngữ</w:t>
            </w:r>
          </w:p>
        </w:tc>
        <w:tc>
          <w:tcPr>
            <w:tcW w:w="5258" w:type="dxa"/>
            <w:shd w:val="pct5" w:color="auto" w:fill="FFFFFF"/>
          </w:tcPr>
          <w:p w14:paraId="0888DEAB" w14:textId="77777777" w:rsidR="00D71EA3" w:rsidRPr="00D74FA3" w:rsidRDefault="00D71EA3" w:rsidP="00F508DA">
            <w:pPr>
              <w:pStyle w:val="Bang"/>
              <w:jc w:val="center"/>
              <w:rPr>
                <w:b/>
                <w:sz w:val="24"/>
                <w:szCs w:val="24"/>
              </w:rPr>
            </w:pPr>
            <w:r w:rsidRPr="00D74FA3">
              <w:rPr>
                <w:b/>
                <w:sz w:val="24"/>
                <w:szCs w:val="24"/>
              </w:rPr>
              <w:t>Định nghĩa</w:t>
            </w:r>
          </w:p>
        </w:tc>
        <w:tc>
          <w:tcPr>
            <w:tcW w:w="1112" w:type="dxa"/>
            <w:shd w:val="pct5" w:color="auto" w:fill="FFFFFF"/>
          </w:tcPr>
          <w:p w14:paraId="05D30BA9" w14:textId="77777777" w:rsidR="00D71EA3" w:rsidRPr="00D74FA3" w:rsidRDefault="00D71EA3" w:rsidP="00F508DA">
            <w:pPr>
              <w:pStyle w:val="Bang"/>
              <w:jc w:val="center"/>
              <w:rPr>
                <w:b/>
                <w:sz w:val="24"/>
                <w:szCs w:val="24"/>
              </w:rPr>
            </w:pPr>
            <w:r w:rsidRPr="00D74FA3">
              <w:rPr>
                <w:b/>
                <w:sz w:val="24"/>
                <w:szCs w:val="24"/>
              </w:rPr>
              <w:t>Ghi chú</w:t>
            </w:r>
          </w:p>
        </w:tc>
      </w:tr>
      <w:tr w:rsidR="00D71EA3" w:rsidRPr="00D74FA3" w14:paraId="583C601A" w14:textId="77777777" w:rsidTr="00F508DA">
        <w:trPr>
          <w:jc w:val="center"/>
        </w:trPr>
        <w:tc>
          <w:tcPr>
            <w:tcW w:w="2378" w:type="dxa"/>
          </w:tcPr>
          <w:p w14:paraId="31312AA7" w14:textId="77777777" w:rsidR="00D71EA3" w:rsidRPr="00D74FA3" w:rsidRDefault="00D71EA3" w:rsidP="00F508DA">
            <w:pPr>
              <w:pStyle w:val="Bang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258" w:type="dxa"/>
          </w:tcPr>
          <w:p w14:paraId="463E2474" w14:textId="77777777" w:rsidR="00D71EA3" w:rsidRPr="00D74FA3" w:rsidRDefault="00D71EA3" w:rsidP="00F508DA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lang w:val="nl-NL"/>
              </w:rPr>
            </w:pPr>
          </w:p>
        </w:tc>
        <w:tc>
          <w:tcPr>
            <w:tcW w:w="1112" w:type="dxa"/>
          </w:tcPr>
          <w:p w14:paraId="59096389" w14:textId="77777777" w:rsidR="00D71EA3" w:rsidRPr="00D74FA3" w:rsidRDefault="00D71EA3" w:rsidP="00F508DA">
            <w:pPr>
              <w:pStyle w:val="Bang"/>
              <w:rPr>
                <w:sz w:val="24"/>
                <w:szCs w:val="24"/>
              </w:rPr>
            </w:pPr>
          </w:p>
        </w:tc>
      </w:tr>
      <w:tr w:rsidR="00D71EA3" w:rsidRPr="00D74FA3" w14:paraId="234BA0D0" w14:textId="77777777" w:rsidTr="00F508DA">
        <w:trPr>
          <w:jc w:val="center"/>
        </w:trPr>
        <w:tc>
          <w:tcPr>
            <w:tcW w:w="2378" w:type="dxa"/>
            <w:tcBorders>
              <w:bottom w:val="dotted" w:sz="4" w:space="0" w:color="auto"/>
            </w:tcBorders>
          </w:tcPr>
          <w:p w14:paraId="4C05962A" w14:textId="77777777" w:rsidR="00D71EA3" w:rsidRPr="00D74FA3" w:rsidRDefault="00D71EA3" w:rsidP="00F508DA">
            <w:pPr>
              <w:pStyle w:val="Bang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258" w:type="dxa"/>
            <w:tcBorders>
              <w:bottom w:val="dotted" w:sz="4" w:space="0" w:color="auto"/>
            </w:tcBorders>
          </w:tcPr>
          <w:p w14:paraId="0D5E9D68" w14:textId="77777777" w:rsidR="00D71EA3" w:rsidRPr="00D74FA3" w:rsidRDefault="00D71EA3" w:rsidP="00F508DA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lang w:val="nl-NL"/>
              </w:rPr>
            </w:pPr>
          </w:p>
        </w:tc>
        <w:tc>
          <w:tcPr>
            <w:tcW w:w="1112" w:type="dxa"/>
            <w:tcBorders>
              <w:bottom w:val="dotted" w:sz="4" w:space="0" w:color="auto"/>
            </w:tcBorders>
          </w:tcPr>
          <w:p w14:paraId="01C95196" w14:textId="77777777" w:rsidR="00D71EA3" w:rsidRPr="00D74FA3" w:rsidRDefault="00D71EA3" w:rsidP="00F508DA">
            <w:pPr>
              <w:pStyle w:val="Bang"/>
              <w:rPr>
                <w:sz w:val="24"/>
                <w:szCs w:val="24"/>
              </w:rPr>
            </w:pPr>
          </w:p>
        </w:tc>
      </w:tr>
      <w:tr w:rsidR="00D71EA3" w:rsidRPr="00D74FA3" w14:paraId="3ADA3675" w14:textId="77777777" w:rsidTr="00F508DA">
        <w:trPr>
          <w:jc w:val="center"/>
        </w:trPr>
        <w:tc>
          <w:tcPr>
            <w:tcW w:w="2378" w:type="dxa"/>
            <w:tcBorders>
              <w:bottom w:val="dotted" w:sz="4" w:space="0" w:color="auto"/>
            </w:tcBorders>
          </w:tcPr>
          <w:p w14:paraId="276523AF" w14:textId="77777777" w:rsidR="00D71EA3" w:rsidRPr="00D74FA3" w:rsidRDefault="00D71EA3" w:rsidP="00F508DA">
            <w:pPr>
              <w:pStyle w:val="Bang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258" w:type="dxa"/>
            <w:tcBorders>
              <w:bottom w:val="dotted" w:sz="4" w:space="0" w:color="auto"/>
            </w:tcBorders>
          </w:tcPr>
          <w:p w14:paraId="6E16AC11" w14:textId="77777777" w:rsidR="00D71EA3" w:rsidRPr="00D74FA3" w:rsidRDefault="00D71EA3" w:rsidP="00F508DA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lang w:val="nl-NL"/>
              </w:rPr>
            </w:pPr>
          </w:p>
        </w:tc>
        <w:tc>
          <w:tcPr>
            <w:tcW w:w="1112" w:type="dxa"/>
            <w:tcBorders>
              <w:bottom w:val="dotted" w:sz="4" w:space="0" w:color="auto"/>
            </w:tcBorders>
          </w:tcPr>
          <w:p w14:paraId="76D3EA8E" w14:textId="77777777" w:rsidR="00D71EA3" w:rsidRPr="00D74FA3" w:rsidRDefault="00D71EA3" w:rsidP="00F508DA">
            <w:pPr>
              <w:pStyle w:val="Bang"/>
              <w:rPr>
                <w:sz w:val="24"/>
                <w:szCs w:val="24"/>
              </w:rPr>
            </w:pPr>
          </w:p>
        </w:tc>
      </w:tr>
    </w:tbl>
    <w:p w14:paraId="6067FD7E" w14:textId="77777777" w:rsidR="00D71EA3" w:rsidRPr="00D74FA3" w:rsidRDefault="00D71EA3" w:rsidP="00D71EA3">
      <w:pPr>
        <w:pStyle w:val="NormalIndent"/>
      </w:pPr>
      <w:r w:rsidRPr="00D74FA3">
        <w:t xml:space="preserve">Bảng </w:t>
      </w:r>
      <w:r w:rsidRPr="00D74FA3">
        <w:fldChar w:fldCharType="begin"/>
      </w:r>
      <w:r w:rsidRPr="00D74FA3">
        <w:instrText xml:space="preserve"> AUTONUMLGL \e </w:instrText>
      </w:r>
      <w:r w:rsidRPr="00D74FA3">
        <w:fldChar w:fldCharType="end"/>
      </w:r>
      <w:r w:rsidRPr="00D74FA3">
        <w:t>: Thuật ngữ và định nghĩa</w:t>
      </w:r>
    </w:p>
    <w:p w14:paraId="1074C68F" w14:textId="77777777" w:rsidR="00D71EA3" w:rsidRPr="00D74FA3" w:rsidRDefault="00D71EA3" w:rsidP="00F43368">
      <w:pPr>
        <w:pStyle w:val="Heading2"/>
        <w:widowControl w:val="0"/>
        <w:numPr>
          <w:ilvl w:val="1"/>
          <w:numId w:val="2"/>
        </w:numPr>
        <w:spacing w:before="60"/>
        <w:rPr>
          <w:rFonts w:ascii="Times New Roman" w:hAnsi="Times New Roman" w:cs="Times New Roman"/>
          <w:sz w:val="24"/>
          <w:szCs w:val="24"/>
        </w:rPr>
      </w:pPr>
      <w:bookmarkStart w:id="15" w:name="_Toc512609241"/>
      <w:r w:rsidRPr="00D74FA3">
        <w:rPr>
          <w:rFonts w:ascii="Times New Roman" w:hAnsi="Times New Roman" w:cs="Times New Roman"/>
          <w:sz w:val="24"/>
          <w:szCs w:val="24"/>
        </w:rPr>
        <w:t>Tài liệu tham khảo</w:t>
      </w:r>
      <w:bookmarkEnd w:id="15"/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2340"/>
        <w:gridCol w:w="2340"/>
        <w:gridCol w:w="1710"/>
      </w:tblGrid>
      <w:tr w:rsidR="00D71EA3" w:rsidRPr="00D74FA3" w14:paraId="7B72DEBF" w14:textId="77777777" w:rsidTr="00F508DA">
        <w:trPr>
          <w:jc w:val="center"/>
        </w:trPr>
        <w:tc>
          <w:tcPr>
            <w:tcW w:w="2430" w:type="dxa"/>
            <w:shd w:val="pct10" w:color="auto" w:fill="auto"/>
          </w:tcPr>
          <w:p w14:paraId="6AF2121F" w14:textId="77777777" w:rsidR="00D71EA3" w:rsidRPr="00D74FA3" w:rsidRDefault="00D71EA3" w:rsidP="00F508DA">
            <w:pPr>
              <w:pStyle w:val="BodyTextIndent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D74FA3">
              <w:rPr>
                <w:rFonts w:ascii="Times New Roman" w:hAnsi="Times New Roman"/>
                <w:szCs w:val="24"/>
              </w:rPr>
              <w:t>Tên tài liệu</w:t>
            </w:r>
          </w:p>
        </w:tc>
        <w:tc>
          <w:tcPr>
            <w:tcW w:w="2340" w:type="dxa"/>
            <w:shd w:val="pct10" w:color="auto" w:fill="auto"/>
          </w:tcPr>
          <w:p w14:paraId="63AE159D" w14:textId="77777777" w:rsidR="00D71EA3" w:rsidRPr="00D74FA3" w:rsidRDefault="00D71EA3" w:rsidP="00F508DA">
            <w:pPr>
              <w:pStyle w:val="BodyTextIndent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D74FA3">
              <w:rPr>
                <w:rFonts w:ascii="Times New Roman" w:hAnsi="Times New Roman"/>
                <w:szCs w:val="24"/>
              </w:rPr>
              <w:t>Ngày phát hành</w:t>
            </w:r>
          </w:p>
        </w:tc>
        <w:tc>
          <w:tcPr>
            <w:tcW w:w="2340" w:type="dxa"/>
            <w:shd w:val="pct10" w:color="auto" w:fill="auto"/>
          </w:tcPr>
          <w:p w14:paraId="288006AC" w14:textId="77777777" w:rsidR="00D71EA3" w:rsidRPr="00D74FA3" w:rsidRDefault="00D71EA3" w:rsidP="00F508DA">
            <w:pPr>
              <w:pStyle w:val="BodyTextIndent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D74FA3">
              <w:rPr>
                <w:rFonts w:ascii="Times New Roman" w:hAnsi="Times New Roman"/>
                <w:szCs w:val="24"/>
              </w:rPr>
              <w:t>Nguồn</w:t>
            </w:r>
          </w:p>
        </w:tc>
        <w:tc>
          <w:tcPr>
            <w:tcW w:w="1710" w:type="dxa"/>
            <w:shd w:val="pct10" w:color="auto" w:fill="auto"/>
          </w:tcPr>
          <w:p w14:paraId="528CB7C5" w14:textId="77777777" w:rsidR="00D71EA3" w:rsidRPr="00D74FA3" w:rsidRDefault="00D71EA3" w:rsidP="00F508DA">
            <w:pPr>
              <w:pStyle w:val="BodyTextIndent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D74FA3">
              <w:rPr>
                <w:rFonts w:ascii="Times New Roman" w:hAnsi="Times New Roman"/>
                <w:szCs w:val="24"/>
              </w:rPr>
              <w:t>Ghi chú</w:t>
            </w:r>
          </w:p>
        </w:tc>
      </w:tr>
      <w:tr w:rsidR="00D71EA3" w:rsidRPr="00D74FA3" w14:paraId="42A8BE01" w14:textId="77777777" w:rsidTr="00F508DA">
        <w:trPr>
          <w:jc w:val="center"/>
        </w:trPr>
        <w:tc>
          <w:tcPr>
            <w:tcW w:w="2430" w:type="dxa"/>
            <w:shd w:val="clear" w:color="auto" w:fill="FFFFFF"/>
          </w:tcPr>
          <w:p w14:paraId="00D851F5" w14:textId="77777777" w:rsidR="00D71EA3" w:rsidRPr="00D74FA3" w:rsidRDefault="00D71EA3" w:rsidP="00F508DA">
            <w:pPr>
              <w:spacing w:before="0"/>
              <w:jc w:val="both"/>
              <w:rPr>
                <w:rFonts w:ascii="Times New Roman" w:hAnsi="Times New Roman" w:cs="Times New Roman"/>
                <w:bCs/>
                <w:iCs/>
                <w:sz w:val="24"/>
                <w:lang w:val="nl-NL"/>
              </w:rPr>
            </w:pPr>
            <w:r w:rsidRPr="00D74FA3">
              <w:rPr>
                <w:rFonts w:ascii="Times New Roman" w:hAnsi="Times New Roman" w:cs="Times New Roman"/>
                <w:bCs/>
                <w:iCs/>
                <w:sz w:val="24"/>
                <w:lang w:val="nl-NL"/>
              </w:rPr>
              <w:t>N/A</w:t>
            </w:r>
          </w:p>
        </w:tc>
        <w:tc>
          <w:tcPr>
            <w:tcW w:w="2340" w:type="dxa"/>
            <w:shd w:val="clear" w:color="auto" w:fill="FFFFFF"/>
          </w:tcPr>
          <w:p w14:paraId="05CCCE31" w14:textId="77777777" w:rsidR="00D71EA3" w:rsidRPr="00D74FA3" w:rsidRDefault="00D71EA3" w:rsidP="00F508DA">
            <w:pPr>
              <w:pStyle w:val="BodyTextIndent"/>
              <w:ind w:lef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40" w:type="dxa"/>
            <w:shd w:val="clear" w:color="auto" w:fill="FFFFFF"/>
          </w:tcPr>
          <w:p w14:paraId="1D0EEB65" w14:textId="77777777" w:rsidR="00D71EA3" w:rsidRPr="00D74FA3" w:rsidRDefault="00D71EA3" w:rsidP="00F508DA">
            <w:pPr>
              <w:pStyle w:val="BodyTextIndent"/>
              <w:ind w:lef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10" w:type="dxa"/>
            <w:shd w:val="clear" w:color="auto" w:fill="FFFFFF"/>
          </w:tcPr>
          <w:p w14:paraId="60694C80" w14:textId="77777777" w:rsidR="00D71EA3" w:rsidRPr="00D74FA3" w:rsidRDefault="00D71EA3" w:rsidP="00F508DA">
            <w:pPr>
              <w:pStyle w:val="BodyTextIndent"/>
              <w:ind w:left="0"/>
              <w:rPr>
                <w:rFonts w:ascii="Times New Roman" w:hAnsi="Times New Roman"/>
                <w:szCs w:val="24"/>
              </w:rPr>
            </w:pPr>
          </w:p>
        </w:tc>
      </w:tr>
    </w:tbl>
    <w:p w14:paraId="3A2046C2" w14:textId="77835419" w:rsidR="00DB4E29" w:rsidRDefault="00D71EA3" w:rsidP="00DB4E29">
      <w:pPr>
        <w:pStyle w:val="Heading1"/>
        <w:widowControl w:val="0"/>
        <w:numPr>
          <w:ilvl w:val="0"/>
          <w:numId w:val="5"/>
        </w:numPr>
        <w:spacing w:before="360" w:after="240" w:line="360" w:lineRule="auto"/>
        <w:rPr>
          <w:rFonts w:ascii="Times New Roman" w:hAnsi="Times New Roman" w:cs="Times New Roman"/>
          <w:sz w:val="24"/>
          <w:szCs w:val="24"/>
        </w:rPr>
      </w:pPr>
      <w:bookmarkStart w:id="16" w:name="_QT.02.02_Quy_trình_quản"/>
      <w:bookmarkStart w:id="17" w:name="_BM.01.02.01_Kế_hoạch"/>
      <w:bookmarkStart w:id="18" w:name="_BM.01.02.01_Kế_hoạch_1"/>
      <w:bookmarkStart w:id="19" w:name="_BM01.09.01_Danh_sách"/>
      <w:bookmarkStart w:id="20" w:name="_BM01.11.01_Biểu_mẫu"/>
      <w:bookmarkStart w:id="21" w:name="_BM01.11.02_Biểu_mẫu"/>
      <w:bookmarkEnd w:id="16"/>
      <w:bookmarkEnd w:id="17"/>
      <w:bookmarkEnd w:id="18"/>
      <w:bookmarkEnd w:id="19"/>
      <w:bookmarkEnd w:id="20"/>
      <w:bookmarkEnd w:id="21"/>
      <w:r w:rsidRPr="00D74FA3">
        <w:rPr>
          <w:rFonts w:ascii="Times New Roman" w:hAnsi="Times New Roman" w:cs="Times New Roman"/>
          <w:sz w:val="24"/>
          <w:szCs w:val="24"/>
        </w:rPr>
        <w:t>MÔ TẢ CHỨC NĂNG HỆ THỐNG</w:t>
      </w:r>
    </w:p>
    <w:p w14:paraId="456011E0" w14:textId="7A6482F5" w:rsidR="00DB4E29" w:rsidRPr="000C124F" w:rsidRDefault="00DB4E29" w:rsidP="000C124F">
      <w:pPr>
        <w:rPr>
          <w:rFonts w:ascii="Times New Roman" w:hAnsi="Times New Roman" w:cs="Times New Roman"/>
          <w:sz w:val="24"/>
        </w:rPr>
      </w:pPr>
      <w:r w:rsidRPr="000C124F">
        <w:rPr>
          <w:rFonts w:ascii="Times New Roman" w:hAnsi="Times New Roman" w:cs="Times New Roman"/>
          <w:sz w:val="24"/>
        </w:rPr>
        <w:t>Danh sách chức năng:</w:t>
      </w:r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5485"/>
        <w:gridCol w:w="2430"/>
      </w:tblGrid>
      <w:tr w:rsidR="000C124F" w:rsidRPr="00D74FA3" w14:paraId="7014B830" w14:textId="77777777" w:rsidTr="000C124F">
        <w:trPr>
          <w:tblHeader/>
          <w:jc w:val="center"/>
        </w:trPr>
        <w:tc>
          <w:tcPr>
            <w:tcW w:w="720" w:type="dxa"/>
            <w:shd w:val="clear" w:color="auto" w:fill="auto"/>
            <w:vAlign w:val="center"/>
          </w:tcPr>
          <w:p w14:paraId="06AE0BCE" w14:textId="77777777" w:rsidR="000C124F" w:rsidRPr="00D74FA3" w:rsidRDefault="000C124F" w:rsidP="00F508DA">
            <w:pPr>
              <w:spacing w:befor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4FA3">
              <w:rPr>
                <w:rFonts w:ascii="Times New Roman" w:hAnsi="Times New Roman" w:cs="Times New Roman"/>
                <w:b/>
                <w:sz w:val="24"/>
              </w:rPr>
              <w:t>TT</w:t>
            </w:r>
          </w:p>
        </w:tc>
        <w:tc>
          <w:tcPr>
            <w:tcW w:w="5485" w:type="dxa"/>
            <w:shd w:val="clear" w:color="auto" w:fill="auto"/>
            <w:vAlign w:val="center"/>
          </w:tcPr>
          <w:p w14:paraId="5E0781CD" w14:textId="7C8B1A28" w:rsidR="000C124F" w:rsidRPr="00D74FA3" w:rsidRDefault="000C124F" w:rsidP="00F508DA">
            <w:pPr>
              <w:spacing w:befor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Tên chức năng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0FCE1553" w14:textId="77777777" w:rsidR="000C124F" w:rsidRPr="00D74FA3" w:rsidRDefault="000C124F" w:rsidP="00F508DA">
            <w:pPr>
              <w:spacing w:befor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4FA3">
              <w:rPr>
                <w:rFonts w:ascii="Times New Roman" w:hAnsi="Times New Roman" w:cs="Times New Roman"/>
                <w:b/>
                <w:sz w:val="24"/>
              </w:rPr>
              <w:t>Module</w:t>
            </w:r>
          </w:p>
        </w:tc>
      </w:tr>
      <w:tr w:rsidR="000C124F" w:rsidRPr="00D74FA3" w14:paraId="751AEE96" w14:textId="77777777" w:rsidTr="000C124F">
        <w:trPr>
          <w:jc w:val="center"/>
        </w:trPr>
        <w:tc>
          <w:tcPr>
            <w:tcW w:w="720" w:type="dxa"/>
            <w:shd w:val="clear" w:color="auto" w:fill="auto"/>
            <w:vAlign w:val="center"/>
          </w:tcPr>
          <w:p w14:paraId="65EAFBA0" w14:textId="77777777" w:rsidR="000C124F" w:rsidRPr="00D74FA3" w:rsidRDefault="000C124F" w:rsidP="00F43368">
            <w:pPr>
              <w:widowControl w:val="0"/>
              <w:numPr>
                <w:ilvl w:val="0"/>
                <w:numId w:val="4"/>
              </w:numPr>
              <w:spacing w:before="0"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85" w:type="dxa"/>
            <w:shd w:val="clear" w:color="auto" w:fill="auto"/>
            <w:vAlign w:val="center"/>
          </w:tcPr>
          <w:p w14:paraId="02C42270" w14:textId="2EED7A03" w:rsidR="000C124F" w:rsidRPr="00D74FA3" w:rsidRDefault="000C124F" w:rsidP="00F508DA">
            <w:pPr>
              <w:spacing w:before="0"/>
              <w:ind w:left="138" w:hanging="66"/>
              <w:rPr>
                <w:rFonts w:ascii="Times New Roman" w:hAnsi="Times New Roman" w:cs="Times New Roman"/>
                <w:sz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lang w:val="nl-NL"/>
              </w:rPr>
              <w:t xml:space="preserve">Chức năng remove thiết bị đấu nối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CB9F5E4" w14:textId="55CB60FC" w:rsidR="000C124F" w:rsidRPr="00D74FA3" w:rsidRDefault="000C124F" w:rsidP="00674FCD">
            <w:pPr>
              <w:spacing w:before="0"/>
              <w:ind w:left="138" w:hanging="66"/>
              <w:rPr>
                <w:rFonts w:ascii="Times New Roman" w:hAnsi="Times New Roman" w:cs="Times New Roman"/>
                <w:sz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lang w:val="nl-NL"/>
              </w:rPr>
              <w:t>Phát triển mới DVCD</w:t>
            </w:r>
          </w:p>
        </w:tc>
      </w:tr>
      <w:tr w:rsidR="000C124F" w:rsidRPr="00D74FA3" w14:paraId="684F103A" w14:textId="77777777" w:rsidTr="000C124F">
        <w:trPr>
          <w:jc w:val="center"/>
        </w:trPr>
        <w:tc>
          <w:tcPr>
            <w:tcW w:w="720" w:type="dxa"/>
            <w:shd w:val="clear" w:color="auto" w:fill="auto"/>
            <w:vAlign w:val="center"/>
          </w:tcPr>
          <w:p w14:paraId="468E3177" w14:textId="77777777" w:rsidR="000C124F" w:rsidRPr="00D74FA3" w:rsidRDefault="000C124F" w:rsidP="00F240B2">
            <w:pPr>
              <w:widowControl w:val="0"/>
              <w:numPr>
                <w:ilvl w:val="0"/>
                <w:numId w:val="4"/>
              </w:numPr>
              <w:spacing w:before="0"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85" w:type="dxa"/>
            <w:shd w:val="clear" w:color="auto" w:fill="auto"/>
            <w:vAlign w:val="center"/>
          </w:tcPr>
          <w:p w14:paraId="580C734D" w14:textId="1B9EFC14" w:rsidR="000C124F" w:rsidRDefault="000C124F" w:rsidP="00F240B2">
            <w:pPr>
              <w:spacing w:before="0"/>
              <w:ind w:left="138" w:hanging="66"/>
              <w:rPr>
                <w:rFonts w:ascii="Times New Roman" w:hAnsi="Times New Roman" w:cs="Times New Roman"/>
                <w:sz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lang w:val="nl-NL"/>
              </w:rPr>
              <w:t xml:space="preserve">Chức năng thêm mới thiết bị đấu nối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47ADBCD" w14:textId="18BF6356" w:rsidR="000C124F" w:rsidRDefault="000C124F" w:rsidP="00F240B2">
            <w:pPr>
              <w:spacing w:before="0"/>
              <w:ind w:left="138" w:hanging="66"/>
              <w:rPr>
                <w:rFonts w:ascii="Times New Roman" w:hAnsi="Times New Roman" w:cs="Times New Roman"/>
                <w:sz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lang w:val="nl-NL"/>
              </w:rPr>
              <w:t>Phát triển mới DVCD</w:t>
            </w:r>
          </w:p>
        </w:tc>
      </w:tr>
      <w:tr w:rsidR="000C124F" w:rsidRPr="00D74FA3" w14:paraId="5550DFEF" w14:textId="77777777" w:rsidTr="000C124F">
        <w:trPr>
          <w:jc w:val="center"/>
        </w:trPr>
        <w:tc>
          <w:tcPr>
            <w:tcW w:w="720" w:type="dxa"/>
            <w:shd w:val="clear" w:color="auto" w:fill="auto"/>
            <w:vAlign w:val="center"/>
          </w:tcPr>
          <w:p w14:paraId="398194B3" w14:textId="77777777" w:rsidR="000C124F" w:rsidRPr="00D74FA3" w:rsidRDefault="000C124F" w:rsidP="00F240B2">
            <w:pPr>
              <w:widowControl w:val="0"/>
              <w:numPr>
                <w:ilvl w:val="0"/>
                <w:numId w:val="4"/>
              </w:numPr>
              <w:spacing w:before="0"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85" w:type="dxa"/>
            <w:shd w:val="clear" w:color="auto" w:fill="auto"/>
            <w:vAlign w:val="center"/>
          </w:tcPr>
          <w:p w14:paraId="3B3270DE" w14:textId="61F02EC9" w:rsidR="000C124F" w:rsidRDefault="000C124F" w:rsidP="00F240B2">
            <w:pPr>
              <w:spacing w:before="0"/>
              <w:ind w:left="138" w:hanging="66"/>
              <w:rPr>
                <w:rFonts w:ascii="Times New Roman" w:hAnsi="Times New Roman" w:cs="Times New Roman"/>
                <w:sz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lang w:val="nl-NL"/>
              </w:rPr>
              <w:t xml:space="preserve">Chức năng đấu nối lại thiết bị cũ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965112E" w14:textId="1091FEDE" w:rsidR="000C124F" w:rsidRDefault="000C124F" w:rsidP="00F240B2">
            <w:pPr>
              <w:spacing w:before="0"/>
              <w:ind w:left="138" w:hanging="66"/>
              <w:rPr>
                <w:rFonts w:ascii="Times New Roman" w:hAnsi="Times New Roman" w:cs="Times New Roman"/>
                <w:sz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lang w:val="nl-NL"/>
              </w:rPr>
              <w:t>Phát triển mới DVCD</w:t>
            </w:r>
          </w:p>
        </w:tc>
      </w:tr>
      <w:tr w:rsidR="000C124F" w:rsidRPr="00D74FA3" w14:paraId="6E40321A" w14:textId="77777777" w:rsidTr="000C124F">
        <w:trPr>
          <w:jc w:val="center"/>
        </w:trPr>
        <w:tc>
          <w:tcPr>
            <w:tcW w:w="720" w:type="dxa"/>
            <w:shd w:val="clear" w:color="auto" w:fill="auto"/>
            <w:vAlign w:val="center"/>
          </w:tcPr>
          <w:p w14:paraId="459C3D70" w14:textId="77777777" w:rsidR="000C124F" w:rsidRPr="00D74FA3" w:rsidRDefault="000C124F" w:rsidP="00F240B2">
            <w:pPr>
              <w:widowControl w:val="0"/>
              <w:numPr>
                <w:ilvl w:val="0"/>
                <w:numId w:val="4"/>
              </w:numPr>
              <w:spacing w:before="0"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85" w:type="dxa"/>
            <w:shd w:val="clear" w:color="auto" w:fill="auto"/>
            <w:vAlign w:val="center"/>
          </w:tcPr>
          <w:p w14:paraId="15EDCD54" w14:textId="27B88DC4" w:rsidR="000C124F" w:rsidRDefault="000C124F" w:rsidP="00F240B2">
            <w:pPr>
              <w:spacing w:before="0"/>
              <w:ind w:left="138" w:hanging="66"/>
              <w:rPr>
                <w:rFonts w:ascii="Times New Roman" w:hAnsi="Times New Roman" w:cs="Times New Roman"/>
                <w:sz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lang w:val="nl-NL"/>
              </w:rPr>
              <w:t xml:space="preserve">Chức năng đổi thiết bị trong quá trình triển khai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01EF23E" w14:textId="22F01AAB" w:rsidR="000C124F" w:rsidRDefault="000C124F" w:rsidP="00F240B2">
            <w:pPr>
              <w:spacing w:before="0"/>
              <w:ind w:left="138" w:hanging="66"/>
              <w:rPr>
                <w:rFonts w:ascii="Times New Roman" w:hAnsi="Times New Roman" w:cs="Times New Roman"/>
                <w:sz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lang w:val="nl-NL"/>
              </w:rPr>
              <w:t>Phát triển mới DVCD</w:t>
            </w:r>
          </w:p>
        </w:tc>
      </w:tr>
    </w:tbl>
    <w:p w14:paraId="7E01ADB9" w14:textId="77777777" w:rsidR="000C124F" w:rsidRDefault="000C124F" w:rsidP="000C124F">
      <w:pPr>
        <w:rPr>
          <w:rFonts w:ascii="Times New Roman" w:hAnsi="Times New Roman" w:cs="Times New Roman"/>
          <w:sz w:val="24"/>
        </w:rPr>
      </w:pPr>
    </w:p>
    <w:p w14:paraId="388A1A9F" w14:textId="77777777" w:rsidR="000C124F" w:rsidRDefault="000C124F" w:rsidP="000C124F">
      <w:pPr>
        <w:rPr>
          <w:rFonts w:ascii="Times New Roman" w:hAnsi="Times New Roman" w:cs="Times New Roman"/>
          <w:sz w:val="24"/>
        </w:rPr>
      </w:pPr>
    </w:p>
    <w:p w14:paraId="310F0AE5" w14:textId="77777777" w:rsidR="000C124F" w:rsidRDefault="000C124F" w:rsidP="000C124F">
      <w:pPr>
        <w:rPr>
          <w:rFonts w:ascii="Times New Roman" w:hAnsi="Times New Roman" w:cs="Times New Roman"/>
          <w:sz w:val="24"/>
        </w:rPr>
      </w:pPr>
    </w:p>
    <w:p w14:paraId="5E18CB1C" w14:textId="77777777" w:rsidR="000C124F" w:rsidRDefault="000C124F" w:rsidP="000C124F">
      <w:pPr>
        <w:rPr>
          <w:rFonts w:ascii="Times New Roman" w:hAnsi="Times New Roman" w:cs="Times New Roman"/>
          <w:sz w:val="24"/>
        </w:rPr>
      </w:pPr>
    </w:p>
    <w:p w14:paraId="7BE14ADB" w14:textId="77777777" w:rsidR="000C124F" w:rsidRDefault="000C124F" w:rsidP="000C124F">
      <w:pPr>
        <w:rPr>
          <w:rFonts w:ascii="Times New Roman" w:hAnsi="Times New Roman" w:cs="Times New Roman"/>
          <w:sz w:val="24"/>
        </w:rPr>
      </w:pPr>
    </w:p>
    <w:p w14:paraId="38DE0817" w14:textId="4446711D" w:rsidR="000C124F" w:rsidRDefault="000C124F" w:rsidP="000C124F">
      <w:pPr>
        <w:rPr>
          <w:rFonts w:ascii="Times New Roman" w:hAnsi="Times New Roman" w:cs="Times New Roman"/>
          <w:sz w:val="24"/>
        </w:rPr>
      </w:pPr>
    </w:p>
    <w:p w14:paraId="5D6E4A89" w14:textId="17E37A5F" w:rsidR="000C124F" w:rsidRDefault="000C124F" w:rsidP="000C124F">
      <w:pPr>
        <w:rPr>
          <w:rFonts w:ascii="Times New Roman" w:hAnsi="Times New Roman" w:cs="Times New Roman"/>
          <w:sz w:val="24"/>
        </w:rPr>
      </w:pPr>
    </w:p>
    <w:p w14:paraId="0CDA3E3F" w14:textId="77777777" w:rsidR="000C124F" w:rsidRDefault="000C124F" w:rsidP="000C124F">
      <w:pPr>
        <w:rPr>
          <w:rFonts w:ascii="Times New Roman" w:hAnsi="Times New Roman" w:cs="Times New Roman"/>
          <w:sz w:val="24"/>
        </w:rPr>
      </w:pPr>
    </w:p>
    <w:p w14:paraId="24F24DFB" w14:textId="77777777" w:rsidR="000C124F" w:rsidRDefault="000C124F" w:rsidP="000C124F">
      <w:pPr>
        <w:rPr>
          <w:rFonts w:ascii="Times New Roman" w:hAnsi="Times New Roman" w:cs="Times New Roman"/>
          <w:sz w:val="24"/>
        </w:rPr>
      </w:pPr>
      <w:r w:rsidRPr="000C124F">
        <w:rPr>
          <w:rFonts w:ascii="Times New Roman" w:hAnsi="Times New Roman" w:cs="Times New Roman"/>
          <w:sz w:val="24"/>
        </w:rPr>
        <w:lastRenderedPageBreak/>
        <w:t>Luồng nghiệp vụ t</w:t>
      </w:r>
      <w:r>
        <w:rPr>
          <w:rFonts w:ascii="Times New Roman" w:hAnsi="Times New Roman" w:cs="Times New Roman"/>
          <w:sz w:val="24"/>
        </w:rPr>
        <w:t>ổng quan:</w:t>
      </w:r>
    </w:p>
    <w:p w14:paraId="5A2D2AB4" w14:textId="3E459C7E" w:rsidR="00FB455B" w:rsidRPr="000C124F" w:rsidRDefault="000C124F" w:rsidP="000C124F">
      <w:pPr>
        <w:ind w:left="990"/>
        <w:rPr>
          <w:rFonts w:ascii="Times New Roman" w:hAnsi="Times New Roman" w:cs="Times New Roman"/>
          <w:sz w:val="24"/>
        </w:rPr>
      </w:pPr>
      <w:r w:rsidRPr="000C124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F049BF" wp14:editId="1E8D1978">
            <wp:extent cx="5391302" cy="7012077"/>
            <wp:effectExtent l="0" t="0" r="0" b="0"/>
            <wp:docPr id="9" name="Picture 9" descr="C:\Users\ADMIN\Desktop\imgpsh_fullsize_an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imgpsh_fullsize_ani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218" cy="70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01DB" w:rsidRPr="000C124F">
        <w:rPr>
          <w:rFonts w:ascii="Times New Roman" w:hAnsi="Times New Roman" w:cs="Times New Roman"/>
          <w:sz w:val="24"/>
        </w:rPr>
        <w:br w:type="page"/>
      </w:r>
    </w:p>
    <w:p w14:paraId="5D6A0EC4" w14:textId="5F9166BC" w:rsidR="00555C59" w:rsidRDefault="00F240B2" w:rsidP="003D33F9">
      <w:pPr>
        <w:pStyle w:val="Heading4"/>
        <w:numPr>
          <w:ilvl w:val="1"/>
          <w:numId w:val="6"/>
        </w:numPr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lastRenderedPageBreak/>
        <w:t xml:space="preserve">Chức năng remove thiết bị </w:t>
      </w:r>
      <w:r w:rsidR="00555C59">
        <w:rPr>
          <w:rFonts w:ascii="Times New Roman" w:hAnsi="Times New Roman" w:cs="Times New Roman"/>
          <w:i w:val="0"/>
          <w:sz w:val="24"/>
        </w:rPr>
        <w:t>cũ</w:t>
      </w:r>
    </w:p>
    <w:p w14:paraId="681F207F" w14:textId="25D8F962" w:rsidR="00555C59" w:rsidRDefault="00555C59" w:rsidP="00555C59">
      <w:pPr>
        <w:pStyle w:val="Heading5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 w:rsidRPr="00555C59">
        <w:rPr>
          <w:rFonts w:ascii="Times New Roman" w:hAnsi="Times New Roman" w:cs="Times New Roman"/>
          <w:b/>
          <w:sz w:val="24"/>
        </w:rPr>
        <w:t xml:space="preserve">Thông tin chung của chức năng </w:t>
      </w:r>
    </w:p>
    <w:p w14:paraId="0FE3FAC6" w14:textId="6774EFBA" w:rsidR="00555C59" w:rsidRPr="00210B7C" w:rsidRDefault="00555C59" w:rsidP="00210B7C">
      <w:pPr>
        <w:ind w:left="1" w:right="11" w:hanging="3"/>
        <w:jc w:val="both"/>
        <w:rPr>
          <w:rFonts w:ascii="Times New Roman" w:hAnsi="Times New Roman" w:cs="Times New Roman"/>
          <w:sz w:val="24"/>
        </w:rPr>
      </w:pPr>
      <w:r w:rsidRPr="00210B7C">
        <w:rPr>
          <w:rFonts w:ascii="Times New Roman" w:hAnsi="Times New Roman" w:cs="Times New Roman"/>
          <w:sz w:val="24"/>
        </w:rPr>
        <w:t>-</w:t>
      </w:r>
      <w:r w:rsidR="000C124F">
        <w:rPr>
          <w:rFonts w:ascii="Times New Roman" w:hAnsi="Times New Roman" w:cs="Times New Roman"/>
          <w:sz w:val="24"/>
        </w:rPr>
        <w:t xml:space="preserve"> </w:t>
      </w:r>
      <w:r w:rsidRPr="00210B7C">
        <w:rPr>
          <w:rFonts w:ascii="Times New Roman" w:hAnsi="Times New Roman" w:cs="Times New Roman"/>
          <w:sz w:val="24"/>
        </w:rPr>
        <w:t>Mục đích chức năng:</w:t>
      </w:r>
      <w:r w:rsidR="00210B7C" w:rsidRPr="00210B7C">
        <w:rPr>
          <w:rFonts w:ascii="Times New Roman" w:hAnsi="Times New Roman" w:cs="Times New Roman"/>
          <w:sz w:val="24"/>
        </w:rPr>
        <w:t xml:space="preserve"> </w:t>
      </w:r>
      <w:r w:rsidR="000C124F">
        <w:rPr>
          <w:rFonts w:ascii="Times New Roman" w:hAnsi="Times New Roman" w:cs="Times New Roman"/>
          <w:sz w:val="24"/>
        </w:rPr>
        <w:t xml:space="preserve">FT remove thiết bị SDWAN trước khi thay đổi thiết bị cho khách hàng </w:t>
      </w:r>
    </w:p>
    <w:p w14:paraId="3227A6DF" w14:textId="470664A6" w:rsidR="00DB4E29" w:rsidRDefault="00555C59" w:rsidP="00555C59">
      <w:pPr>
        <w:rPr>
          <w:rFonts w:ascii="Times New Roman" w:hAnsi="Times New Roman" w:cs="Times New Roman"/>
          <w:sz w:val="24"/>
        </w:rPr>
      </w:pPr>
      <w:r w:rsidRPr="00210B7C">
        <w:rPr>
          <w:rFonts w:ascii="Times New Roman" w:hAnsi="Times New Roman" w:cs="Times New Roman"/>
          <w:sz w:val="24"/>
        </w:rPr>
        <w:t>-</w:t>
      </w:r>
      <w:r w:rsidR="000C124F">
        <w:rPr>
          <w:rFonts w:ascii="Times New Roman" w:hAnsi="Times New Roman" w:cs="Times New Roman"/>
          <w:sz w:val="24"/>
        </w:rPr>
        <w:t xml:space="preserve"> </w:t>
      </w:r>
      <w:r w:rsidR="00210B7C" w:rsidRPr="00210B7C">
        <w:rPr>
          <w:rFonts w:ascii="Times New Roman" w:hAnsi="Times New Roman" w:cs="Times New Roman"/>
          <w:sz w:val="24"/>
        </w:rPr>
        <w:t>Để vào chức năng:</w:t>
      </w:r>
      <w:r w:rsidR="00210B7C">
        <w:rPr>
          <w:rFonts w:ascii="Times New Roman" w:hAnsi="Times New Roman" w:cs="Times New Roman"/>
          <w:sz w:val="24"/>
        </w:rPr>
        <w:t xml:space="preserve"> </w:t>
      </w:r>
    </w:p>
    <w:p w14:paraId="1B5E4B23" w14:textId="62B1589A" w:rsidR="00555C59" w:rsidRDefault="000C124F" w:rsidP="00555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="00DB4E29">
        <w:rPr>
          <w:rFonts w:ascii="Times New Roman" w:hAnsi="Times New Roman" w:cs="Times New Roman"/>
          <w:sz w:val="24"/>
        </w:rPr>
        <w:t xml:space="preserve">Bước 1: </w:t>
      </w:r>
      <w:r w:rsidR="00210B7C">
        <w:rPr>
          <w:rFonts w:ascii="Times New Roman" w:hAnsi="Times New Roman" w:cs="Times New Roman"/>
          <w:sz w:val="24"/>
        </w:rPr>
        <w:t>T</w:t>
      </w:r>
      <w:r w:rsidR="00DB4E29">
        <w:rPr>
          <w:rFonts w:ascii="Times New Roman" w:hAnsi="Times New Roman" w:cs="Times New Roman"/>
          <w:sz w:val="24"/>
        </w:rPr>
        <w:t xml:space="preserve">rên giao diện Tab công việc, </w:t>
      </w:r>
      <w:r>
        <w:rPr>
          <w:rFonts w:ascii="Times New Roman" w:hAnsi="Times New Roman" w:cs="Times New Roman"/>
          <w:sz w:val="24"/>
        </w:rPr>
        <w:t>FT</w:t>
      </w:r>
      <w:r w:rsidR="00DB4E29">
        <w:rPr>
          <w:rFonts w:ascii="Times New Roman" w:hAnsi="Times New Roman" w:cs="Times New Roman"/>
          <w:sz w:val="24"/>
        </w:rPr>
        <w:t xml:space="preserve"> click chọn công việc Đổi thiết bị SDWAN </w:t>
      </w:r>
    </w:p>
    <w:p w14:paraId="79635B08" w14:textId="6CD71083" w:rsidR="00DB4E29" w:rsidRDefault="000C124F" w:rsidP="00555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="00DB4E29">
        <w:rPr>
          <w:rFonts w:ascii="Times New Roman" w:hAnsi="Times New Roman" w:cs="Times New Roman"/>
          <w:sz w:val="24"/>
        </w:rPr>
        <w:t xml:space="preserve">Bước 2: </w:t>
      </w:r>
      <w:r w:rsidR="009B4256">
        <w:rPr>
          <w:rFonts w:ascii="Times New Roman" w:hAnsi="Times New Roman" w:cs="Times New Roman"/>
          <w:sz w:val="24"/>
        </w:rPr>
        <w:t>FT</w:t>
      </w:r>
      <w:r w:rsidR="00DB4E29">
        <w:rPr>
          <w:rFonts w:ascii="Times New Roman" w:hAnsi="Times New Roman" w:cs="Times New Roman"/>
          <w:sz w:val="24"/>
        </w:rPr>
        <w:t xml:space="preserve"> </w:t>
      </w:r>
      <w:r w:rsidR="009B4256">
        <w:rPr>
          <w:rFonts w:ascii="Times New Roman" w:hAnsi="Times New Roman" w:cs="Times New Roman"/>
          <w:sz w:val="24"/>
        </w:rPr>
        <w:t>chọn</w:t>
      </w:r>
      <w:r w:rsidR="00DB4E29">
        <w:rPr>
          <w:rFonts w:ascii="Times New Roman" w:hAnsi="Times New Roman" w:cs="Times New Roman"/>
          <w:sz w:val="24"/>
        </w:rPr>
        <w:t xml:space="preserve"> Tab công việc con</w:t>
      </w:r>
    </w:p>
    <w:p w14:paraId="1367FD20" w14:textId="3A10E054" w:rsidR="00DB4E29" w:rsidRPr="00210B7C" w:rsidRDefault="000C124F" w:rsidP="00555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="00DB4E29">
        <w:rPr>
          <w:rFonts w:ascii="Times New Roman" w:hAnsi="Times New Roman" w:cs="Times New Roman"/>
          <w:sz w:val="24"/>
        </w:rPr>
        <w:t>Bước 3:</w:t>
      </w:r>
      <w:r w:rsidR="009B4256">
        <w:rPr>
          <w:rFonts w:ascii="Times New Roman" w:hAnsi="Times New Roman" w:cs="Times New Roman"/>
          <w:sz w:val="24"/>
        </w:rPr>
        <w:t xml:space="preserve"> FT</w:t>
      </w:r>
      <w:r w:rsidR="00DB4E29">
        <w:rPr>
          <w:rFonts w:ascii="Times New Roman" w:hAnsi="Times New Roman" w:cs="Times New Roman"/>
          <w:sz w:val="24"/>
        </w:rPr>
        <w:t xml:space="preserve"> Click công việc con 1 </w:t>
      </w:r>
      <w:r w:rsidR="00DB4E29" w:rsidRPr="00DB4E2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UI</w:t>
      </w:r>
      <w:r w:rsidR="00DB4E29">
        <w:rPr>
          <w:rFonts w:ascii="Times New Roman" w:hAnsi="Times New Roman" w:cs="Times New Roman"/>
          <w:sz w:val="24"/>
        </w:rPr>
        <w:t xml:space="preserve"> Hiển thị Giao diện chức năng Remove </w:t>
      </w:r>
      <w:r w:rsidR="00B340ED">
        <w:rPr>
          <w:rFonts w:ascii="Times New Roman" w:hAnsi="Times New Roman" w:cs="Times New Roman"/>
          <w:sz w:val="24"/>
        </w:rPr>
        <w:t>thiết bị cũ</w:t>
      </w:r>
    </w:p>
    <w:p w14:paraId="6716F627" w14:textId="4A68C7CD" w:rsidR="001D2DE1" w:rsidRPr="00D74FA3" w:rsidRDefault="00555C59" w:rsidP="00555C59">
      <w:pPr>
        <w:pStyle w:val="Heading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2.1.2    </w:t>
      </w:r>
      <w:r w:rsidR="001D2DE1" w:rsidRPr="00D74FA3">
        <w:rPr>
          <w:rFonts w:ascii="Times New Roman" w:hAnsi="Times New Roman" w:cs="Times New Roman"/>
          <w:b/>
          <w:sz w:val="24"/>
        </w:rPr>
        <w:t>Thiết kế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6"/>
        <w:gridCol w:w="5744"/>
      </w:tblGrid>
      <w:tr w:rsidR="005E2999" w14:paraId="3941B3C3" w14:textId="77777777" w:rsidTr="00F240B2">
        <w:tc>
          <w:tcPr>
            <w:tcW w:w="4135" w:type="dxa"/>
          </w:tcPr>
          <w:p w14:paraId="3EA8D280" w14:textId="730BEB48" w:rsidR="005E2999" w:rsidRDefault="00826043" w:rsidP="001D2DE1">
            <w:pPr>
              <w:rPr>
                <w:rFonts w:ascii="Times New Roman" w:hAnsi="Times New Roman" w:cs="Times New Roman"/>
                <w:sz w:val="24"/>
              </w:rPr>
            </w:pPr>
            <w:r w:rsidRPr="00826043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2B4E1E1F" wp14:editId="6EE65391">
                  <wp:extent cx="2200582" cy="3848637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5" w:type="dxa"/>
          </w:tcPr>
          <w:p w14:paraId="04B9DC51" w14:textId="266F8770" w:rsidR="00611983" w:rsidRPr="002C0C74" w:rsidRDefault="009B68E9" w:rsidP="00D8676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0C74">
              <w:rPr>
                <w:rFonts w:ascii="Times New Roman" w:hAnsi="Times New Roman" w:cs="Times New Roman"/>
                <w:b/>
                <w:sz w:val="24"/>
              </w:rPr>
              <w:t>Giao diện xem công việc con</w:t>
            </w:r>
            <w:r w:rsidR="002C0C7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14:paraId="3C2E4A5D" w14:textId="66ADDBA4" w:rsidR="009B68E9" w:rsidRDefault="009B68E9" w:rsidP="00D867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-Bổ sung button Đổi thiết thiết bị tro</w:t>
            </w:r>
            <w:r w:rsidR="002A4D6F">
              <w:rPr>
                <w:rFonts w:ascii="Times New Roman" w:hAnsi="Times New Roman" w:cs="Times New Roman"/>
                <w:sz w:val="24"/>
              </w:rPr>
              <w:t xml:space="preserve">ng quá trình triển khai </w:t>
            </w:r>
            <w:r w:rsidR="002A4D6F" w:rsidRPr="002A4D6F">
              <w:rPr>
                <w:rFonts w:ascii="Times New Roman" w:hAnsi="Times New Roman" w:cs="Times New Roman"/>
                <w:sz w:val="24"/>
              </w:rPr>
              <w:sym w:font="Wingdings" w:char="F0E0"/>
            </w:r>
            <w:r w:rsidR="002A4D6F">
              <w:rPr>
                <w:rFonts w:ascii="Times New Roman" w:hAnsi="Times New Roman" w:cs="Times New Roman"/>
                <w:sz w:val="24"/>
              </w:rPr>
              <w:t xml:space="preserve"> Check điều kiện để hiển thị button:</w:t>
            </w:r>
          </w:p>
          <w:p w14:paraId="36D009C1" w14:textId="6CBF3084" w:rsidR="002A4D6F" w:rsidRDefault="002A4D6F" w:rsidP="00D867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Trước khi kết thúc công việc </w:t>
            </w:r>
            <w:r w:rsidR="00B340ED">
              <w:rPr>
                <w:rFonts w:ascii="Times New Roman" w:hAnsi="Times New Roman" w:cs="Times New Roman"/>
                <w:sz w:val="24"/>
              </w:rPr>
              <w:t>cha</w:t>
            </w:r>
          </w:p>
          <w:p w14:paraId="0737F296" w14:textId="7E1A3ECD" w:rsidR="002A4D6F" w:rsidRPr="00D86766" w:rsidRDefault="002A4D6F" w:rsidP="00D867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Sau khi đấu nối thành công </w:t>
            </w:r>
          </w:p>
          <w:p w14:paraId="3370D09F" w14:textId="77777777" w:rsidR="00B340ED" w:rsidRDefault="00B340ED" w:rsidP="005E299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Check loại hình công việc đấu nối tổng đài thiết bị công việc </w:t>
            </w:r>
          </w:p>
          <w:p w14:paraId="6DA049F2" w14:textId="4704E68C" w:rsidR="00B340ED" w:rsidRDefault="00B340ED" w:rsidP="002C0C7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-Click chi tiết công việc “</w:t>
            </w:r>
            <w:r w:rsidR="002C0C74">
              <w:rPr>
                <w:rFonts w:ascii="Times New Roman" w:hAnsi="Times New Roman" w:cs="Times New Roman"/>
                <w:sz w:val="24"/>
              </w:rPr>
              <w:t>Đấu nối tổng đài thiết bị, dịch vụ</w:t>
            </w:r>
            <w:r>
              <w:rPr>
                <w:rFonts w:ascii="Times New Roman" w:hAnsi="Times New Roman" w:cs="Times New Roman"/>
                <w:sz w:val="24"/>
              </w:rPr>
              <w:t xml:space="preserve">” trong danh sách công việc con </w:t>
            </w:r>
            <w:r w:rsidRPr="00B340ED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Chuyển sang màn hình chức năng Remove thiết bị hiện tại</w:t>
            </w:r>
          </w:p>
        </w:tc>
      </w:tr>
      <w:tr w:rsidR="002A4D6F" w14:paraId="382C0504" w14:textId="77777777" w:rsidTr="00F240B2">
        <w:tc>
          <w:tcPr>
            <w:tcW w:w="4135" w:type="dxa"/>
          </w:tcPr>
          <w:p w14:paraId="6878FC43" w14:textId="5B4D424E" w:rsidR="002A4D6F" w:rsidRDefault="002A4D6F" w:rsidP="001D2DE1">
            <w:pPr>
              <w:rPr>
                <w:rFonts w:ascii="Times New Roman" w:hAnsi="Times New Roman" w:cs="Times New Roman"/>
                <w:sz w:val="24"/>
              </w:rPr>
            </w:pPr>
            <w:r w:rsidRPr="002A4D6F">
              <w:rPr>
                <w:rFonts w:ascii="Times New Roman" w:hAnsi="Times New Roman" w:cs="Times New Roman"/>
                <w:noProof/>
                <w:sz w:val="24"/>
              </w:rPr>
              <w:lastRenderedPageBreak/>
              <w:drawing>
                <wp:inline distT="0" distB="0" distL="0" distR="0" wp14:anchorId="3DF59DE0" wp14:editId="12B677AA">
                  <wp:extent cx="3067478" cy="525853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5258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5" w:type="dxa"/>
          </w:tcPr>
          <w:p w14:paraId="174CC730" w14:textId="39784DA9" w:rsidR="00B340ED" w:rsidRPr="002C0C74" w:rsidRDefault="00B340ED" w:rsidP="00B340E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0C74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2C0C74" w:rsidRPr="002C0C74">
              <w:rPr>
                <w:rFonts w:ascii="Times New Roman" w:hAnsi="Times New Roman" w:cs="Times New Roman"/>
                <w:b/>
                <w:sz w:val="24"/>
              </w:rPr>
              <w:t>Giao diện</w:t>
            </w:r>
            <w:r w:rsidRPr="002C0C74">
              <w:rPr>
                <w:rFonts w:ascii="Times New Roman" w:hAnsi="Times New Roman" w:cs="Times New Roman"/>
                <w:b/>
                <w:sz w:val="24"/>
              </w:rPr>
              <w:t xml:space="preserve"> remove thiết bị hiện tại</w:t>
            </w:r>
            <w:r w:rsidR="002C0C7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14:paraId="04728384" w14:textId="7DE04017" w:rsidR="002A4D6F" w:rsidRPr="00B340ED" w:rsidRDefault="00B340ED" w:rsidP="00B340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-Click chi tiết công việc </w:t>
            </w:r>
            <w:r w:rsidR="002C0C74">
              <w:rPr>
                <w:rFonts w:ascii="Times New Roman" w:hAnsi="Times New Roman" w:cs="Times New Roman"/>
                <w:sz w:val="24"/>
              </w:rPr>
              <w:t xml:space="preserve">“Đấu nối tổng đài thiết bị, dịch vụ” </w:t>
            </w:r>
            <w:r>
              <w:rPr>
                <w:rFonts w:ascii="Times New Roman" w:hAnsi="Times New Roman" w:cs="Times New Roman"/>
                <w:sz w:val="24"/>
              </w:rPr>
              <w:t xml:space="preserve">trong danh sách công việc con </w:t>
            </w:r>
            <w:r w:rsidRPr="00B340ED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Chuyển sang màn hình chức năng Remove thiết bị cũ</w:t>
            </w:r>
          </w:p>
        </w:tc>
      </w:tr>
    </w:tbl>
    <w:p w14:paraId="30DF8373" w14:textId="77777777" w:rsidR="00DB4E29" w:rsidRDefault="00DB4E29" w:rsidP="00A76518">
      <w:pPr>
        <w:rPr>
          <w:rFonts w:ascii="Times New Roman" w:hAnsi="Times New Roman" w:cs="Times New Roman"/>
          <w:b/>
          <w:noProof/>
          <w:sz w:val="24"/>
        </w:rPr>
      </w:pPr>
    </w:p>
    <w:p w14:paraId="3243CDF0" w14:textId="77777777" w:rsidR="00DB4E29" w:rsidRDefault="00DB4E29" w:rsidP="00A76518">
      <w:pPr>
        <w:rPr>
          <w:rFonts w:ascii="Times New Roman" w:hAnsi="Times New Roman" w:cs="Times New Roman"/>
          <w:b/>
          <w:noProof/>
          <w:sz w:val="24"/>
        </w:rPr>
      </w:pPr>
    </w:p>
    <w:p w14:paraId="562183AC" w14:textId="77777777" w:rsidR="00DB4E29" w:rsidRDefault="00DB4E29" w:rsidP="00A76518">
      <w:pPr>
        <w:rPr>
          <w:rFonts w:ascii="Times New Roman" w:hAnsi="Times New Roman" w:cs="Times New Roman"/>
          <w:b/>
          <w:noProof/>
          <w:sz w:val="24"/>
        </w:rPr>
      </w:pPr>
    </w:p>
    <w:p w14:paraId="1D64E590" w14:textId="77777777" w:rsidR="000C124F" w:rsidRDefault="000C124F" w:rsidP="00A76518">
      <w:pPr>
        <w:rPr>
          <w:rFonts w:ascii="Times New Roman" w:hAnsi="Times New Roman" w:cs="Times New Roman"/>
          <w:b/>
          <w:noProof/>
          <w:sz w:val="24"/>
        </w:rPr>
      </w:pPr>
    </w:p>
    <w:p w14:paraId="0F84B746" w14:textId="2B274A94" w:rsidR="001D2DE1" w:rsidRDefault="00611983" w:rsidP="00A76518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*Mô tả giao diện:</w:t>
      </w: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694"/>
        <w:gridCol w:w="1911"/>
        <w:gridCol w:w="5940"/>
        <w:gridCol w:w="2520"/>
      </w:tblGrid>
      <w:tr w:rsidR="00611983" w14:paraId="01F1D0F8" w14:textId="77777777" w:rsidTr="007C1503">
        <w:tc>
          <w:tcPr>
            <w:tcW w:w="694" w:type="dxa"/>
            <w:shd w:val="clear" w:color="auto" w:fill="8DB3E2" w:themeFill="text2" w:themeFillTint="66"/>
          </w:tcPr>
          <w:p w14:paraId="2C32B47E" w14:textId="77777777" w:rsidR="00611983" w:rsidRDefault="00611983" w:rsidP="00BA60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STT </w:t>
            </w:r>
          </w:p>
        </w:tc>
        <w:tc>
          <w:tcPr>
            <w:tcW w:w="1911" w:type="dxa"/>
            <w:shd w:val="clear" w:color="auto" w:fill="8DB3E2" w:themeFill="text2" w:themeFillTint="66"/>
          </w:tcPr>
          <w:p w14:paraId="304301CB" w14:textId="77777777" w:rsidR="00611983" w:rsidRDefault="00611983" w:rsidP="00BA60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Tên trường </w:t>
            </w:r>
          </w:p>
        </w:tc>
        <w:tc>
          <w:tcPr>
            <w:tcW w:w="5940" w:type="dxa"/>
            <w:shd w:val="clear" w:color="auto" w:fill="8DB3E2" w:themeFill="text2" w:themeFillTint="66"/>
          </w:tcPr>
          <w:p w14:paraId="15A88F2E" w14:textId="77777777" w:rsidR="00611983" w:rsidRDefault="00611983" w:rsidP="00BA60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Mô tả </w:t>
            </w:r>
          </w:p>
        </w:tc>
        <w:tc>
          <w:tcPr>
            <w:tcW w:w="2520" w:type="dxa"/>
            <w:shd w:val="clear" w:color="auto" w:fill="8DB3E2" w:themeFill="text2" w:themeFillTint="66"/>
          </w:tcPr>
          <w:p w14:paraId="7E89A7A8" w14:textId="77777777" w:rsidR="00611983" w:rsidRDefault="00611983" w:rsidP="00BA60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Mapping API </w:t>
            </w:r>
          </w:p>
        </w:tc>
      </w:tr>
      <w:tr w:rsidR="00611983" w14:paraId="56C885DF" w14:textId="77777777" w:rsidTr="007C1503">
        <w:tc>
          <w:tcPr>
            <w:tcW w:w="694" w:type="dxa"/>
          </w:tcPr>
          <w:p w14:paraId="34EA742A" w14:textId="77777777" w:rsidR="00611983" w:rsidRPr="00611983" w:rsidRDefault="00611983" w:rsidP="003D33F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1" w:type="dxa"/>
          </w:tcPr>
          <w:p w14:paraId="21774056" w14:textId="77777777" w:rsidR="00611983" w:rsidRDefault="00611983" w:rsidP="00BA60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IP thiết bị</w:t>
            </w:r>
          </w:p>
        </w:tc>
        <w:tc>
          <w:tcPr>
            <w:tcW w:w="5940" w:type="dxa"/>
          </w:tcPr>
          <w:p w14:paraId="76EBDBE3" w14:textId="77777777" w:rsidR="00611983" w:rsidRDefault="00611983" w:rsidP="00BA60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</w:tcPr>
          <w:p w14:paraId="515F7997" w14:textId="77777777" w:rsidR="00611983" w:rsidRDefault="00611983" w:rsidP="00BA6026">
            <w:pPr>
              <w:rPr>
                <w:rFonts w:ascii="Times New Roman" w:hAnsi="Times New Roman" w:cs="Times New Roman"/>
                <w:sz w:val="24"/>
              </w:rPr>
            </w:pPr>
            <w:r w:rsidRPr="00611983">
              <w:rPr>
                <w:rFonts w:ascii="Times New Roman" w:hAnsi="Times New Roman" w:cs="Times New Roman"/>
                <w:sz w:val="24"/>
              </w:rPr>
              <w:t>sdwanDeviceIp</w:t>
            </w:r>
          </w:p>
        </w:tc>
      </w:tr>
      <w:tr w:rsidR="00611983" w14:paraId="3A2B711A" w14:textId="77777777" w:rsidTr="007C1503">
        <w:tc>
          <w:tcPr>
            <w:tcW w:w="694" w:type="dxa"/>
          </w:tcPr>
          <w:p w14:paraId="65C4AB0E" w14:textId="77777777" w:rsidR="00611983" w:rsidRPr="00611983" w:rsidRDefault="00611983" w:rsidP="003D33F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1" w:type="dxa"/>
          </w:tcPr>
          <w:p w14:paraId="44E31945" w14:textId="77777777" w:rsidR="00611983" w:rsidRDefault="00611983" w:rsidP="00BA60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Mã thiết bị </w:t>
            </w:r>
          </w:p>
        </w:tc>
        <w:tc>
          <w:tcPr>
            <w:tcW w:w="5940" w:type="dxa"/>
          </w:tcPr>
          <w:p w14:paraId="574D3618" w14:textId="77777777" w:rsidR="00611983" w:rsidRDefault="00611983" w:rsidP="00BA60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</w:tcPr>
          <w:p w14:paraId="4821223E" w14:textId="77777777" w:rsidR="00611983" w:rsidRDefault="00611983" w:rsidP="00BA6026">
            <w:pPr>
              <w:rPr>
                <w:rFonts w:ascii="Times New Roman" w:hAnsi="Times New Roman" w:cs="Times New Roman"/>
                <w:sz w:val="24"/>
              </w:rPr>
            </w:pPr>
            <w:r w:rsidRPr="00611983">
              <w:rPr>
                <w:rFonts w:ascii="Times New Roman" w:hAnsi="Times New Roman" w:cs="Times New Roman"/>
                <w:sz w:val="24"/>
              </w:rPr>
              <w:t>sdwanDeviceCode</w:t>
            </w:r>
          </w:p>
        </w:tc>
      </w:tr>
      <w:tr w:rsidR="00611983" w14:paraId="19F0DA89" w14:textId="77777777" w:rsidTr="007C1503">
        <w:tc>
          <w:tcPr>
            <w:tcW w:w="694" w:type="dxa"/>
          </w:tcPr>
          <w:p w14:paraId="2F9EBE59" w14:textId="77777777" w:rsidR="00611983" w:rsidRPr="00611983" w:rsidRDefault="00611983" w:rsidP="003D33F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1" w:type="dxa"/>
          </w:tcPr>
          <w:p w14:paraId="77F9363E" w14:textId="77777777" w:rsidR="00611983" w:rsidRDefault="00611983" w:rsidP="00BA60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Serial thiết bị </w:t>
            </w:r>
          </w:p>
        </w:tc>
        <w:tc>
          <w:tcPr>
            <w:tcW w:w="5940" w:type="dxa"/>
          </w:tcPr>
          <w:p w14:paraId="2EA2E787" w14:textId="77777777" w:rsidR="00611983" w:rsidRDefault="00611983" w:rsidP="00BA60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</w:tcPr>
          <w:p w14:paraId="3A98FB63" w14:textId="77777777" w:rsidR="00611983" w:rsidRDefault="00611983" w:rsidP="00BA6026">
            <w:pPr>
              <w:rPr>
                <w:rFonts w:ascii="Times New Roman" w:hAnsi="Times New Roman" w:cs="Times New Roman"/>
                <w:sz w:val="24"/>
              </w:rPr>
            </w:pPr>
            <w:r w:rsidRPr="00611983">
              <w:rPr>
                <w:rFonts w:ascii="Times New Roman" w:hAnsi="Times New Roman" w:cs="Times New Roman"/>
                <w:sz w:val="24"/>
              </w:rPr>
              <w:t>sdwanDeviceSerial</w:t>
            </w:r>
          </w:p>
        </w:tc>
      </w:tr>
      <w:tr w:rsidR="00611983" w:rsidRPr="00611983" w14:paraId="64389C0C" w14:textId="77777777" w:rsidTr="007C1503">
        <w:tc>
          <w:tcPr>
            <w:tcW w:w="694" w:type="dxa"/>
          </w:tcPr>
          <w:p w14:paraId="47FC7DE1" w14:textId="77777777" w:rsidR="00611983" w:rsidRPr="00611983" w:rsidRDefault="00611983" w:rsidP="003D33F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1" w:type="dxa"/>
          </w:tcPr>
          <w:p w14:paraId="3C75FED9" w14:textId="77777777" w:rsidR="00611983" w:rsidRDefault="00611983" w:rsidP="00BA60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Mật khẩu thiết bị </w:t>
            </w:r>
          </w:p>
        </w:tc>
        <w:tc>
          <w:tcPr>
            <w:tcW w:w="5940" w:type="dxa"/>
          </w:tcPr>
          <w:p w14:paraId="15BEAA12" w14:textId="77777777" w:rsidR="00611983" w:rsidRDefault="00611983" w:rsidP="00BA60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</w:tcPr>
          <w:p w14:paraId="4E8F22D8" w14:textId="77777777" w:rsidR="00611983" w:rsidRPr="00611983" w:rsidRDefault="00611983" w:rsidP="00BA6026">
            <w:pPr>
              <w:rPr>
                <w:rFonts w:ascii="Times New Roman" w:hAnsi="Times New Roman" w:cs="Times New Roman"/>
                <w:sz w:val="24"/>
              </w:rPr>
            </w:pPr>
            <w:r w:rsidRPr="00611983">
              <w:rPr>
                <w:rFonts w:ascii="Times New Roman" w:hAnsi="Times New Roman" w:cs="Times New Roman"/>
                <w:sz w:val="24"/>
              </w:rPr>
              <w:t>sdwanDevicePass</w:t>
            </w:r>
          </w:p>
        </w:tc>
      </w:tr>
      <w:tr w:rsidR="00611983" w:rsidRPr="00611983" w14:paraId="6416AFD0" w14:textId="77777777" w:rsidTr="007C1503">
        <w:tc>
          <w:tcPr>
            <w:tcW w:w="694" w:type="dxa"/>
          </w:tcPr>
          <w:p w14:paraId="6AC7618E" w14:textId="77777777" w:rsidR="00611983" w:rsidRPr="00611983" w:rsidRDefault="00611983" w:rsidP="003D33F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1" w:type="dxa"/>
          </w:tcPr>
          <w:p w14:paraId="7DF685AF" w14:textId="77777777" w:rsidR="00611983" w:rsidRDefault="00611983" w:rsidP="00BA60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Remove thiết bị hiện tại </w:t>
            </w:r>
          </w:p>
        </w:tc>
        <w:tc>
          <w:tcPr>
            <w:tcW w:w="5940" w:type="dxa"/>
          </w:tcPr>
          <w:p w14:paraId="1725881B" w14:textId="77777777" w:rsidR="007C1503" w:rsidRDefault="007C1503" w:rsidP="007C150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611983">
              <w:rPr>
                <w:rFonts w:ascii="Times New Roman" w:hAnsi="Times New Roman" w:cs="Times New Roman"/>
                <w:sz w:val="24"/>
              </w:rPr>
              <w:t xml:space="preserve">Button remove thiết bị hiện tại </w:t>
            </w:r>
          </w:p>
          <w:p w14:paraId="75738993" w14:textId="46713004" w:rsidR="00555C59" w:rsidRDefault="00555C59" w:rsidP="007C150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Click button thực hiện Call API BCCS hủy đấu nối thiết bị trên tổng đài SDWAN (Hàm </w:t>
            </w:r>
            <w:r w:rsidRPr="00555C59">
              <w:rPr>
                <w:rFonts w:ascii="Times New Roman" w:hAnsi="Times New Roman" w:cs="Times New Roman"/>
                <w:sz w:val="24"/>
              </w:rPr>
              <w:t>removeSdwanDevice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520" w:type="dxa"/>
          </w:tcPr>
          <w:p w14:paraId="6C71C81B" w14:textId="77777777" w:rsidR="00611983" w:rsidRPr="00611983" w:rsidRDefault="00611983" w:rsidP="00BA602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F5D5942" w14:textId="77777777" w:rsidR="00611983" w:rsidRDefault="00611983" w:rsidP="00A76518">
      <w:pPr>
        <w:rPr>
          <w:rFonts w:ascii="Times New Roman" w:hAnsi="Times New Roman" w:cs="Times New Roman"/>
          <w:b/>
          <w:noProof/>
          <w:sz w:val="24"/>
        </w:rPr>
      </w:pPr>
    </w:p>
    <w:p w14:paraId="7342D0CD" w14:textId="222B7F44" w:rsidR="001D2DE1" w:rsidRDefault="001D2DE1" w:rsidP="003D33F9">
      <w:pPr>
        <w:pStyle w:val="Heading5"/>
        <w:numPr>
          <w:ilvl w:val="2"/>
          <w:numId w:val="8"/>
        </w:numPr>
        <w:rPr>
          <w:rFonts w:ascii="Times New Roman" w:hAnsi="Times New Roman" w:cs="Times New Roman"/>
          <w:b/>
          <w:sz w:val="24"/>
        </w:rPr>
      </w:pPr>
      <w:r w:rsidRPr="00D74FA3">
        <w:rPr>
          <w:rFonts w:ascii="Times New Roman" w:hAnsi="Times New Roman" w:cs="Times New Roman"/>
          <w:b/>
          <w:sz w:val="24"/>
        </w:rPr>
        <w:t>Mô tả nghiệp vụ</w:t>
      </w:r>
    </w:p>
    <w:p w14:paraId="79BE1BA2" w14:textId="51A2221A" w:rsidR="009B4256" w:rsidRDefault="009B68E9" w:rsidP="009B68E9">
      <w:pPr>
        <w:ind w:left="270" w:firstLine="360"/>
      </w:pPr>
      <w:r w:rsidRPr="009B68E9">
        <w:rPr>
          <w:noProof/>
        </w:rPr>
        <w:drawing>
          <wp:inline distT="0" distB="0" distL="0" distR="0" wp14:anchorId="2C691CF8" wp14:editId="5F63AE3A">
            <wp:extent cx="6006836" cy="6560045"/>
            <wp:effectExtent l="0" t="0" r="0" b="0"/>
            <wp:docPr id="14" name="Picture 14" descr="C:\Users\ADMIN\Downloads\Untitled Diagra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Untitled Diagram.drawio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395" cy="656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8CA1" w14:textId="08C1AFDD" w:rsidR="009B4256" w:rsidRDefault="009B4256" w:rsidP="009B4256">
      <w:pPr>
        <w:ind w:left="1530"/>
      </w:pPr>
    </w:p>
    <w:p w14:paraId="09847373" w14:textId="77777777" w:rsidR="00274450" w:rsidRPr="009B4256" w:rsidRDefault="00274450" w:rsidP="009B4256">
      <w:pPr>
        <w:ind w:left="1530"/>
      </w:pPr>
    </w:p>
    <w:tbl>
      <w:tblPr>
        <w:tblStyle w:val="TableGrid"/>
        <w:tblW w:w="11099" w:type="dxa"/>
        <w:tblLook w:val="04A0" w:firstRow="1" w:lastRow="0" w:firstColumn="1" w:lastColumn="0" w:noHBand="0" w:noVBand="1"/>
      </w:tblPr>
      <w:tblGrid>
        <w:gridCol w:w="777"/>
        <w:gridCol w:w="10663"/>
      </w:tblGrid>
      <w:tr w:rsidR="009B4256" w14:paraId="75F31260" w14:textId="77777777" w:rsidTr="003A6C4D">
        <w:tc>
          <w:tcPr>
            <w:tcW w:w="805" w:type="dxa"/>
            <w:shd w:val="clear" w:color="auto" w:fill="8DB3E2" w:themeFill="text2" w:themeFillTint="66"/>
          </w:tcPr>
          <w:p w14:paraId="07D3663B" w14:textId="6462CF28" w:rsidR="009B4256" w:rsidRPr="009B4256" w:rsidRDefault="009B4256" w:rsidP="009B42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B4256">
              <w:rPr>
                <w:rFonts w:ascii="Times New Roman" w:hAnsi="Times New Roman" w:cs="Times New Roman"/>
                <w:sz w:val="24"/>
              </w:rPr>
              <w:lastRenderedPageBreak/>
              <w:t>STEP</w:t>
            </w:r>
          </w:p>
        </w:tc>
        <w:tc>
          <w:tcPr>
            <w:tcW w:w="10294" w:type="dxa"/>
            <w:shd w:val="clear" w:color="auto" w:fill="8DB3E2" w:themeFill="text2" w:themeFillTint="66"/>
          </w:tcPr>
          <w:p w14:paraId="54059A08" w14:textId="3DB224D9" w:rsidR="009B4256" w:rsidRPr="009B4256" w:rsidRDefault="009B4256" w:rsidP="009B42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B4256">
              <w:rPr>
                <w:rFonts w:ascii="Times New Roman" w:hAnsi="Times New Roman" w:cs="Times New Roman"/>
                <w:sz w:val="24"/>
              </w:rPr>
              <w:t>Mô tả</w:t>
            </w:r>
          </w:p>
        </w:tc>
      </w:tr>
      <w:tr w:rsidR="009B4256" w14:paraId="7DE6CAB6" w14:textId="77777777" w:rsidTr="003A6C4D">
        <w:tc>
          <w:tcPr>
            <w:tcW w:w="805" w:type="dxa"/>
          </w:tcPr>
          <w:p w14:paraId="26687252" w14:textId="19070201" w:rsidR="009B4256" w:rsidRPr="009B4256" w:rsidRDefault="009B4256" w:rsidP="003D33F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94" w:type="dxa"/>
          </w:tcPr>
          <w:p w14:paraId="6CAD113B" w14:textId="77777777" w:rsidR="009B4256" w:rsidRDefault="00460DD8" w:rsidP="009B42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BCCS gọi VSmart để sinh công việc </w:t>
            </w:r>
          </w:p>
          <w:p w14:paraId="7ECFA589" w14:textId="77777777" w:rsidR="00460DD8" w:rsidRDefault="00460DD8" w:rsidP="009B42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(M</w:t>
            </w:r>
            <w:r w:rsidRPr="00460DD8">
              <w:rPr>
                <w:rFonts w:ascii="Times New Roman" w:hAnsi="Times New Roman" w:cs="Times New Roman"/>
                <w:sz w:val="24"/>
              </w:rPr>
              <w:t>aintenance</w:t>
            </w:r>
            <w:r>
              <w:rPr>
                <w:rFonts w:ascii="Times New Roman" w:hAnsi="Times New Roman" w:cs="Times New Roman"/>
                <w:sz w:val="24"/>
              </w:rPr>
              <w:t xml:space="preserve"> API sinh công việc bỏ check hạ tầng từ BCCS, hàm JOnCreate BCCSShopDAO</w:t>
            </w:r>
            <w:r w:rsidRPr="00460DD8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460DD8">
              <w:rPr>
                <w:rFonts w:ascii="Times New Roman" w:hAnsi="Times New Roman" w:cs="Times New Roman"/>
                <w:sz w:val="24"/>
              </w:rPr>
              <w:t>.JobCreationBccsShop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14:paraId="087A69B3" w14:textId="77777777" w:rsidR="00460DD8" w:rsidRDefault="00460DD8" w:rsidP="003D33F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Nếu sinh công việc OK </w:t>
            </w:r>
            <w:r w:rsidRPr="00460DD8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Chuyển sang bước 2</w:t>
            </w:r>
          </w:p>
          <w:p w14:paraId="0FF67B59" w14:textId="088B4653" w:rsidR="00460DD8" w:rsidRPr="00460DD8" w:rsidRDefault="002C0C74" w:rsidP="003D33F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Nếu không sinh cô</w:t>
            </w:r>
            <w:r w:rsidR="00460DD8">
              <w:rPr>
                <w:rFonts w:ascii="Times New Roman" w:hAnsi="Times New Roman" w:cs="Times New Roman"/>
                <w:sz w:val="24"/>
              </w:rPr>
              <w:t xml:space="preserve">ng việc </w:t>
            </w:r>
            <w:r w:rsidR="00460DD8" w:rsidRPr="00460DD8">
              <w:rPr>
                <w:rFonts w:ascii="Times New Roman" w:hAnsi="Times New Roman" w:cs="Times New Roman"/>
                <w:sz w:val="24"/>
              </w:rPr>
              <w:sym w:font="Wingdings" w:char="F0E0"/>
            </w:r>
            <w:r w:rsidR="00460DD8">
              <w:rPr>
                <w:rFonts w:ascii="Times New Roman" w:hAnsi="Times New Roman" w:cs="Times New Roman"/>
                <w:sz w:val="24"/>
              </w:rPr>
              <w:t xml:space="preserve"> FT không thực hiện </w:t>
            </w:r>
          </w:p>
        </w:tc>
      </w:tr>
      <w:tr w:rsidR="009B4256" w14:paraId="152DD8F2" w14:textId="77777777" w:rsidTr="003A6C4D">
        <w:tc>
          <w:tcPr>
            <w:tcW w:w="805" w:type="dxa"/>
          </w:tcPr>
          <w:p w14:paraId="61712973" w14:textId="6DB5AE6B" w:rsidR="009B4256" w:rsidRPr="009B4256" w:rsidRDefault="009B4256" w:rsidP="003D33F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94" w:type="dxa"/>
          </w:tcPr>
          <w:p w14:paraId="4D501B22" w14:textId="1ED1B36F" w:rsidR="009B4256" w:rsidRPr="009B4256" w:rsidRDefault="00460DD8" w:rsidP="00460D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CD thực hiện giao việc</w:t>
            </w:r>
            <w:r w:rsidR="006C14AE">
              <w:rPr>
                <w:rFonts w:ascii="Times New Roman" w:hAnsi="Times New Roman" w:cs="Times New Roman"/>
                <w:sz w:val="24"/>
              </w:rPr>
              <w:t xml:space="preserve"> đổi thiết bị SDWAN</w:t>
            </w:r>
            <w:r>
              <w:rPr>
                <w:rFonts w:ascii="Times New Roman" w:hAnsi="Times New Roman" w:cs="Times New Roman"/>
                <w:sz w:val="24"/>
              </w:rPr>
              <w:t xml:space="preserve"> cho FT (chức năng đã có) </w:t>
            </w:r>
            <w:r w:rsidRPr="00460DD8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chuyển sang bước 3</w:t>
            </w:r>
          </w:p>
        </w:tc>
      </w:tr>
      <w:tr w:rsidR="009B4256" w14:paraId="7F991C95" w14:textId="77777777" w:rsidTr="003A6C4D">
        <w:tc>
          <w:tcPr>
            <w:tcW w:w="805" w:type="dxa"/>
          </w:tcPr>
          <w:p w14:paraId="76363043" w14:textId="2A3CE3B7" w:rsidR="009B4256" w:rsidRPr="009B4256" w:rsidRDefault="009B4256" w:rsidP="003D33F9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94" w:type="dxa"/>
          </w:tcPr>
          <w:p w14:paraId="17E67813" w14:textId="06C96570" w:rsidR="006C14AE" w:rsidRPr="009B4256" w:rsidRDefault="00460DD8" w:rsidP="002C0C7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FT thực hiện </w:t>
            </w:r>
            <w:r w:rsidR="006C14AE">
              <w:rPr>
                <w:rFonts w:ascii="Times New Roman" w:hAnsi="Times New Roman" w:cs="Times New Roman"/>
                <w:sz w:val="24"/>
              </w:rPr>
              <w:t xml:space="preserve">click xem chi tiết công việc trên giao diện quản lý công việc </w:t>
            </w:r>
            <w:r w:rsidR="006C14AE" w:rsidRPr="006C14AE">
              <w:rPr>
                <w:rFonts w:ascii="Times New Roman" w:hAnsi="Times New Roman" w:cs="Times New Roman"/>
                <w:sz w:val="24"/>
              </w:rPr>
              <w:sym w:font="Wingdings" w:char="F0E0"/>
            </w:r>
            <w:r w:rsidR="006C14AE">
              <w:rPr>
                <w:rFonts w:ascii="Times New Roman" w:hAnsi="Times New Roman" w:cs="Times New Roman"/>
                <w:sz w:val="24"/>
              </w:rPr>
              <w:t xml:space="preserve"> Click xem chi tiết công việc </w:t>
            </w:r>
            <w:r w:rsidR="002C0C74">
              <w:rPr>
                <w:rFonts w:ascii="Times New Roman" w:hAnsi="Times New Roman" w:cs="Times New Roman"/>
                <w:sz w:val="24"/>
              </w:rPr>
              <w:t>“Đấu nối tổng đài thiết bị, dịch vụ” trên giao diện danh sách công việc con</w:t>
            </w:r>
            <w:r w:rsidR="006C14AE" w:rsidRPr="006C14AE">
              <w:rPr>
                <w:rFonts w:ascii="Times New Roman" w:hAnsi="Times New Roman" w:cs="Times New Roman"/>
                <w:sz w:val="24"/>
              </w:rPr>
              <w:sym w:font="Wingdings" w:char="F0E0"/>
            </w:r>
            <w:r w:rsidR="006C14AE">
              <w:rPr>
                <w:rFonts w:ascii="Times New Roman" w:hAnsi="Times New Roman" w:cs="Times New Roman"/>
                <w:sz w:val="24"/>
              </w:rPr>
              <w:t xml:space="preserve"> Chuyển sang bước 4</w:t>
            </w:r>
          </w:p>
        </w:tc>
      </w:tr>
      <w:tr w:rsidR="006C14AE" w14:paraId="18C0F62C" w14:textId="77777777" w:rsidTr="003A6C4D">
        <w:tc>
          <w:tcPr>
            <w:tcW w:w="805" w:type="dxa"/>
          </w:tcPr>
          <w:p w14:paraId="1FDDD79E" w14:textId="77777777" w:rsidR="006C14AE" w:rsidRPr="009B4256" w:rsidRDefault="006C14AE" w:rsidP="003D33F9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94" w:type="dxa"/>
          </w:tcPr>
          <w:p w14:paraId="729262DB" w14:textId="4E89308C" w:rsidR="003A6C4D" w:rsidRDefault="006C14AE" w:rsidP="003A6C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VSmart thực hiện gọi BCCS</w:t>
            </w:r>
            <w:r w:rsidR="003A6C4D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3A6C4D" w:rsidRPr="003A6C4D">
              <w:rPr>
                <w:rFonts w:ascii="Times New Roman" w:hAnsi="Times New Roman" w:cs="Times New Roman"/>
                <w:sz w:val="24"/>
              </w:rPr>
              <w:t>Hàm mô tả nghiệp vụ lấy thông tin thiết bị cũ đã được kích hoạt trên tổng đài sdwan trước khi thực hiện đổi thiết bị</w:t>
            </w:r>
            <w:r w:rsidR="003A6C4D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3A6C4D" w:rsidRPr="003A6C4D">
              <w:rPr>
                <w:rFonts w:ascii="Times New Roman" w:hAnsi="Times New Roman" w:cs="Times New Roman"/>
                <w:sz w:val="24"/>
              </w:rPr>
              <w:t>loadOldDeviceSdwanSub</w:t>
            </w:r>
            <w:r w:rsidR="003A6C4D">
              <w:rPr>
                <w:rFonts w:ascii="Times New Roman" w:hAnsi="Times New Roman" w:cs="Times New Roman"/>
                <w:sz w:val="24"/>
              </w:rPr>
              <w:t>) với:</w:t>
            </w:r>
          </w:p>
          <w:p w14:paraId="33254C47" w14:textId="039550AE" w:rsidR="003A6C4D" w:rsidRPr="003A6C4D" w:rsidRDefault="003A6C4D" w:rsidP="003D33F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3A6C4D">
              <w:rPr>
                <w:rFonts w:ascii="Times New Roman" w:hAnsi="Times New Roman" w:cs="Times New Roman"/>
                <w:sz w:val="24"/>
                <w:highlight w:val="yellow"/>
              </w:rPr>
              <w:t>Thông tin request:</w:t>
            </w:r>
          </w:p>
          <w:tbl>
            <w:tblPr>
              <w:tblW w:w="8180" w:type="dxa"/>
              <w:tblLook w:val="04A0" w:firstRow="1" w:lastRow="0" w:firstColumn="1" w:lastColumn="0" w:noHBand="0" w:noVBand="1"/>
            </w:tblPr>
            <w:tblGrid>
              <w:gridCol w:w="2020"/>
              <w:gridCol w:w="6160"/>
            </w:tblGrid>
            <w:tr w:rsidR="003A6C4D" w:rsidRPr="003A6C4D" w14:paraId="618AA5D0" w14:textId="77777777" w:rsidTr="003A6C4D">
              <w:trPr>
                <w:trHeight w:val="315"/>
              </w:trPr>
              <w:tc>
                <w:tcPr>
                  <w:tcW w:w="2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71447443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accountOrIsdn</w:t>
                  </w:r>
                </w:p>
              </w:tc>
              <w:tc>
                <w:tcPr>
                  <w:tcW w:w="6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A2D28FF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Số thuê bao</w:t>
                  </w:r>
                </w:p>
              </w:tc>
            </w:tr>
          </w:tbl>
          <w:p w14:paraId="1244D318" w14:textId="422F9EF1" w:rsidR="003A6C4D" w:rsidRPr="003A6C4D" w:rsidRDefault="003A6C4D" w:rsidP="003D33F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3A6C4D">
              <w:rPr>
                <w:rFonts w:ascii="Times New Roman" w:hAnsi="Times New Roman" w:cs="Times New Roman"/>
                <w:sz w:val="24"/>
                <w:highlight w:val="yellow"/>
              </w:rPr>
              <w:t xml:space="preserve">Thông tin response: </w:t>
            </w:r>
          </w:p>
          <w:tbl>
            <w:tblPr>
              <w:tblW w:w="10437" w:type="dxa"/>
              <w:tblLook w:val="04A0" w:firstRow="1" w:lastRow="0" w:firstColumn="1" w:lastColumn="0" w:noHBand="0" w:noVBand="1"/>
            </w:tblPr>
            <w:tblGrid>
              <w:gridCol w:w="2020"/>
              <w:gridCol w:w="2927"/>
              <w:gridCol w:w="2160"/>
              <w:gridCol w:w="1530"/>
              <w:gridCol w:w="1800"/>
            </w:tblGrid>
            <w:tr w:rsidR="003A6C4D" w:rsidRPr="003A6C4D" w14:paraId="28347E81" w14:textId="77777777" w:rsidTr="003A6C4D">
              <w:trPr>
                <w:trHeight w:val="315"/>
              </w:trPr>
              <w:tc>
                <w:tcPr>
                  <w:tcW w:w="2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FC057C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responseCode</w:t>
                  </w:r>
                </w:p>
              </w:tc>
              <w:tc>
                <w:tcPr>
                  <w:tcW w:w="29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66B39E5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Mã lỗi. Nếu thành công = 0</w:t>
                  </w:r>
                </w:p>
              </w:tc>
              <w:tc>
                <w:tcPr>
                  <w:tcW w:w="2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A98C37B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19035DA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46EC2D1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String</w:t>
                  </w:r>
                </w:p>
              </w:tc>
            </w:tr>
            <w:tr w:rsidR="003A6C4D" w:rsidRPr="003A6C4D" w14:paraId="5F3B159A" w14:textId="77777777" w:rsidTr="003A6C4D">
              <w:trPr>
                <w:trHeight w:val="315"/>
              </w:trPr>
              <w:tc>
                <w:tcPr>
                  <w:tcW w:w="20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0E5E5A5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description</w:t>
                  </w:r>
                </w:p>
              </w:tc>
              <w:tc>
                <w:tcPr>
                  <w:tcW w:w="292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EA7A90F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Mô tả thông báo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10D6E2E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B48B5DD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F75A4AA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String</w:t>
                  </w:r>
                </w:p>
              </w:tc>
            </w:tr>
            <w:tr w:rsidR="003A6C4D" w:rsidRPr="003A6C4D" w14:paraId="0F6817EF" w14:textId="77777777" w:rsidTr="003A6C4D">
              <w:trPr>
                <w:trHeight w:val="315"/>
              </w:trPr>
              <w:tc>
                <w:tcPr>
                  <w:tcW w:w="20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8B89AEB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subSdwan</w:t>
                  </w:r>
                </w:p>
              </w:tc>
              <w:tc>
                <w:tcPr>
                  <w:tcW w:w="292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D1C31BD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Mô tả thiết bị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DAD0FFB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34ACE61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7DC0993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Object</w:t>
                  </w:r>
                </w:p>
              </w:tc>
            </w:tr>
            <w:tr w:rsidR="003A6C4D" w:rsidRPr="003A6C4D" w14:paraId="3DCBC6CD" w14:textId="77777777" w:rsidTr="003A6C4D">
              <w:trPr>
                <w:trHeight w:val="315"/>
              </w:trPr>
              <w:tc>
                <w:tcPr>
                  <w:tcW w:w="20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76AE2E6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subSdwan</w:t>
                  </w:r>
                </w:p>
              </w:tc>
              <w:tc>
                <w:tcPr>
                  <w:tcW w:w="292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A8F5870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8409414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sdwanDeviceCode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07DC9D6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Mã thiết bị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4B4F946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String</w:t>
                  </w:r>
                </w:p>
              </w:tc>
            </w:tr>
            <w:tr w:rsidR="003A6C4D" w:rsidRPr="003A6C4D" w14:paraId="4DA5FF73" w14:textId="77777777" w:rsidTr="003A6C4D">
              <w:trPr>
                <w:trHeight w:val="315"/>
              </w:trPr>
              <w:tc>
                <w:tcPr>
                  <w:tcW w:w="20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D966E2E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292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F0DAE09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ADA4225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sdwanDeviceSerial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2286C18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Serial thiết bị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3C7A8DC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String</w:t>
                  </w:r>
                </w:p>
              </w:tc>
            </w:tr>
            <w:tr w:rsidR="003A6C4D" w:rsidRPr="003A6C4D" w14:paraId="756D7032" w14:textId="77777777" w:rsidTr="003A6C4D">
              <w:trPr>
                <w:trHeight w:val="315"/>
              </w:trPr>
              <w:tc>
                <w:tcPr>
                  <w:tcW w:w="20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445BE9C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292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2AE4CBA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3C23E54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sdwanDeviceIp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DDE16A6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Ip thiết bị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C17BAFE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String</w:t>
                  </w:r>
                </w:p>
              </w:tc>
            </w:tr>
            <w:tr w:rsidR="003A6C4D" w:rsidRPr="003A6C4D" w14:paraId="74D15121" w14:textId="77777777" w:rsidTr="003A6C4D">
              <w:trPr>
                <w:trHeight w:val="315"/>
              </w:trPr>
              <w:tc>
                <w:tcPr>
                  <w:tcW w:w="20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2762AC6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292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A53A41B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5CB5FCD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sdwanDevicePass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6270A97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Pass thiết bị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2CE0637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String</w:t>
                  </w:r>
                </w:p>
              </w:tc>
            </w:tr>
          </w:tbl>
          <w:p w14:paraId="0AF5E676" w14:textId="0970CAC8" w:rsidR="003A6C4D" w:rsidRDefault="003A6C4D" w:rsidP="003D33F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3A6C4D">
              <w:rPr>
                <w:rFonts w:ascii="Times New Roman" w:hAnsi="Times New Roman" w:cs="Times New Roman"/>
                <w:sz w:val="24"/>
              </w:rPr>
              <w:t>Nếu</w:t>
            </w:r>
            <w:r>
              <w:rPr>
                <w:rFonts w:ascii="Times New Roman" w:hAnsi="Times New Roman" w:cs="Times New Roman"/>
                <w:sz w:val="24"/>
              </w:rPr>
              <w:t xml:space="preserve"> gọi BCCS thành công UI thực hiện load giao diện thông tin response (xem mô tả giao diện) </w:t>
            </w:r>
            <w:r w:rsidRPr="003A6C4D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Chuyển sang bước 5</w:t>
            </w:r>
          </w:p>
          <w:p w14:paraId="1CA59E92" w14:textId="6A439E65" w:rsidR="003A6C4D" w:rsidRPr="003A6C4D" w:rsidRDefault="003A6C4D" w:rsidP="003D33F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Nếu gọi BCCS thất bại </w:t>
            </w:r>
            <w:r w:rsidRPr="003A6C4D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thực hiện thông báo lỗi từ BCCS </w:t>
            </w:r>
          </w:p>
        </w:tc>
      </w:tr>
      <w:tr w:rsidR="003A6C4D" w14:paraId="660CBB61" w14:textId="77777777" w:rsidTr="003A6C4D">
        <w:tc>
          <w:tcPr>
            <w:tcW w:w="805" w:type="dxa"/>
          </w:tcPr>
          <w:p w14:paraId="3BF768A6" w14:textId="77777777" w:rsidR="003A6C4D" w:rsidRPr="009B4256" w:rsidRDefault="003A6C4D" w:rsidP="003D33F9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94" w:type="dxa"/>
          </w:tcPr>
          <w:p w14:paraId="5CF04E3E" w14:textId="77777777" w:rsidR="003A6C4D" w:rsidRDefault="003A6C4D" w:rsidP="003A6C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Trên UI remove thiết bị, FT thực hiện click Button remove thiết bị </w:t>
            </w:r>
            <w:r w:rsidRPr="003A6C4D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VSmart thực hiện gọi BCCS: </w:t>
            </w:r>
            <w:r w:rsidRPr="003A6C4D">
              <w:rPr>
                <w:rFonts w:ascii="Times New Roman" w:hAnsi="Times New Roman" w:cs="Times New Roman"/>
                <w:sz w:val="24"/>
              </w:rPr>
              <w:t>Hàm mô tả nghiệp vụ hủy đấu nối thiết bị trên tổng đài sdwan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3A6C4D">
              <w:rPr>
                <w:rFonts w:ascii="Times New Roman" w:hAnsi="Times New Roman" w:cs="Times New Roman"/>
                <w:sz w:val="24"/>
              </w:rPr>
              <w:t>removeSdwanDevice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14:paraId="1A328D98" w14:textId="77777777" w:rsidR="003A6C4D" w:rsidRPr="003A6C4D" w:rsidRDefault="003A6C4D" w:rsidP="003D33F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3A6C4D">
              <w:rPr>
                <w:rFonts w:ascii="Times New Roman" w:hAnsi="Times New Roman" w:cs="Times New Roman"/>
                <w:sz w:val="24"/>
                <w:highlight w:val="yellow"/>
              </w:rPr>
              <w:t>Thông tin request:</w:t>
            </w:r>
          </w:p>
          <w:tbl>
            <w:tblPr>
              <w:tblW w:w="10360" w:type="dxa"/>
              <w:tblLook w:val="04A0" w:firstRow="1" w:lastRow="0" w:firstColumn="1" w:lastColumn="0" w:noHBand="0" w:noVBand="1"/>
            </w:tblPr>
            <w:tblGrid>
              <w:gridCol w:w="2940"/>
              <w:gridCol w:w="6040"/>
              <w:gridCol w:w="1380"/>
            </w:tblGrid>
            <w:tr w:rsidR="003A6C4D" w:rsidRPr="003A6C4D" w14:paraId="38829D34" w14:textId="77777777" w:rsidTr="003A6C4D">
              <w:trPr>
                <w:trHeight w:val="315"/>
              </w:trPr>
              <w:tc>
                <w:tcPr>
                  <w:tcW w:w="29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1D7EEB40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accountOrIsdn</w:t>
                  </w:r>
                </w:p>
              </w:tc>
              <w:tc>
                <w:tcPr>
                  <w:tcW w:w="604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913BAA9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Số thuê bao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4ECB903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String</w:t>
                  </w:r>
                </w:p>
              </w:tc>
            </w:tr>
            <w:tr w:rsidR="003A6C4D" w:rsidRPr="003A6C4D" w14:paraId="39E5AE98" w14:textId="77777777" w:rsidTr="003A6C4D">
              <w:trPr>
                <w:trHeight w:val="315"/>
              </w:trPr>
              <w:tc>
                <w:tcPr>
                  <w:tcW w:w="294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05D5AA23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subOrderId</w:t>
                  </w:r>
                </w:p>
              </w:tc>
              <w:tc>
                <w:tcPr>
                  <w:tcW w:w="604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0ECB6CF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Id yêu cầu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42E28F2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Long</w:t>
                  </w:r>
                </w:p>
              </w:tc>
            </w:tr>
            <w:tr w:rsidR="003A6C4D" w:rsidRPr="003A6C4D" w14:paraId="09448DCF" w14:textId="77777777" w:rsidTr="003A6C4D">
              <w:trPr>
                <w:trHeight w:val="315"/>
              </w:trPr>
              <w:tc>
                <w:tcPr>
                  <w:tcW w:w="294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3B67DF86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customerOrderId</w:t>
                  </w:r>
                </w:p>
              </w:tc>
              <w:tc>
                <w:tcPr>
                  <w:tcW w:w="604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AF6FD83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Id nhóm yêu cầu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068384D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Long</w:t>
                  </w:r>
                </w:p>
              </w:tc>
            </w:tr>
            <w:tr w:rsidR="003A6C4D" w:rsidRPr="003A6C4D" w14:paraId="553DC6F2" w14:textId="77777777" w:rsidTr="003A6C4D">
              <w:trPr>
                <w:trHeight w:val="315"/>
              </w:trPr>
              <w:tc>
                <w:tcPr>
                  <w:tcW w:w="294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2600FBA4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shopCode</w:t>
                  </w:r>
                </w:p>
              </w:tc>
              <w:tc>
                <w:tcPr>
                  <w:tcW w:w="604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EC29A53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Mã tổ đội thực hiện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AA70A2A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String</w:t>
                  </w:r>
                </w:p>
              </w:tc>
            </w:tr>
            <w:tr w:rsidR="003A6C4D" w:rsidRPr="003A6C4D" w14:paraId="4D3D3A5F" w14:textId="77777777" w:rsidTr="003A6C4D">
              <w:trPr>
                <w:trHeight w:val="315"/>
              </w:trPr>
              <w:tc>
                <w:tcPr>
                  <w:tcW w:w="294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3E061C03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loginName</w:t>
                  </w:r>
                </w:p>
              </w:tc>
              <w:tc>
                <w:tcPr>
                  <w:tcW w:w="604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B6D80BA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Mã nhân viên thực hiện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2F006B0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String</w:t>
                  </w:r>
                </w:p>
              </w:tc>
            </w:tr>
            <w:tr w:rsidR="003A6C4D" w:rsidRPr="003A6C4D" w14:paraId="764A43FB" w14:textId="77777777" w:rsidTr="003A6C4D">
              <w:trPr>
                <w:trHeight w:val="315"/>
              </w:trPr>
              <w:tc>
                <w:tcPr>
                  <w:tcW w:w="294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40F51D57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taskId</w:t>
                  </w:r>
                </w:p>
              </w:tc>
              <w:tc>
                <w:tcPr>
                  <w:tcW w:w="604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6736062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Id công việc con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34557E8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Long</w:t>
                  </w:r>
                </w:p>
              </w:tc>
            </w:tr>
          </w:tbl>
          <w:p w14:paraId="6E5D960E" w14:textId="77777777" w:rsidR="003A6C4D" w:rsidRDefault="003A6C4D" w:rsidP="003D33F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 w:rsidRPr="003A6C4D">
              <w:rPr>
                <w:rFonts w:ascii="Times New Roman" w:hAnsi="Times New Roman" w:cs="Times New Roman"/>
                <w:sz w:val="24"/>
                <w:highlight w:val="yellow"/>
              </w:rPr>
              <w:t>Thông tin response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tbl>
            <w:tblPr>
              <w:tblW w:w="10080" w:type="dxa"/>
              <w:tblLook w:val="04A0" w:firstRow="1" w:lastRow="0" w:firstColumn="1" w:lastColumn="0" w:noHBand="0" w:noVBand="1"/>
            </w:tblPr>
            <w:tblGrid>
              <w:gridCol w:w="2020"/>
              <w:gridCol w:w="6160"/>
              <w:gridCol w:w="1900"/>
            </w:tblGrid>
            <w:tr w:rsidR="003A6C4D" w:rsidRPr="003A6C4D" w14:paraId="601177C0" w14:textId="77777777" w:rsidTr="003A6C4D">
              <w:trPr>
                <w:trHeight w:val="315"/>
              </w:trPr>
              <w:tc>
                <w:tcPr>
                  <w:tcW w:w="2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1B71CB5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responseCode</w:t>
                  </w:r>
                </w:p>
              </w:tc>
              <w:tc>
                <w:tcPr>
                  <w:tcW w:w="6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8D533E8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Mã lỗi. Nếu thành công = 0</w:t>
                  </w:r>
                </w:p>
              </w:tc>
              <w:tc>
                <w:tcPr>
                  <w:tcW w:w="190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67A6214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String</w:t>
                  </w:r>
                </w:p>
              </w:tc>
            </w:tr>
            <w:tr w:rsidR="003A6C4D" w:rsidRPr="003A6C4D" w14:paraId="5B1ABF75" w14:textId="77777777" w:rsidTr="003A6C4D">
              <w:trPr>
                <w:trHeight w:val="315"/>
              </w:trPr>
              <w:tc>
                <w:tcPr>
                  <w:tcW w:w="20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92BDC77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description</w:t>
                  </w:r>
                </w:p>
              </w:tc>
              <w:tc>
                <w:tcPr>
                  <w:tcW w:w="61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2B5814B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Mô tả thông báo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E298D33" w14:textId="77777777" w:rsidR="003A6C4D" w:rsidRPr="003A6C4D" w:rsidRDefault="003A6C4D" w:rsidP="003A6C4D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3A6C4D">
                    <w:rPr>
                      <w:rFonts w:ascii="Calibri" w:hAnsi="Calibri" w:cs="Calibri"/>
                      <w:color w:val="000000"/>
                      <w:sz w:val="24"/>
                    </w:rPr>
                    <w:t>String</w:t>
                  </w:r>
                </w:p>
              </w:tc>
            </w:tr>
          </w:tbl>
          <w:p w14:paraId="569D8429" w14:textId="39F5AB07" w:rsidR="003A6C4D" w:rsidRDefault="003A6C4D" w:rsidP="003D33F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Nếu gọi BCCS </w:t>
            </w:r>
            <w:r w:rsidR="002C0C74">
              <w:rPr>
                <w:rFonts w:ascii="Times New Roman" w:hAnsi="Times New Roman" w:cs="Times New Roman"/>
                <w:sz w:val="24"/>
              </w:rPr>
              <w:t>OK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A6C4D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UI thực hiện thông báo BCCS trả về </w:t>
            </w:r>
            <w:r w:rsidR="009B68E9">
              <w:rPr>
                <w:rFonts w:ascii="Times New Roman" w:hAnsi="Times New Roman" w:cs="Times New Roman"/>
                <w:sz w:val="24"/>
              </w:rPr>
              <w:t xml:space="preserve">và chuyển sang chức năng đấu nối thiết bị mới\cũ </w:t>
            </w:r>
          </w:p>
          <w:p w14:paraId="1D767FAC" w14:textId="620CA78F" w:rsidR="003A6C4D" w:rsidRPr="009B68E9" w:rsidRDefault="003A6C4D" w:rsidP="003D33F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Nếu </w:t>
            </w:r>
            <w:r w:rsidR="009B68E9">
              <w:rPr>
                <w:rFonts w:ascii="Times New Roman" w:hAnsi="Times New Roman" w:cs="Times New Roman"/>
                <w:sz w:val="24"/>
              </w:rPr>
              <w:t xml:space="preserve">gọi BCCS </w:t>
            </w:r>
            <w:r w:rsidR="002C0C74">
              <w:rPr>
                <w:rFonts w:ascii="Times New Roman" w:hAnsi="Times New Roman" w:cs="Times New Roman"/>
                <w:sz w:val="24"/>
              </w:rPr>
              <w:t>validate NOT OK</w:t>
            </w:r>
            <w:r w:rsidR="009B68E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B68E9" w:rsidRPr="009B68E9">
              <w:rPr>
                <w:rFonts w:ascii="Times New Roman" w:hAnsi="Times New Roman" w:cs="Times New Roman"/>
                <w:sz w:val="24"/>
              </w:rPr>
              <w:sym w:font="Wingdings" w:char="F0E0"/>
            </w:r>
            <w:r w:rsidR="009B68E9">
              <w:rPr>
                <w:rFonts w:ascii="Times New Roman" w:hAnsi="Times New Roman" w:cs="Times New Roman"/>
                <w:sz w:val="24"/>
              </w:rPr>
              <w:t xml:space="preserve"> UI thực hiện thông báo lỗi tương ứng </w:t>
            </w:r>
          </w:p>
        </w:tc>
      </w:tr>
    </w:tbl>
    <w:p w14:paraId="49B33749" w14:textId="77777777" w:rsidR="009B4256" w:rsidRPr="009B4256" w:rsidRDefault="009B4256" w:rsidP="009B4256"/>
    <w:p w14:paraId="627537CC" w14:textId="77777777" w:rsidR="00FE41E1" w:rsidRPr="00FE41E1" w:rsidRDefault="00FE41E1" w:rsidP="00FE41E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C0FD6D7" w14:textId="40257495" w:rsidR="00837E8C" w:rsidRDefault="00837E8C" w:rsidP="00625EDE">
      <w:pPr>
        <w:rPr>
          <w:rFonts w:ascii="Times New Roman" w:hAnsi="Times New Roman" w:cs="Times New Roman"/>
          <w:sz w:val="24"/>
        </w:rPr>
      </w:pPr>
    </w:p>
    <w:p w14:paraId="77F64514" w14:textId="77777777" w:rsidR="00625EDE" w:rsidRPr="00625EDE" w:rsidRDefault="00625EDE" w:rsidP="00625EDE">
      <w:pPr>
        <w:rPr>
          <w:rFonts w:ascii="Times New Roman" w:hAnsi="Times New Roman" w:cs="Times New Roman"/>
          <w:sz w:val="24"/>
        </w:rPr>
      </w:pPr>
    </w:p>
    <w:p w14:paraId="0192B031" w14:textId="577A23DA" w:rsidR="00625EDE" w:rsidRPr="00A76518" w:rsidRDefault="009B68E9" w:rsidP="003D33F9">
      <w:pPr>
        <w:pStyle w:val="Heading4"/>
        <w:numPr>
          <w:ilvl w:val="1"/>
          <w:numId w:val="8"/>
        </w:numPr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 xml:space="preserve">Chức năng đấu nối thiết bị mới </w:t>
      </w:r>
    </w:p>
    <w:p w14:paraId="5DA71768" w14:textId="3EE4DCCD" w:rsidR="00625EDE" w:rsidRPr="009B68E9" w:rsidRDefault="009B68E9" w:rsidP="003D33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B68E9">
        <w:rPr>
          <w:rFonts w:ascii="Times New Roman" w:hAnsi="Times New Roman" w:cs="Times New Roman"/>
          <w:sz w:val="24"/>
        </w:rPr>
        <w:t xml:space="preserve">Chức năng dùng để đấu nối thiết bị mới với tổng đài </w:t>
      </w:r>
    </w:p>
    <w:p w14:paraId="6CF77CF6" w14:textId="530064A1" w:rsidR="009B68E9" w:rsidRPr="009B68E9" w:rsidRDefault="009B68E9" w:rsidP="003D33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B68E9">
        <w:rPr>
          <w:rFonts w:ascii="Times New Roman" w:hAnsi="Times New Roman" w:cs="Times New Roman"/>
          <w:sz w:val="24"/>
        </w:rPr>
        <w:t xml:space="preserve">Để vào chức năng: Sau khi thao tác xóa thành công thiết bị SDWAN cũ </w:t>
      </w:r>
    </w:p>
    <w:p w14:paraId="6E39CF44" w14:textId="6E6154DC" w:rsidR="00625EDE" w:rsidRPr="00D74FA3" w:rsidRDefault="00625EDE" w:rsidP="003D33F9">
      <w:pPr>
        <w:pStyle w:val="Heading5"/>
        <w:numPr>
          <w:ilvl w:val="2"/>
          <w:numId w:val="13"/>
        </w:numPr>
        <w:rPr>
          <w:rFonts w:ascii="Times New Roman" w:hAnsi="Times New Roman" w:cs="Times New Roman"/>
          <w:b/>
          <w:sz w:val="24"/>
        </w:rPr>
      </w:pPr>
      <w:r w:rsidRPr="00D74FA3">
        <w:rPr>
          <w:rFonts w:ascii="Times New Roman" w:hAnsi="Times New Roman" w:cs="Times New Roman"/>
          <w:b/>
          <w:sz w:val="24"/>
        </w:rPr>
        <w:t>Thiết kế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25EDE" w14:paraId="6B3F354C" w14:textId="77777777" w:rsidTr="00BA6026">
        <w:tc>
          <w:tcPr>
            <w:tcW w:w="5395" w:type="dxa"/>
          </w:tcPr>
          <w:p w14:paraId="3AD14AE1" w14:textId="7DFBE35C" w:rsidR="00625EDE" w:rsidRDefault="00596393" w:rsidP="00596393">
            <w:pPr>
              <w:ind w:left="-27" w:firstLine="360"/>
              <w:rPr>
                <w:rFonts w:ascii="Times New Roman" w:hAnsi="Times New Roman" w:cs="Times New Roman"/>
                <w:sz w:val="24"/>
              </w:rPr>
            </w:pPr>
            <w:bookmarkStart w:id="22" w:name="_GoBack"/>
            <w:r w:rsidRPr="00596393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434E34C9" wp14:editId="2A4BE04F">
                  <wp:extent cx="2495898" cy="4220164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422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2"/>
          </w:p>
        </w:tc>
        <w:tc>
          <w:tcPr>
            <w:tcW w:w="5395" w:type="dxa"/>
          </w:tcPr>
          <w:p w14:paraId="4D3AFE6B" w14:textId="158A3AF4" w:rsidR="00625EDE" w:rsidRDefault="002A4D6F" w:rsidP="00BA60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Để vào màn hình này FT cần remove thiết bị SDWAN cũ </w:t>
            </w:r>
            <w:r w:rsidRPr="002A4D6F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FT chọn tab Đấu mới thiết bị SDWAN</w:t>
            </w:r>
          </w:p>
        </w:tc>
      </w:tr>
    </w:tbl>
    <w:p w14:paraId="7E84183F" w14:textId="77777777" w:rsidR="002A4D6F" w:rsidRDefault="002A4D6F" w:rsidP="002A4D6F">
      <w:pPr>
        <w:rPr>
          <w:rFonts w:ascii="Times New Roman" w:hAnsi="Times New Roman" w:cs="Times New Roman"/>
          <w:b/>
          <w:noProof/>
          <w:sz w:val="24"/>
        </w:rPr>
      </w:pPr>
    </w:p>
    <w:p w14:paraId="72EC8A0F" w14:textId="6E278E1E" w:rsidR="00625EDE" w:rsidRDefault="002A4D6F" w:rsidP="002A4D6F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*Mô tả các trường trên giao diện:</w:t>
      </w:r>
    </w:p>
    <w:tbl>
      <w:tblPr>
        <w:tblStyle w:val="TableGrid"/>
        <w:tblW w:w="11425" w:type="dxa"/>
        <w:tblLook w:val="04A0" w:firstRow="1" w:lastRow="0" w:firstColumn="1" w:lastColumn="0" w:noHBand="0" w:noVBand="1"/>
      </w:tblPr>
      <w:tblGrid>
        <w:gridCol w:w="644"/>
        <w:gridCol w:w="2774"/>
        <w:gridCol w:w="1657"/>
        <w:gridCol w:w="707"/>
        <w:gridCol w:w="1122"/>
        <w:gridCol w:w="4521"/>
      </w:tblGrid>
      <w:tr w:rsidR="00500F03" w14:paraId="0C02CEF0" w14:textId="3D893979" w:rsidTr="00284393">
        <w:tc>
          <w:tcPr>
            <w:tcW w:w="644" w:type="dxa"/>
            <w:shd w:val="clear" w:color="auto" w:fill="8DB3E2" w:themeFill="text2" w:themeFillTint="66"/>
          </w:tcPr>
          <w:p w14:paraId="6E5C6D55" w14:textId="20773483" w:rsidR="002A4D6F" w:rsidRPr="002A4D6F" w:rsidRDefault="00500F03" w:rsidP="00500F0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STT</w:t>
            </w:r>
          </w:p>
        </w:tc>
        <w:tc>
          <w:tcPr>
            <w:tcW w:w="2774" w:type="dxa"/>
            <w:shd w:val="clear" w:color="auto" w:fill="8DB3E2" w:themeFill="text2" w:themeFillTint="66"/>
          </w:tcPr>
          <w:p w14:paraId="6ADB4B24" w14:textId="6193326B" w:rsidR="002A4D6F" w:rsidRPr="002A4D6F" w:rsidRDefault="002A4D6F" w:rsidP="00500F0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2A4D6F">
              <w:rPr>
                <w:rFonts w:ascii="Times New Roman" w:hAnsi="Times New Roman" w:cs="Times New Roman"/>
                <w:sz w:val="24"/>
              </w:rPr>
              <w:t>Tên</w:t>
            </w:r>
          </w:p>
        </w:tc>
        <w:tc>
          <w:tcPr>
            <w:tcW w:w="1657" w:type="dxa"/>
            <w:shd w:val="clear" w:color="auto" w:fill="8DB3E2" w:themeFill="text2" w:themeFillTint="66"/>
          </w:tcPr>
          <w:p w14:paraId="79DE8841" w14:textId="67020F68" w:rsidR="002A4D6F" w:rsidRPr="002A4D6F" w:rsidRDefault="002A4D6F" w:rsidP="00500F0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2A4D6F">
              <w:rPr>
                <w:rFonts w:ascii="Times New Roman" w:hAnsi="Times New Roman" w:cs="Times New Roman"/>
                <w:sz w:val="24"/>
              </w:rPr>
              <w:t>Loại Control</w:t>
            </w:r>
          </w:p>
        </w:tc>
        <w:tc>
          <w:tcPr>
            <w:tcW w:w="707" w:type="dxa"/>
            <w:shd w:val="clear" w:color="auto" w:fill="8DB3E2" w:themeFill="text2" w:themeFillTint="66"/>
          </w:tcPr>
          <w:p w14:paraId="691E2045" w14:textId="5515EF22" w:rsidR="002A4D6F" w:rsidRPr="002A4D6F" w:rsidRDefault="002A4D6F" w:rsidP="00500F0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2A4D6F">
              <w:rPr>
                <w:rFonts w:ascii="Times New Roman" w:hAnsi="Times New Roman" w:cs="Times New Roman"/>
                <w:sz w:val="24"/>
              </w:rPr>
              <w:t>Sửa</w:t>
            </w:r>
          </w:p>
        </w:tc>
        <w:tc>
          <w:tcPr>
            <w:tcW w:w="1122" w:type="dxa"/>
            <w:shd w:val="clear" w:color="auto" w:fill="8DB3E2" w:themeFill="text2" w:themeFillTint="66"/>
          </w:tcPr>
          <w:p w14:paraId="43C8DE3E" w14:textId="4583C9D6" w:rsidR="002A4D6F" w:rsidRPr="002A4D6F" w:rsidRDefault="002A4D6F" w:rsidP="00500F0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2A4D6F">
              <w:rPr>
                <w:rFonts w:ascii="Times New Roman" w:hAnsi="Times New Roman" w:cs="Times New Roman"/>
                <w:sz w:val="24"/>
              </w:rPr>
              <w:t>Bắt buộc</w:t>
            </w:r>
          </w:p>
        </w:tc>
        <w:tc>
          <w:tcPr>
            <w:tcW w:w="4521" w:type="dxa"/>
            <w:shd w:val="clear" w:color="auto" w:fill="8DB3E2" w:themeFill="text2" w:themeFillTint="66"/>
          </w:tcPr>
          <w:p w14:paraId="546EB4C4" w14:textId="6BE2F274" w:rsidR="002A4D6F" w:rsidRPr="002A4D6F" w:rsidRDefault="002A4D6F" w:rsidP="00500F0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2A4D6F">
              <w:rPr>
                <w:rFonts w:ascii="Times New Roman" w:hAnsi="Times New Roman" w:cs="Times New Roman"/>
                <w:sz w:val="24"/>
              </w:rPr>
              <w:t>Mô tả</w:t>
            </w:r>
          </w:p>
        </w:tc>
      </w:tr>
      <w:tr w:rsidR="00500F03" w14:paraId="4055273D" w14:textId="77777777" w:rsidTr="00500F03">
        <w:tc>
          <w:tcPr>
            <w:tcW w:w="644" w:type="dxa"/>
          </w:tcPr>
          <w:p w14:paraId="7B6F5B2F" w14:textId="77777777" w:rsidR="00500F03" w:rsidRPr="00500F03" w:rsidRDefault="00500F03" w:rsidP="003D33F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4" w:type="dxa"/>
          </w:tcPr>
          <w:p w14:paraId="7A0A116F" w14:textId="64BB94AA" w:rsidR="00500F03" w:rsidRDefault="00500F03" w:rsidP="00500F0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Serial </w:t>
            </w:r>
          </w:p>
        </w:tc>
        <w:tc>
          <w:tcPr>
            <w:tcW w:w="1657" w:type="dxa"/>
          </w:tcPr>
          <w:p w14:paraId="6F4BB6CC" w14:textId="43075091" w:rsidR="00500F03" w:rsidRDefault="00500F03" w:rsidP="00500F0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Combobox </w:t>
            </w:r>
          </w:p>
        </w:tc>
        <w:tc>
          <w:tcPr>
            <w:tcW w:w="707" w:type="dxa"/>
          </w:tcPr>
          <w:p w14:paraId="46B0AA78" w14:textId="5F448B94" w:rsidR="00500F03" w:rsidRDefault="00500F03" w:rsidP="00500F0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122" w:type="dxa"/>
          </w:tcPr>
          <w:p w14:paraId="028888E7" w14:textId="3251BCDE" w:rsidR="00500F03" w:rsidRDefault="00500F03" w:rsidP="00500F0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4521" w:type="dxa"/>
          </w:tcPr>
          <w:p w14:paraId="7DEA9439" w14:textId="77777777" w:rsidR="00500F03" w:rsidRDefault="00500F03" w:rsidP="00500F0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-Serial thiết bị </w:t>
            </w:r>
          </w:p>
          <w:p w14:paraId="3E1DF792" w14:textId="77777777" w:rsidR="00500F03" w:rsidRDefault="00500F03" w:rsidP="00500F0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-Chon nhập search hoặc chọn value load ra từ combobox </w:t>
            </w:r>
          </w:p>
          <w:p w14:paraId="4AF8A816" w14:textId="2D2EFA8E" w:rsidR="00E1245E" w:rsidRDefault="00E1245E" w:rsidP="00500F0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-Load giá trị lấy được từ API </w:t>
            </w:r>
            <w:r w:rsidRPr="00E1245E">
              <w:rPr>
                <w:rFonts w:ascii="Times New Roman" w:hAnsi="Times New Roman" w:cs="Times New Roman"/>
                <w:sz w:val="24"/>
              </w:rPr>
              <w:t>loadSerialSdWan</w:t>
            </w:r>
          </w:p>
        </w:tc>
      </w:tr>
      <w:tr w:rsidR="0028612E" w14:paraId="2E7ED28F" w14:textId="77777777" w:rsidTr="00500F03">
        <w:tc>
          <w:tcPr>
            <w:tcW w:w="644" w:type="dxa"/>
          </w:tcPr>
          <w:p w14:paraId="63395E63" w14:textId="77777777" w:rsidR="0028612E" w:rsidRPr="00500F03" w:rsidRDefault="0028612E" w:rsidP="003D33F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4" w:type="dxa"/>
          </w:tcPr>
          <w:p w14:paraId="2AE6D522" w14:textId="3F90D92B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IP thiết bị </w:t>
            </w:r>
          </w:p>
        </w:tc>
        <w:tc>
          <w:tcPr>
            <w:tcW w:w="1657" w:type="dxa"/>
          </w:tcPr>
          <w:p w14:paraId="748B32AB" w14:textId="32E81A78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Text box </w:t>
            </w:r>
          </w:p>
        </w:tc>
        <w:tc>
          <w:tcPr>
            <w:tcW w:w="707" w:type="dxa"/>
          </w:tcPr>
          <w:p w14:paraId="1B23C89A" w14:textId="0D4C2AE3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122" w:type="dxa"/>
          </w:tcPr>
          <w:p w14:paraId="46D386CC" w14:textId="3E161045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4521" w:type="dxa"/>
          </w:tcPr>
          <w:p w14:paraId="2D7CE408" w14:textId="77777777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-IP thiết bị </w:t>
            </w:r>
          </w:p>
          <w:p w14:paraId="2B44CE04" w14:textId="77777777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-Maxlength: 255 ký tự</w:t>
            </w:r>
          </w:p>
          <w:p w14:paraId="09A03165" w14:textId="77777777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-Đủ 4 nhóm chữ số khác nhau ngăn cách nhau bởi dấu “.”</w:t>
            </w:r>
          </w:p>
          <w:p w14:paraId="3BE72B8F" w14:textId="61939D2C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-Thông báo vi phạm validate </w:t>
            </w:r>
            <w:r w:rsidRPr="0028612E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“IP không đúng định dạng cho phép”</w:t>
            </w:r>
          </w:p>
        </w:tc>
      </w:tr>
      <w:tr w:rsidR="0028612E" w14:paraId="57BA7F57" w14:textId="77777777" w:rsidTr="00500F03">
        <w:tc>
          <w:tcPr>
            <w:tcW w:w="644" w:type="dxa"/>
          </w:tcPr>
          <w:p w14:paraId="3B7EB374" w14:textId="77777777" w:rsidR="0028612E" w:rsidRPr="00500F03" w:rsidRDefault="0028612E" w:rsidP="003D33F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4" w:type="dxa"/>
          </w:tcPr>
          <w:p w14:paraId="06B74E39" w14:textId="3B6366BE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Mã thiết bị </w:t>
            </w:r>
          </w:p>
        </w:tc>
        <w:tc>
          <w:tcPr>
            <w:tcW w:w="1657" w:type="dxa"/>
          </w:tcPr>
          <w:p w14:paraId="41409575" w14:textId="045EEB3E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Text box </w:t>
            </w:r>
          </w:p>
        </w:tc>
        <w:tc>
          <w:tcPr>
            <w:tcW w:w="707" w:type="dxa"/>
          </w:tcPr>
          <w:p w14:paraId="65B27E8C" w14:textId="385F98D7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122" w:type="dxa"/>
          </w:tcPr>
          <w:p w14:paraId="0BADA0EC" w14:textId="46774A65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4521" w:type="dxa"/>
          </w:tcPr>
          <w:p w14:paraId="1F032BF8" w14:textId="175110B9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-Mã thiết bị </w:t>
            </w:r>
          </w:p>
        </w:tc>
      </w:tr>
      <w:tr w:rsidR="0028612E" w14:paraId="722D9B88" w14:textId="77777777" w:rsidTr="00500F03">
        <w:tc>
          <w:tcPr>
            <w:tcW w:w="644" w:type="dxa"/>
          </w:tcPr>
          <w:p w14:paraId="1626A30E" w14:textId="77777777" w:rsidR="0028612E" w:rsidRPr="00500F03" w:rsidRDefault="0028612E" w:rsidP="003D33F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4" w:type="dxa"/>
          </w:tcPr>
          <w:p w14:paraId="634A0296" w14:textId="1F20B4D1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Mật khẩu thiết bị </w:t>
            </w:r>
          </w:p>
        </w:tc>
        <w:tc>
          <w:tcPr>
            <w:tcW w:w="1657" w:type="dxa"/>
          </w:tcPr>
          <w:p w14:paraId="29521EAB" w14:textId="7C08A637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Text box </w:t>
            </w:r>
          </w:p>
        </w:tc>
        <w:tc>
          <w:tcPr>
            <w:tcW w:w="707" w:type="dxa"/>
          </w:tcPr>
          <w:p w14:paraId="4E6F485B" w14:textId="696DD9CF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122" w:type="dxa"/>
          </w:tcPr>
          <w:p w14:paraId="1E37BAC7" w14:textId="3649C13A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4521" w:type="dxa"/>
          </w:tcPr>
          <w:p w14:paraId="42A71454" w14:textId="77777777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-Mật khẩu thiết bị </w:t>
            </w:r>
          </w:p>
          <w:p w14:paraId="5B053776" w14:textId="42EBF5A4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-Nhập freetext</w:t>
            </w:r>
          </w:p>
        </w:tc>
      </w:tr>
      <w:tr w:rsidR="0028612E" w14:paraId="67C712CA" w14:textId="77777777" w:rsidTr="00500F03">
        <w:tc>
          <w:tcPr>
            <w:tcW w:w="644" w:type="dxa"/>
          </w:tcPr>
          <w:p w14:paraId="3549C572" w14:textId="77777777" w:rsidR="0028612E" w:rsidRPr="00500F03" w:rsidRDefault="0028612E" w:rsidP="003D33F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4" w:type="dxa"/>
          </w:tcPr>
          <w:p w14:paraId="6A28862C" w14:textId="0B74AE75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Thêm mới thiết bị </w:t>
            </w:r>
          </w:p>
        </w:tc>
        <w:tc>
          <w:tcPr>
            <w:tcW w:w="1657" w:type="dxa"/>
          </w:tcPr>
          <w:p w14:paraId="2FB02512" w14:textId="78D90EB8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Button </w:t>
            </w:r>
          </w:p>
        </w:tc>
        <w:tc>
          <w:tcPr>
            <w:tcW w:w="707" w:type="dxa"/>
          </w:tcPr>
          <w:p w14:paraId="138AEA46" w14:textId="12AC2864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N\A</w:t>
            </w:r>
          </w:p>
        </w:tc>
        <w:tc>
          <w:tcPr>
            <w:tcW w:w="1122" w:type="dxa"/>
          </w:tcPr>
          <w:p w14:paraId="534A44E3" w14:textId="167D0795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N\A</w:t>
            </w:r>
          </w:p>
        </w:tc>
        <w:tc>
          <w:tcPr>
            <w:tcW w:w="4521" w:type="dxa"/>
          </w:tcPr>
          <w:p w14:paraId="6341A0EA" w14:textId="52601B44" w:rsidR="0028612E" w:rsidRDefault="0028612E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-Button Thêm mới thiết bị</w:t>
            </w:r>
          </w:p>
        </w:tc>
      </w:tr>
    </w:tbl>
    <w:p w14:paraId="3E04A54F" w14:textId="77777777" w:rsidR="002A4D6F" w:rsidRPr="002A4D6F" w:rsidRDefault="002A4D6F" w:rsidP="002A4D6F">
      <w:pPr>
        <w:rPr>
          <w:rFonts w:ascii="Times New Roman" w:hAnsi="Times New Roman" w:cs="Times New Roman"/>
          <w:b/>
          <w:noProof/>
          <w:sz w:val="24"/>
        </w:rPr>
      </w:pPr>
    </w:p>
    <w:p w14:paraId="77795F8D" w14:textId="64BA5963" w:rsidR="00625EDE" w:rsidRDefault="00625EDE" w:rsidP="003D33F9">
      <w:pPr>
        <w:pStyle w:val="Heading5"/>
        <w:numPr>
          <w:ilvl w:val="2"/>
          <w:numId w:val="13"/>
        </w:numPr>
        <w:rPr>
          <w:rFonts w:ascii="Times New Roman" w:hAnsi="Times New Roman" w:cs="Times New Roman"/>
          <w:b/>
          <w:sz w:val="24"/>
        </w:rPr>
      </w:pPr>
      <w:r w:rsidRPr="00D74FA3">
        <w:rPr>
          <w:rFonts w:ascii="Times New Roman" w:hAnsi="Times New Roman" w:cs="Times New Roman"/>
          <w:b/>
          <w:sz w:val="24"/>
        </w:rPr>
        <w:t>Mô tả nghiệp vụ</w:t>
      </w:r>
    </w:p>
    <w:tbl>
      <w:tblPr>
        <w:tblStyle w:val="TableGrid"/>
        <w:tblW w:w="11099" w:type="dxa"/>
        <w:tblLook w:val="04A0" w:firstRow="1" w:lastRow="0" w:firstColumn="1" w:lastColumn="0" w:noHBand="0" w:noVBand="1"/>
      </w:tblPr>
      <w:tblGrid>
        <w:gridCol w:w="740"/>
        <w:gridCol w:w="10359"/>
      </w:tblGrid>
      <w:tr w:rsidR="00274450" w:rsidRPr="009B4256" w14:paraId="5D3ADAB1" w14:textId="77777777" w:rsidTr="00274450">
        <w:tc>
          <w:tcPr>
            <w:tcW w:w="625" w:type="dxa"/>
            <w:shd w:val="clear" w:color="auto" w:fill="8DB3E2" w:themeFill="text2" w:themeFillTint="66"/>
          </w:tcPr>
          <w:p w14:paraId="0AA612A2" w14:textId="185D3D5F" w:rsidR="00274450" w:rsidRPr="009B4256" w:rsidRDefault="004A0594" w:rsidP="00BA60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Bước</w:t>
            </w:r>
          </w:p>
        </w:tc>
        <w:tc>
          <w:tcPr>
            <w:tcW w:w="10474" w:type="dxa"/>
            <w:shd w:val="clear" w:color="auto" w:fill="8DB3E2" w:themeFill="text2" w:themeFillTint="66"/>
          </w:tcPr>
          <w:p w14:paraId="202597BC" w14:textId="77777777" w:rsidR="00274450" w:rsidRPr="009B4256" w:rsidRDefault="00274450" w:rsidP="00BA60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B4256">
              <w:rPr>
                <w:rFonts w:ascii="Times New Roman" w:hAnsi="Times New Roman" w:cs="Times New Roman"/>
                <w:sz w:val="24"/>
              </w:rPr>
              <w:t>Mô tả</w:t>
            </w:r>
          </w:p>
        </w:tc>
      </w:tr>
      <w:tr w:rsidR="00274450" w:rsidRPr="00460DD8" w14:paraId="1FB5E762" w14:textId="77777777" w:rsidTr="00274450">
        <w:tc>
          <w:tcPr>
            <w:tcW w:w="625" w:type="dxa"/>
          </w:tcPr>
          <w:p w14:paraId="35E49882" w14:textId="75285CA1" w:rsidR="00274450" w:rsidRPr="00BA6026" w:rsidRDefault="00BA6026" w:rsidP="00BA60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</w:p>
        </w:tc>
        <w:tc>
          <w:tcPr>
            <w:tcW w:w="10474" w:type="dxa"/>
          </w:tcPr>
          <w:p w14:paraId="00A39C75" w14:textId="18D28914" w:rsidR="00274450" w:rsidRPr="00460DD8" w:rsidRDefault="00274450" w:rsidP="003D33F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FT thực hiện add thông tin thiết bị mới trên UI </w:t>
            </w:r>
          </w:p>
        </w:tc>
      </w:tr>
      <w:tr w:rsidR="00274450" w:rsidRPr="00460DD8" w14:paraId="769F469B" w14:textId="77777777" w:rsidTr="00274450">
        <w:tc>
          <w:tcPr>
            <w:tcW w:w="625" w:type="dxa"/>
          </w:tcPr>
          <w:p w14:paraId="1D224C90" w14:textId="77777777" w:rsidR="00274450" w:rsidRPr="00274450" w:rsidRDefault="00274450" w:rsidP="003D33F9">
            <w:pPr>
              <w:pStyle w:val="ListParagraph"/>
              <w:numPr>
                <w:ilvl w:val="0"/>
                <w:numId w:val="14"/>
              </w:numPr>
              <w:ind w:left="4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474" w:type="dxa"/>
          </w:tcPr>
          <w:p w14:paraId="13C2BAFC" w14:textId="77777777" w:rsidR="00274450" w:rsidRDefault="00BA6026" w:rsidP="003D33F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Click button Thêm mới thiết bị </w:t>
            </w:r>
            <w:r w:rsidRPr="00BA6026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UI thực hiện validate:</w:t>
            </w:r>
          </w:p>
          <w:p w14:paraId="02FB516B" w14:textId="04729507" w:rsidR="00BA6026" w:rsidRDefault="00BA6026" w:rsidP="003D33F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Nếu Validate NOT OK </w:t>
            </w:r>
            <w:r w:rsidRPr="00BA6026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UI thực hiện thông báo lỗi dưới trường input </w:t>
            </w:r>
          </w:p>
          <w:p w14:paraId="47DFFAA4" w14:textId="6AB05A88" w:rsidR="00BA6026" w:rsidRPr="00BA6026" w:rsidRDefault="00BA6026" w:rsidP="003D33F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Nếu Validate OK </w:t>
            </w:r>
            <w:r w:rsidRPr="00BA6026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VSmart thực hiện gọi API </w:t>
            </w:r>
            <w:r w:rsidRPr="00BA6026">
              <w:rPr>
                <w:rFonts w:ascii="Times New Roman" w:hAnsi="Times New Roman" w:cs="Times New Roman"/>
                <w:sz w:val="24"/>
              </w:rPr>
              <w:t>đấu nối thiết bị mới triển khai trên tổng đài sdwan</w:t>
            </w:r>
            <w:r>
              <w:rPr>
                <w:rFonts w:ascii="Times New Roman" w:hAnsi="Times New Roman" w:cs="Times New Roman"/>
                <w:sz w:val="24"/>
              </w:rPr>
              <w:t xml:space="preserve">(Hàm </w:t>
            </w:r>
            <w:r w:rsidRPr="00BA6026">
              <w:rPr>
                <w:rFonts w:ascii="Times New Roman" w:hAnsi="Times New Roman" w:cs="Times New Roman"/>
                <w:sz w:val="24"/>
              </w:rPr>
              <w:t>connectNewSdwanDevice</w:t>
            </w:r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  <w:r w:rsidRPr="00BA6026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Chuyển sang bước 2</w:t>
            </w:r>
          </w:p>
        </w:tc>
      </w:tr>
      <w:tr w:rsidR="00BA6026" w:rsidRPr="00460DD8" w14:paraId="2CB1F8C1" w14:textId="77777777" w:rsidTr="00274450">
        <w:tc>
          <w:tcPr>
            <w:tcW w:w="625" w:type="dxa"/>
          </w:tcPr>
          <w:p w14:paraId="003DE148" w14:textId="77777777" w:rsidR="00BA6026" w:rsidRPr="00274450" w:rsidRDefault="00BA6026" w:rsidP="003D33F9">
            <w:pPr>
              <w:pStyle w:val="ListParagraph"/>
              <w:numPr>
                <w:ilvl w:val="0"/>
                <w:numId w:val="14"/>
              </w:numPr>
              <w:ind w:left="4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474" w:type="dxa"/>
          </w:tcPr>
          <w:p w14:paraId="35019D86" w14:textId="77777777" w:rsidR="00BA6026" w:rsidRDefault="00BA6026" w:rsidP="003D33F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BCCS thực hiện validate thông tin request:</w:t>
            </w:r>
          </w:p>
          <w:p w14:paraId="3C545EC3" w14:textId="5A77EA32" w:rsidR="00BA6026" w:rsidRDefault="008F7ACA" w:rsidP="003D33F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Nếu Validate OK </w:t>
            </w:r>
            <w:r w:rsidRPr="008F7ACA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UI thực hiện thông báo từ BCCS trả về, sau đó </w:t>
            </w:r>
            <w:r w:rsidR="00C54E15">
              <w:rPr>
                <w:rFonts w:ascii="Times New Roman" w:hAnsi="Times New Roman" w:cs="Times New Roman"/>
                <w:sz w:val="24"/>
              </w:rPr>
              <w:t>chuyển</w:t>
            </w:r>
            <w:r>
              <w:rPr>
                <w:rFonts w:ascii="Times New Roman" w:hAnsi="Times New Roman" w:cs="Times New Roman"/>
                <w:sz w:val="24"/>
              </w:rPr>
              <w:t xml:space="preserve"> về màn hình công việc con </w:t>
            </w:r>
          </w:p>
          <w:p w14:paraId="60F83263" w14:textId="4454EF94" w:rsidR="008F7ACA" w:rsidRPr="008F7ACA" w:rsidRDefault="008F7ACA" w:rsidP="003D33F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Nếu Validate NOT OK </w:t>
            </w:r>
            <w:r w:rsidRPr="008F7ACA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UI thực hiện thông báo lỗi tương ứng từ BCCS trả về</w:t>
            </w:r>
          </w:p>
        </w:tc>
      </w:tr>
    </w:tbl>
    <w:p w14:paraId="5C041E34" w14:textId="77777777" w:rsidR="00274450" w:rsidRPr="00274450" w:rsidRDefault="00274450" w:rsidP="00274450"/>
    <w:p w14:paraId="1E8A5782" w14:textId="77777777" w:rsidR="00625EDE" w:rsidRPr="00FE41E1" w:rsidRDefault="00625EDE" w:rsidP="00625ED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D38E9BD" w14:textId="1F927497" w:rsidR="008337C0" w:rsidRDefault="00596393" w:rsidP="008337C0">
      <w:pPr>
        <w:pStyle w:val="Heading4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2.3</w:t>
      </w:r>
      <w:r w:rsidR="008337C0" w:rsidRPr="008337C0">
        <w:rPr>
          <w:rFonts w:ascii="Times New Roman" w:hAnsi="Times New Roman" w:cs="Times New Roman"/>
          <w:i w:val="0"/>
          <w:sz w:val="24"/>
        </w:rPr>
        <w:t xml:space="preserve">. Chức năng đổi thiết bị trong quá trình triển khai </w:t>
      </w:r>
    </w:p>
    <w:p w14:paraId="1E16777F" w14:textId="746EAC0F" w:rsidR="008337C0" w:rsidRPr="008337C0" w:rsidRDefault="008337C0" w:rsidP="008337C0">
      <w:pPr>
        <w:rPr>
          <w:rFonts w:ascii="Times New Roman" w:hAnsi="Times New Roman" w:cs="Times New Roman"/>
          <w:sz w:val="24"/>
        </w:rPr>
      </w:pPr>
      <w:r w:rsidRPr="008337C0">
        <w:rPr>
          <w:rFonts w:ascii="Times New Roman" w:hAnsi="Times New Roman" w:cs="Times New Roman"/>
          <w:sz w:val="24"/>
        </w:rPr>
        <w:t>- Điều kiện thực hiện chức năng</w:t>
      </w:r>
      <w:r>
        <w:rPr>
          <w:rFonts w:ascii="Times New Roman" w:hAnsi="Times New Roman" w:cs="Times New Roman"/>
          <w:sz w:val="24"/>
        </w:rPr>
        <w:t xml:space="preserve">: ở màn hình danh sách công việc con </w:t>
      </w:r>
      <w:r w:rsidRPr="008337C0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thực hiện check trạng thái công việc:</w:t>
      </w:r>
    </w:p>
    <w:p w14:paraId="7B66C36F" w14:textId="5894C15B" w:rsidR="008337C0" w:rsidRPr="008337C0" w:rsidRDefault="008337C0" w:rsidP="008337C0">
      <w:pPr>
        <w:rPr>
          <w:rFonts w:ascii="Times New Roman" w:hAnsi="Times New Roman" w:cs="Times New Roman"/>
          <w:sz w:val="24"/>
        </w:rPr>
      </w:pPr>
      <w:r w:rsidRPr="008337C0">
        <w:rPr>
          <w:rFonts w:ascii="Times New Roman" w:hAnsi="Times New Roman" w:cs="Times New Roman"/>
          <w:sz w:val="24"/>
        </w:rPr>
        <w:t>+ Sau khi đấu nối thiết bị mới thành công</w:t>
      </w:r>
    </w:p>
    <w:p w14:paraId="5DCA9B65" w14:textId="4C28EA5E" w:rsidR="008337C0" w:rsidRDefault="008337C0" w:rsidP="008337C0">
      <w:pPr>
        <w:rPr>
          <w:rFonts w:ascii="Times New Roman" w:hAnsi="Times New Roman" w:cs="Times New Roman"/>
          <w:sz w:val="24"/>
        </w:rPr>
      </w:pPr>
      <w:r w:rsidRPr="008337C0">
        <w:rPr>
          <w:rFonts w:ascii="Times New Roman" w:hAnsi="Times New Roman" w:cs="Times New Roman"/>
          <w:sz w:val="24"/>
        </w:rPr>
        <w:t xml:space="preserve">+ Trước khi FT kết thúc công việc </w:t>
      </w:r>
    </w:p>
    <w:p w14:paraId="58B406AB" w14:textId="77773DA2" w:rsidR="00C54E15" w:rsidRPr="008337C0" w:rsidRDefault="00C54E15" w:rsidP="008337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Loại hình công việc Đấu nối tổng đài thiết bị, dịch vụ </w:t>
      </w:r>
    </w:p>
    <w:p w14:paraId="3CE7FAD4" w14:textId="558DBD30" w:rsidR="008337C0" w:rsidRDefault="00596393" w:rsidP="008337C0">
      <w:pPr>
        <w:pStyle w:val="Heading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2.3</w:t>
      </w:r>
      <w:r w:rsidR="008337C0" w:rsidRPr="008337C0">
        <w:rPr>
          <w:rFonts w:ascii="Times New Roman" w:hAnsi="Times New Roman" w:cs="Times New Roman"/>
          <w:sz w:val="24"/>
        </w:rPr>
        <w:t xml:space="preserve">.1 Thiết kế giao diện </w:t>
      </w: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694"/>
        <w:gridCol w:w="1911"/>
        <w:gridCol w:w="2790"/>
        <w:gridCol w:w="3150"/>
        <w:gridCol w:w="2245"/>
        <w:gridCol w:w="275"/>
      </w:tblGrid>
      <w:tr w:rsidR="008337C0" w:rsidRPr="0092542E" w14:paraId="14D1FA2D" w14:textId="77777777" w:rsidTr="008E233D">
        <w:trPr>
          <w:gridAfter w:val="1"/>
          <w:wAfter w:w="275" w:type="dxa"/>
        </w:trPr>
        <w:tc>
          <w:tcPr>
            <w:tcW w:w="5395" w:type="dxa"/>
            <w:gridSpan w:val="3"/>
          </w:tcPr>
          <w:p w14:paraId="7B619CD4" w14:textId="5FAA6702" w:rsidR="008337C0" w:rsidRDefault="00826043" w:rsidP="007A380A">
            <w:pPr>
              <w:rPr>
                <w:rFonts w:ascii="Times New Roman" w:hAnsi="Times New Roman" w:cs="Times New Roman"/>
                <w:sz w:val="24"/>
              </w:rPr>
            </w:pPr>
            <w:r w:rsidRPr="00826043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273E959D" wp14:editId="26FE725E">
                  <wp:extent cx="2762636" cy="471553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471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gridSpan w:val="2"/>
          </w:tcPr>
          <w:p w14:paraId="6ACA7A48" w14:textId="77777777" w:rsidR="008337C0" w:rsidRDefault="008337C0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Để vào màn hình này:</w:t>
            </w:r>
          </w:p>
          <w:p w14:paraId="74C2135D" w14:textId="6535A84E" w:rsidR="008337C0" w:rsidRPr="0092542E" w:rsidRDefault="008337C0" w:rsidP="003D33F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 w:rsidRPr="0092542E">
              <w:rPr>
                <w:rFonts w:ascii="Times New Roman" w:hAnsi="Times New Roman" w:cs="Times New Roman"/>
                <w:sz w:val="24"/>
              </w:rPr>
              <w:t xml:space="preserve">FT </w:t>
            </w:r>
            <w:r>
              <w:rPr>
                <w:rFonts w:ascii="Times New Roman" w:hAnsi="Times New Roman" w:cs="Times New Roman"/>
                <w:sz w:val="24"/>
              </w:rPr>
              <w:t xml:space="preserve">vào tab công việc con </w:t>
            </w:r>
          </w:p>
          <w:p w14:paraId="61B28E93" w14:textId="28FB6393" w:rsidR="008337C0" w:rsidRDefault="008337C0" w:rsidP="003D33F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Hệ thống check trạng thái công việc để hiển thị </w:t>
            </w:r>
            <w:r w:rsidRPr="008337C0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button Đổi thiết bị trong quá trình triển khai </w:t>
            </w:r>
          </w:p>
          <w:p w14:paraId="4F27CC54" w14:textId="76FFF77F" w:rsidR="001858FD" w:rsidRDefault="001858FD" w:rsidP="003D33F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Check loại hình công việc Đấu nối tổng đài thiết bị, dịch vụ</w:t>
            </w:r>
          </w:p>
          <w:p w14:paraId="546DD6B0" w14:textId="19A4F155" w:rsidR="008E233D" w:rsidRPr="008E233D" w:rsidRDefault="008E233D" w:rsidP="003D33F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Click button Đổi thiết bị trong quá trình triển khai </w:t>
            </w:r>
            <w:r w:rsidRPr="008E233D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Thực hiện load ra UI thông tin thiết bị </w:t>
            </w:r>
            <w:r w:rsidR="00DA2BAA">
              <w:rPr>
                <w:rFonts w:ascii="Times New Roman" w:hAnsi="Times New Roman" w:cs="Times New Roman"/>
                <w:sz w:val="24"/>
              </w:rPr>
              <w:t xml:space="preserve">mới </w:t>
            </w:r>
            <w:r>
              <w:rPr>
                <w:rFonts w:ascii="Times New Roman" w:hAnsi="Times New Roman" w:cs="Times New Roman"/>
                <w:sz w:val="24"/>
              </w:rPr>
              <w:t>đã</w:t>
            </w:r>
            <w:r w:rsidR="00DA2BAA">
              <w:rPr>
                <w:rFonts w:ascii="Times New Roman" w:hAnsi="Times New Roman" w:cs="Times New Roman"/>
                <w:sz w:val="24"/>
              </w:rPr>
              <w:t xml:space="preserve"> đấu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A2BAA">
              <w:rPr>
                <w:rFonts w:ascii="Times New Roman" w:hAnsi="Times New Roman" w:cs="Times New Roman"/>
                <w:sz w:val="24"/>
              </w:rPr>
              <w:t xml:space="preserve">nối thành công ( gọi Hàm </w:t>
            </w:r>
            <w:r w:rsidR="00DA2BAA" w:rsidRPr="00DA2BAA">
              <w:rPr>
                <w:rFonts w:ascii="Times New Roman" w:hAnsi="Times New Roman" w:cs="Times New Roman"/>
                <w:sz w:val="24"/>
              </w:rPr>
              <w:t>loadOldDeviceSdwanSub</w:t>
            </w:r>
            <w:r w:rsidR="00DA2BAA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8E233D" w:rsidRPr="0092542E" w14:paraId="66B6F0A2" w14:textId="77777777" w:rsidTr="008E233D">
        <w:trPr>
          <w:gridAfter w:val="1"/>
          <w:wAfter w:w="275" w:type="dxa"/>
        </w:trPr>
        <w:tc>
          <w:tcPr>
            <w:tcW w:w="5395" w:type="dxa"/>
            <w:gridSpan w:val="3"/>
          </w:tcPr>
          <w:p w14:paraId="4B26425C" w14:textId="0B60D351" w:rsidR="008E233D" w:rsidRPr="008337C0" w:rsidRDefault="008E233D" w:rsidP="007A380A">
            <w:pPr>
              <w:rPr>
                <w:rFonts w:ascii="Times New Roman" w:hAnsi="Times New Roman" w:cs="Times New Roman"/>
                <w:sz w:val="24"/>
              </w:rPr>
            </w:pPr>
            <w:r w:rsidRPr="008E233D">
              <w:rPr>
                <w:rFonts w:ascii="Times New Roman" w:hAnsi="Times New Roman" w:cs="Times New Roman"/>
                <w:noProof/>
                <w:sz w:val="24"/>
              </w:rPr>
              <w:lastRenderedPageBreak/>
              <w:drawing>
                <wp:inline distT="0" distB="0" distL="0" distR="0" wp14:anchorId="1C9787CB" wp14:editId="7C414784">
                  <wp:extent cx="3172268" cy="53728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537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gridSpan w:val="2"/>
          </w:tcPr>
          <w:p w14:paraId="15CCA3DC" w14:textId="419840B4" w:rsidR="008E233D" w:rsidRPr="001858FD" w:rsidRDefault="008E233D" w:rsidP="007A38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858FD">
              <w:rPr>
                <w:rFonts w:ascii="Times New Roman" w:hAnsi="Times New Roman" w:cs="Times New Roman"/>
                <w:b/>
                <w:sz w:val="24"/>
              </w:rPr>
              <w:t xml:space="preserve">Hiển thị UI khi FT click button đổi thiết bị trong quá trình triển khai </w:t>
            </w:r>
          </w:p>
        </w:tc>
      </w:tr>
      <w:tr w:rsidR="00DA29D7" w:rsidRPr="0092542E" w14:paraId="5284BD42" w14:textId="77777777" w:rsidTr="008E233D">
        <w:trPr>
          <w:gridAfter w:val="1"/>
          <w:wAfter w:w="275" w:type="dxa"/>
        </w:trPr>
        <w:tc>
          <w:tcPr>
            <w:tcW w:w="5395" w:type="dxa"/>
            <w:gridSpan w:val="3"/>
          </w:tcPr>
          <w:p w14:paraId="5E9B2423" w14:textId="50BA20DD" w:rsidR="00DA29D7" w:rsidRPr="008E233D" w:rsidRDefault="00596393" w:rsidP="007A380A">
            <w:pPr>
              <w:rPr>
                <w:rFonts w:ascii="Times New Roman" w:hAnsi="Times New Roman" w:cs="Times New Roman"/>
                <w:sz w:val="24"/>
              </w:rPr>
            </w:pPr>
            <w:r w:rsidRPr="00596393">
              <w:rPr>
                <w:rFonts w:ascii="Times New Roman" w:hAnsi="Times New Roman" w:cs="Times New Roman"/>
                <w:sz w:val="24"/>
              </w:rPr>
              <w:lastRenderedPageBreak/>
              <w:drawing>
                <wp:inline distT="0" distB="0" distL="0" distR="0" wp14:anchorId="0F8B98E0" wp14:editId="79749400">
                  <wp:extent cx="2534004" cy="448690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4486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gridSpan w:val="2"/>
          </w:tcPr>
          <w:p w14:paraId="45089460" w14:textId="1F7E46F8" w:rsidR="001858FD" w:rsidRPr="001858FD" w:rsidRDefault="001858FD" w:rsidP="007A38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858FD">
              <w:rPr>
                <w:rFonts w:ascii="Times New Roman" w:hAnsi="Times New Roman" w:cs="Times New Roman"/>
                <w:b/>
                <w:sz w:val="24"/>
              </w:rPr>
              <w:t>Giao diện Đấu nối lại thiết bị SDWAN</w:t>
            </w:r>
          </w:p>
          <w:p w14:paraId="00C64D01" w14:textId="25BC9EA4" w:rsidR="00DA29D7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DA29D7">
              <w:rPr>
                <w:rFonts w:ascii="Times New Roman" w:hAnsi="Times New Roman" w:cs="Times New Roman"/>
                <w:sz w:val="24"/>
              </w:rPr>
              <w:t xml:space="preserve">Hiển thị khi click button Remove thiết bị hiện tại ở chức năng Đổi thiết bị trong quá trình triển khai </w:t>
            </w:r>
          </w:p>
        </w:tc>
      </w:tr>
      <w:tr w:rsidR="008E233D" w14:paraId="2532027D" w14:textId="77777777" w:rsidTr="008E233D">
        <w:tc>
          <w:tcPr>
            <w:tcW w:w="694" w:type="dxa"/>
            <w:shd w:val="clear" w:color="auto" w:fill="8DB3E2" w:themeFill="text2" w:themeFillTint="66"/>
          </w:tcPr>
          <w:p w14:paraId="7ACB444B" w14:textId="77777777" w:rsidR="008E233D" w:rsidRDefault="008E233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STT </w:t>
            </w:r>
          </w:p>
        </w:tc>
        <w:tc>
          <w:tcPr>
            <w:tcW w:w="1911" w:type="dxa"/>
            <w:shd w:val="clear" w:color="auto" w:fill="8DB3E2" w:themeFill="text2" w:themeFillTint="66"/>
          </w:tcPr>
          <w:p w14:paraId="6307EAB4" w14:textId="77777777" w:rsidR="008E233D" w:rsidRDefault="008E233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Tên trường </w:t>
            </w:r>
          </w:p>
        </w:tc>
        <w:tc>
          <w:tcPr>
            <w:tcW w:w="5940" w:type="dxa"/>
            <w:gridSpan w:val="2"/>
            <w:shd w:val="clear" w:color="auto" w:fill="8DB3E2" w:themeFill="text2" w:themeFillTint="66"/>
          </w:tcPr>
          <w:p w14:paraId="41C3E62A" w14:textId="77777777" w:rsidR="008E233D" w:rsidRDefault="008E233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Mô tả </w:t>
            </w:r>
          </w:p>
        </w:tc>
        <w:tc>
          <w:tcPr>
            <w:tcW w:w="2520" w:type="dxa"/>
            <w:gridSpan w:val="2"/>
            <w:shd w:val="clear" w:color="auto" w:fill="8DB3E2" w:themeFill="text2" w:themeFillTint="66"/>
          </w:tcPr>
          <w:p w14:paraId="1361ACE1" w14:textId="77777777" w:rsidR="008E233D" w:rsidRDefault="008E233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Mapping API </w:t>
            </w:r>
          </w:p>
        </w:tc>
      </w:tr>
      <w:tr w:rsidR="008E233D" w14:paraId="022488DF" w14:textId="77777777" w:rsidTr="008E233D">
        <w:tc>
          <w:tcPr>
            <w:tcW w:w="694" w:type="dxa"/>
          </w:tcPr>
          <w:p w14:paraId="0A964B95" w14:textId="77777777" w:rsidR="008E233D" w:rsidRPr="00611983" w:rsidRDefault="008E233D" w:rsidP="003D33F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1" w:type="dxa"/>
          </w:tcPr>
          <w:p w14:paraId="42DE4242" w14:textId="77777777" w:rsidR="008E233D" w:rsidRDefault="008E233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IP thiết bị</w:t>
            </w:r>
          </w:p>
        </w:tc>
        <w:tc>
          <w:tcPr>
            <w:tcW w:w="5940" w:type="dxa"/>
            <w:gridSpan w:val="2"/>
          </w:tcPr>
          <w:p w14:paraId="63A0C17B" w14:textId="77777777" w:rsidR="008E233D" w:rsidRDefault="008E233D" w:rsidP="007A38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  <w:gridSpan w:val="2"/>
          </w:tcPr>
          <w:p w14:paraId="292B6DEB" w14:textId="77777777" w:rsidR="008E233D" w:rsidRDefault="008E233D" w:rsidP="007A380A">
            <w:pPr>
              <w:rPr>
                <w:rFonts w:ascii="Times New Roman" w:hAnsi="Times New Roman" w:cs="Times New Roman"/>
                <w:sz w:val="24"/>
              </w:rPr>
            </w:pPr>
            <w:r w:rsidRPr="00611983">
              <w:rPr>
                <w:rFonts w:ascii="Times New Roman" w:hAnsi="Times New Roman" w:cs="Times New Roman"/>
                <w:sz w:val="24"/>
              </w:rPr>
              <w:t>sdwanDeviceIp</w:t>
            </w:r>
          </w:p>
        </w:tc>
      </w:tr>
      <w:tr w:rsidR="008E233D" w14:paraId="11B59FCF" w14:textId="77777777" w:rsidTr="008E233D">
        <w:tc>
          <w:tcPr>
            <w:tcW w:w="694" w:type="dxa"/>
          </w:tcPr>
          <w:p w14:paraId="4EA384D7" w14:textId="77777777" w:rsidR="008E233D" w:rsidRPr="00611983" w:rsidRDefault="008E233D" w:rsidP="003D33F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1" w:type="dxa"/>
          </w:tcPr>
          <w:p w14:paraId="722BFDED" w14:textId="77777777" w:rsidR="008E233D" w:rsidRDefault="008E233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Mã thiết bị </w:t>
            </w:r>
          </w:p>
        </w:tc>
        <w:tc>
          <w:tcPr>
            <w:tcW w:w="5940" w:type="dxa"/>
            <w:gridSpan w:val="2"/>
          </w:tcPr>
          <w:p w14:paraId="1CB96B6E" w14:textId="77777777" w:rsidR="008E233D" w:rsidRDefault="008E233D" w:rsidP="007A38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  <w:gridSpan w:val="2"/>
          </w:tcPr>
          <w:p w14:paraId="105B1808" w14:textId="77777777" w:rsidR="008E233D" w:rsidRDefault="008E233D" w:rsidP="007A380A">
            <w:pPr>
              <w:rPr>
                <w:rFonts w:ascii="Times New Roman" w:hAnsi="Times New Roman" w:cs="Times New Roman"/>
                <w:sz w:val="24"/>
              </w:rPr>
            </w:pPr>
            <w:r w:rsidRPr="00611983">
              <w:rPr>
                <w:rFonts w:ascii="Times New Roman" w:hAnsi="Times New Roman" w:cs="Times New Roman"/>
                <w:sz w:val="24"/>
              </w:rPr>
              <w:t>sdwanDeviceCode</w:t>
            </w:r>
          </w:p>
        </w:tc>
      </w:tr>
      <w:tr w:rsidR="008E233D" w14:paraId="0B02851B" w14:textId="77777777" w:rsidTr="008E233D">
        <w:tc>
          <w:tcPr>
            <w:tcW w:w="694" w:type="dxa"/>
          </w:tcPr>
          <w:p w14:paraId="7FC084D0" w14:textId="77777777" w:rsidR="008E233D" w:rsidRPr="00611983" w:rsidRDefault="008E233D" w:rsidP="003D33F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1" w:type="dxa"/>
          </w:tcPr>
          <w:p w14:paraId="17B41DBF" w14:textId="77777777" w:rsidR="008E233D" w:rsidRDefault="008E233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Serial thiết bị </w:t>
            </w:r>
          </w:p>
        </w:tc>
        <w:tc>
          <w:tcPr>
            <w:tcW w:w="5940" w:type="dxa"/>
            <w:gridSpan w:val="2"/>
          </w:tcPr>
          <w:p w14:paraId="73E5D75D" w14:textId="77777777" w:rsidR="008E233D" w:rsidRDefault="008E233D" w:rsidP="007A38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  <w:gridSpan w:val="2"/>
          </w:tcPr>
          <w:p w14:paraId="538406B7" w14:textId="77777777" w:rsidR="008E233D" w:rsidRDefault="008E233D" w:rsidP="007A380A">
            <w:pPr>
              <w:rPr>
                <w:rFonts w:ascii="Times New Roman" w:hAnsi="Times New Roman" w:cs="Times New Roman"/>
                <w:sz w:val="24"/>
              </w:rPr>
            </w:pPr>
            <w:r w:rsidRPr="00611983">
              <w:rPr>
                <w:rFonts w:ascii="Times New Roman" w:hAnsi="Times New Roman" w:cs="Times New Roman"/>
                <w:sz w:val="24"/>
              </w:rPr>
              <w:t>sdwanDeviceSerial</w:t>
            </w:r>
          </w:p>
        </w:tc>
      </w:tr>
      <w:tr w:rsidR="008E233D" w:rsidRPr="00611983" w14:paraId="058AD1DB" w14:textId="77777777" w:rsidTr="008E233D">
        <w:tc>
          <w:tcPr>
            <w:tcW w:w="694" w:type="dxa"/>
          </w:tcPr>
          <w:p w14:paraId="7AB9227D" w14:textId="77777777" w:rsidR="008E233D" w:rsidRPr="00611983" w:rsidRDefault="008E233D" w:rsidP="003D33F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1" w:type="dxa"/>
          </w:tcPr>
          <w:p w14:paraId="2B6D12C4" w14:textId="77777777" w:rsidR="008E233D" w:rsidRDefault="008E233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Mật khẩu thiết bị </w:t>
            </w:r>
          </w:p>
        </w:tc>
        <w:tc>
          <w:tcPr>
            <w:tcW w:w="5940" w:type="dxa"/>
            <w:gridSpan w:val="2"/>
          </w:tcPr>
          <w:p w14:paraId="1275BEB3" w14:textId="77777777" w:rsidR="008E233D" w:rsidRDefault="008E233D" w:rsidP="007A38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  <w:gridSpan w:val="2"/>
          </w:tcPr>
          <w:p w14:paraId="4A21962B" w14:textId="77777777" w:rsidR="008E233D" w:rsidRPr="00611983" w:rsidRDefault="008E233D" w:rsidP="007A380A">
            <w:pPr>
              <w:rPr>
                <w:rFonts w:ascii="Times New Roman" w:hAnsi="Times New Roman" w:cs="Times New Roman"/>
                <w:sz w:val="24"/>
              </w:rPr>
            </w:pPr>
            <w:r w:rsidRPr="00611983">
              <w:rPr>
                <w:rFonts w:ascii="Times New Roman" w:hAnsi="Times New Roman" w:cs="Times New Roman"/>
                <w:sz w:val="24"/>
              </w:rPr>
              <w:t>sdwanDevicePass</w:t>
            </w:r>
          </w:p>
        </w:tc>
      </w:tr>
      <w:tr w:rsidR="008E233D" w:rsidRPr="00611983" w14:paraId="08E51E5E" w14:textId="77777777" w:rsidTr="008E233D">
        <w:tc>
          <w:tcPr>
            <w:tcW w:w="694" w:type="dxa"/>
          </w:tcPr>
          <w:p w14:paraId="39A1770E" w14:textId="77777777" w:rsidR="008E233D" w:rsidRPr="00611983" w:rsidRDefault="008E233D" w:rsidP="003D33F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1" w:type="dxa"/>
          </w:tcPr>
          <w:p w14:paraId="02612C48" w14:textId="77777777" w:rsidR="008E233D" w:rsidRDefault="008E233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Remove thiết bị hiện tại </w:t>
            </w:r>
          </w:p>
        </w:tc>
        <w:tc>
          <w:tcPr>
            <w:tcW w:w="5940" w:type="dxa"/>
            <w:gridSpan w:val="2"/>
          </w:tcPr>
          <w:p w14:paraId="64EC719D" w14:textId="77777777" w:rsidR="008E233D" w:rsidRDefault="008E233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Button remove thiết bị hiện tại </w:t>
            </w:r>
          </w:p>
          <w:p w14:paraId="5DCF7B5D" w14:textId="7C428F57" w:rsidR="008E233D" w:rsidRDefault="008E233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Click button thực hiện Call API BCCS </w:t>
            </w:r>
            <w:r w:rsidR="00596393">
              <w:rPr>
                <w:rFonts w:ascii="Times New Roman" w:hAnsi="Times New Roman" w:cs="Times New Roman"/>
                <w:sz w:val="24"/>
              </w:rPr>
              <w:t>h</w:t>
            </w:r>
            <w:r w:rsidRPr="008E233D">
              <w:rPr>
                <w:rFonts w:ascii="Times New Roman" w:hAnsi="Times New Roman" w:cs="Times New Roman"/>
                <w:sz w:val="24"/>
              </w:rPr>
              <w:t>ủy đấu nối thiết bị mới triển khai trên tổng đài sdwan</w:t>
            </w:r>
            <w:r>
              <w:rPr>
                <w:rFonts w:ascii="Times New Roman" w:hAnsi="Times New Roman" w:cs="Times New Roman"/>
                <w:sz w:val="24"/>
              </w:rPr>
              <w:t xml:space="preserve"> (Hàm </w:t>
            </w:r>
            <w:r w:rsidRPr="008E233D">
              <w:rPr>
                <w:rFonts w:ascii="Times New Roman" w:hAnsi="Times New Roman" w:cs="Times New Roman"/>
                <w:sz w:val="24"/>
              </w:rPr>
              <w:t>removeNewSdwanDevice</w:t>
            </w:r>
            <w:r>
              <w:rPr>
                <w:rFonts w:ascii="Times New Roman" w:hAnsi="Times New Roman" w:cs="Times New Roman"/>
                <w:sz w:val="24"/>
              </w:rPr>
              <w:t xml:space="preserve"> )</w:t>
            </w:r>
          </w:p>
        </w:tc>
        <w:tc>
          <w:tcPr>
            <w:tcW w:w="2520" w:type="dxa"/>
            <w:gridSpan w:val="2"/>
          </w:tcPr>
          <w:p w14:paraId="7BBC7BC5" w14:textId="77777777" w:rsidR="008E233D" w:rsidRPr="00611983" w:rsidRDefault="008E233D" w:rsidP="007A380A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EA648EA" w14:textId="77777777" w:rsidR="0028612E" w:rsidRDefault="001858FD" w:rsidP="008337C0">
      <w:r>
        <w:tab/>
      </w:r>
      <w:r>
        <w:tab/>
      </w:r>
      <w:r>
        <w:tab/>
      </w:r>
      <w:r>
        <w:tab/>
      </w:r>
      <w:r>
        <w:tab/>
      </w:r>
    </w:p>
    <w:p w14:paraId="5BE2F91A" w14:textId="03AD691E" w:rsidR="008337C0" w:rsidRDefault="001858FD" w:rsidP="0028612E">
      <w:pPr>
        <w:ind w:left="2880" w:firstLine="720"/>
        <w:rPr>
          <w:b/>
          <w:i/>
        </w:rPr>
      </w:pPr>
      <w:r w:rsidRPr="0028612E">
        <w:rPr>
          <w:b/>
          <w:i/>
          <w:highlight w:val="yellow"/>
        </w:rPr>
        <w:t>Giao diện remove thiết bị mới triển khai</w:t>
      </w:r>
    </w:p>
    <w:tbl>
      <w:tblPr>
        <w:tblStyle w:val="TableGrid"/>
        <w:tblW w:w="11425" w:type="dxa"/>
        <w:tblLook w:val="04A0" w:firstRow="1" w:lastRow="0" w:firstColumn="1" w:lastColumn="0" w:noHBand="0" w:noVBand="1"/>
      </w:tblPr>
      <w:tblGrid>
        <w:gridCol w:w="644"/>
        <w:gridCol w:w="2774"/>
        <w:gridCol w:w="1657"/>
        <w:gridCol w:w="707"/>
        <w:gridCol w:w="1122"/>
        <w:gridCol w:w="4521"/>
      </w:tblGrid>
      <w:tr w:rsidR="001858FD" w:rsidRPr="002A4D6F" w14:paraId="5C2132D5" w14:textId="77777777" w:rsidTr="00284393">
        <w:tc>
          <w:tcPr>
            <w:tcW w:w="644" w:type="dxa"/>
            <w:shd w:val="clear" w:color="auto" w:fill="8DB3E2" w:themeFill="text2" w:themeFillTint="66"/>
          </w:tcPr>
          <w:p w14:paraId="7C954C67" w14:textId="77777777" w:rsidR="001858FD" w:rsidRPr="002A4D6F" w:rsidRDefault="001858FD" w:rsidP="007A380A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STT</w:t>
            </w:r>
          </w:p>
        </w:tc>
        <w:tc>
          <w:tcPr>
            <w:tcW w:w="2774" w:type="dxa"/>
            <w:shd w:val="clear" w:color="auto" w:fill="8DB3E2" w:themeFill="text2" w:themeFillTint="66"/>
          </w:tcPr>
          <w:p w14:paraId="06A10182" w14:textId="77777777" w:rsidR="001858FD" w:rsidRPr="002A4D6F" w:rsidRDefault="001858FD" w:rsidP="007A380A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2A4D6F">
              <w:rPr>
                <w:rFonts w:ascii="Times New Roman" w:hAnsi="Times New Roman" w:cs="Times New Roman"/>
                <w:sz w:val="24"/>
              </w:rPr>
              <w:t>Tên</w:t>
            </w:r>
          </w:p>
        </w:tc>
        <w:tc>
          <w:tcPr>
            <w:tcW w:w="1657" w:type="dxa"/>
            <w:shd w:val="clear" w:color="auto" w:fill="8DB3E2" w:themeFill="text2" w:themeFillTint="66"/>
          </w:tcPr>
          <w:p w14:paraId="69C395E4" w14:textId="77777777" w:rsidR="001858FD" w:rsidRPr="002A4D6F" w:rsidRDefault="001858FD" w:rsidP="007A380A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2A4D6F">
              <w:rPr>
                <w:rFonts w:ascii="Times New Roman" w:hAnsi="Times New Roman" w:cs="Times New Roman"/>
                <w:sz w:val="24"/>
              </w:rPr>
              <w:t>Loại Control</w:t>
            </w:r>
          </w:p>
        </w:tc>
        <w:tc>
          <w:tcPr>
            <w:tcW w:w="707" w:type="dxa"/>
            <w:shd w:val="clear" w:color="auto" w:fill="8DB3E2" w:themeFill="text2" w:themeFillTint="66"/>
          </w:tcPr>
          <w:p w14:paraId="0F5A387A" w14:textId="77777777" w:rsidR="001858FD" w:rsidRPr="002A4D6F" w:rsidRDefault="001858FD" w:rsidP="007A380A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2A4D6F">
              <w:rPr>
                <w:rFonts w:ascii="Times New Roman" w:hAnsi="Times New Roman" w:cs="Times New Roman"/>
                <w:sz w:val="24"/>
              </w:rPr>
              <w:t>Sửa</w:t>
            </w:r>
          </w:p>
        </w:tc>
        <w:tc>
          <w:tcPr>
            <w:tcW w:w="1122" w:type="dxa"/>
            <w:shd w:val="clear" w:color="auto" w:fill="8DB3E2" w:themeFill="text2" w:themeFillTint="66"/>
          </w:tcPr>
          <w:p w14:paraId="13356256" w14:textId="77777777" w:rsidR="001858FD" w:rsidRPr="002A4D6F" w:rsidRDefault="001858FD" w:rsidP="007A380A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2A4D6F">
              <w:rPr>
                <w:rFonts w:ascii="Times New Roman" w:hAnsi="Times New Roman" w:cs="Times New Roman"/>
                <w:sz w:val="24"/>
              </w:rPr>
              <w:t>Bắt buộc</w:t>
            </w:r>
          </w:p>
        </w:tc>
        <w:tc>
          <w:tcPr>
            <w:tcW w:w="4521" w:type="dxa"/>
            <w:shd w:val="clear" w:color="auto" w:fill="8DB3E2" w:themeFill="text2" w:themeFillTint="66"/>
          </w:tcPr>
          <w:p w14:paraId="020A31B2" w14:textId="77777777" w:rsidR="001858FD" w:rsidRPr="002A4D6F" w:rsidRDefault="001858FD" w:rsidP="007A380A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2A4D6F">
              <w:rPr>
                <w:rFonts w:ascii="Times New Roman" w:hAnsi="Times New Roman" w:cs="Times New Roman"/>
                <w:sz w:val="24"/>
              </w:rPr>
              <w:t>Mô tả</w:t>
            </w:r>
          </w:p>
        </w:tc>
      </w:tr>
      <w:tr w:rsidR="001858FD" w14:paraId="708F070D" w14:textId="77777777" w:rsidTr="007A380A">
        <w:tc>
          <w:tcPr>
            <w:tcW w:w="644" w:type="dxa"/>
          </w:tcPr>
          <w:p w14:paraId="777F6672" w14:textId="77777777" w:rsidR="001858FD" w:rsidRPr="00500F03" w:rsidRDefault="001858FD" w:rsidP="003D33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4" w:type="dxa"/>
          </w:tcPr>
          <w:p w14:paraId="6D8A1D52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Serial </w:t>
            </w:r>
          </w:p>
        </w:tc>
        <w:tc>
          <w:tcPr>
            <w:tcW w:w="1657" w:type="dxa"/>
          </w:tcPr>
          <w:p w14:paraId="6693C102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Disable </w:t>
            </w:r>
          </w:p>
        </w:tc>
        <w:tc>
          <w:tcPr>
            <w:tcW w:w="707" w:type="dxa"/>
          </w:tcPr>
          <w:p w14:paraId="4D604B0F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122" w:type="dxa"/>
          </w:tcPr>
          <w:p w14:paraId="022C566B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4521" w:type="dxa"/>
          </w:tcPr>
          <w:p w14:paraId="79FC03C9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-Serial thiết bị </w:t>
            </w:r>
          </w:p>
          <w:p w14:paraId="542A29B6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-Load từ dữ liệu trả ra từ hàm </w:t>
            </w:r>
            <w:r w:rsidRPr="009B2128">
              <w:rPr>
                <w:rFonts w:ascii="Times New Roman" w:hAnsi="Times New Roman" w:cs="Times New Roman"/>
                <w:sz w:val="24"/>
                <w:highlight w:val="yellow"/>
              </w:rPr>
              <w:t>loadOldDeviceSdwanSub</w:t>
            </w:r>
          </w:p>
        </w:tc>
      </w:tr>
      <w:tr w:rsidR="001858FD" w14:paraId="0C55EF77" w14:textId="77777777" w:rsidTr="007A380A">
        <w:tc>
          <w:tcPr>
            <w:tcW w:w="644" w:type="dxa"/>
          </w:tcPr>
          <w:p w14:paraId="3A0E790E" w14:textId="77777777" w:rsidR="001858FD" w:rsidRPr="00500F03" w:rsidRDefault="001858FD" w:rsidP="003D33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4" w:type="dxa"/>
          </w:tcPr>
          <w:p w14:paraId="5846E753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IP thiết bị </w:t>
            </w:r>
          </w:p>
        </w:tc>
        <w:tc>
          <w:tcPr>
            <w:tcW w:w="1657" w:type="dxa"/>
          </w:tcPr>
          <w:p w14:paraId="332541CE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Text box </w:t>
            </w:r>
          </w:p>
        </w:tc>
        <w:tc>
          <w:tcPr>
            <w:tcW w:w="707" w:type="dxa"/>
          </w:tcPr>
          <w:p w14:paraId="375A4FD5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122" w:type="dxa"/>
          </w:tcPr>
          <w:p w14:paraId="1EB5699C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4521" w:type="dxa"/>
          </w:tcPr>
          <w:p w14:paraId="30A1473C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-IP thiết bị </w:t>
            </w:r>
          </w:p>
          <w:p w14:paraId="3636A02A" w14:textId="1FDC208A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-Maxlength:</w:t>
            </w:r>
            <w:r w:rsidR="0028612E">
              <w:rPr>
                <w:rFonts w:ascii="Times New Roman" w:hAnsi="Times New Roman" w:cs="Times New Roman"/>
                <w:sz w:val="24"/>
              </w:rPr>
              <w:t xml:space="preserve"> 255 ký tự</w:t>
            </w:r>
          </w:p>
          <w:p w14:paraId="7BEB9E98" w14:textId="5D959B6B" w:rsidR="0028612E" w:rsidRDefault="0028612E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-Đủ 4 nhóm chữ số khác nhau ngăn cách nhau bởi dấu “.”</w:t>
            </w:r>
          </w:p>
          <w:p w14:paraId="68AB3D27" w14:textId="11914143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-Thông báo</w:t>
            </w:r>
            <w:r w:rsidR="0028612E">
              <w:rPr>
                <w:rFonts w:ascii="Times New Roman" w:hAnsi="Times New Roman" w:cs="Times New Roman"/>
                <w:sz w:val="24"/>
              </w:rPr>
              <w:t xml:space="preserve"> vi phạm</w:t>
            </w:r>
            <w:r>
              <w:rPr>
                <w:rFonts w:ascii="Times New Roman" w:hAnsi="Times New Roman" w:cs="Times New Roman"/>
                <w:sz w:val="24"/>
              </w:rPr>
              <w:t xml:space="preserve"> validate</w:t>
            </w:r>
            <w:r w:rsidR="0028612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8612E" w:rsidRPr="0028612E">
              <w:rPr>
                <w:rFonts w:ascii="Times New Roman" w:hAnsi="Times New Roman" w:cs="Times New Roman"/>
                <w:sz w:val="24"/>
              </w:rPr>
              <w:sym w:font="Wingdings" w:char="F0E0"/>
            </w:r>
            <w:r w:rsidR="0028612E">
              <w:rPr>
                <w:rFonts w:ascii="Times New Roman" w:hAnsi="Times New Roman" w:cs="Times New Roman"/>
                <w:sz w:val="24"/>
              </w:rPr>
              <w:t xml:space="preserve"> “IP không đúng định dạng cho phép”</w:t>
            </w:r>
          </w:p>
        </w:tc>
      </w:tr>
      <w:tr w:rsidR="001858FD" w14:paraId="5074C558" w14:textId="77777777" w:rsidTr="007A380A">
        <w:tc>
          <w:tcPr>
            <w:tcW w:w="644" w:type="dxa"/>
          </w:tcPr>
          <w:p w14:paraId="57D06A17" w14:textId="77777777" w:rsidR="001858FD" w:rsidRPr="00500F03" w:rsidRDefault="001858FD" w:rsidP="003D33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4" w:type="dxa"/>
          </w:tcPr>
          <w:p w14:paraId="7182E798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Mã thiết bị </w:t>
            </w:r>
          </w:p>
        </w:tc>
        <w:tc>
          <w:tcPr>
            <w:tcW w:w="1657" w:type="dxa"/>
          </w:tcPr>
          <w:p w14:paraId="45FB99FF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Text box </w:t>
            </w:r>
          </w:p>
        </w:tc>
        <w:tc>
          <w:tcPr>
            <w:tcW w:w="707" w:type="dxa"/>
          </w:tcPr>
          <w:p w14:paraId="604F9524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122" w:type="dxa"/>
          </w:tcPr>
          <w:p w14:paraId="6819672F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4521" w:type="dxa"/>
          </w:tcPr>
          <w:p w14:paraId="31985F80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-Mã thiết bị </w:t>
            </w:r>
          </w:p>
          <w:p w14:paraId="043716DD" w14:textId="36B6E32F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58FD" w14:paraId="23EFB0DB" w14:textId="77777777" w:rsidTr="007A380A">
        <w:tc>
          <w:tcPr>
            <w:tcW w:w="644" w:type="dxa"/>
          </w:tcPr>
          <w:p w14:paraId="2AC3AF7D" w14:textId="77777777" w:rsidR="001858FD" w:rsidRPr="00500F03" w:rsidRDefault="001858FD" w:rsidP="003D33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4" w:type="dxa"/>
          </w:tcPr>
          <w:p w14:paraId="3030252E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Mật khẩu thiết bị </w:t>
            </w:r>
          </w:p>
        </w:tc>
        <w:tc>
          <w:tcPr>
            <w:tcW w:w="1657" w:type="dxa"/>
          </w:tcPr>
          <w:p w14:paraId="420F1639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Text box </w:t>
            </w:r>
          </w:p>
        </w:tc>
        <w:tc>
          <w:tcPr>
            <w:tcW w:w="707" w:type="dxa"/>
          </w:tcPr>
          <w:p w14:paraId="57D4719B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122" w:type="dxa"/>
          </w:tcPr>
          <w:p w14:paraId="0C172C8A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4521" w:type="dxa"/>
          </w:tcPr>
          <w:p w14:paraId="70146CD1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-Mật khẩu thiết bị </w:t>
            </w:r>
          </w:p>
          <w:p w14:paraId="04CF68AF" w14:textId="4797143C" w:rsidR="001858FD" w:rsidRDefault="001858FD" w:rsidP="002861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28612E">
              <w:rPr>
                <w:rFonts w:ascii="Times New Roman" w:hAnsi="Times New Roman" w:cs="Times New Roman"/>
                <w:sz w:val="24"/>
              </w:rPr>
              <w:t xml:space="preserve">Nhập freetext </w:t>
            </w:r>
          </w:p>
        </w:tc>
      </w:tr>
      <w:tr w:rsidR="001858FD" w14:paraId="7C0DA532" w14:textId="77777777" w:rsidTr="007A380A">
        <w:tc>
          <w:tcPr>
            <w:tcW w:w="644" w:type="dxa"/>
          </w:tcPr>
          <w:p w14:paraId="3D608CA3" w14:textId="77777777" w:rsidR="001858FD" w:rsidRPr="00500F03" w:rsidRDefault="001858FD" w:rsidP="003D33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4" w:type="dxa"/>
          </w:tcPr>
          <w:p w14:paraId="3C002334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Button Cập nhật  </w:t>
            </w:r>
          </w:p>
        </w:tc>
        <w:tc>
          <w:tcPr>
            <w:tcW w:w="1657" w:type="dxa"/>
          </w:tcPr>
          <w:p w14:paraId="6C53617F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Button </w:t>
            </w:r>
          </w:p>
        </w:tc>
        <w:tc>
          <w:tcPr>
            <w:tcW w:w="707" w:type="dxa"/>
          </w:tcPr>
          <w:p w14:paraId="55D03CA5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N\A</w:t>
            </w:r>
          </w:p>
        </w:tc>
        <w:tc>
          <w:tcPr>
            <w:tcW w:w="1122" w:type="dxa"/>
          </w:tcPr>
          <w:p w14:paraId="30B37B5B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N\A</w:t>
            </w:r>
          </w:p>
        </w:tc>
        <w:tc>
          <w:tcPr>
            <w:tcW w:w="4521" w:type="dxa"/>
          </w:tcPr>
          <w:p w14:paraId="70901DBC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-Button Cập nhật </w:t>
            </w:r>
          </w:p>
          <w:p w14:paraId="63D1A0AB" w14:textId="77777777" w:rsidR="001858FD" w:rsidRDefault="001858FD" w:rsidP="007A38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-Click button thực hiện gọi API đấu nối thiết bị SDWAN cũ (Hàm </w:t>
            </w:r>
            <w:r w:rsidRPr="009B2128">
              <w:rPr>
                <w:rFonts w:ascii="Times New Roman" w:hAnsi="Times New Roman" w:cs="Times New Roman"/>
                <w:sz w:val="24"/>
              </w:rPr>
              <w:t>reconnectSdwanDevice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1476DE70" w14:textId="4294D273" w:rsidR="001858FD" w:rsidRPr="001858FD" w:rsidRDefault="0028612E" w:rsidP="008337C0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   </w:t>
      </w:r>
      <w:r w:rsidRPr="0028612E">
        <w:rPr>
          <w:b/>
          <w:i/>
          <w:highlight w:val="yellow"/>
        </w:rPr>
        <w:t>Giao diện đấu nối lại thiết bị SDWAN</w:t>
      </w:r>
    </w:p>
    <w:p w14:paraId="0F9A3C15" w14:textId="200C10B6" w:rsidR="008337C0" w:rsidRDefault="00596393" w:rsidP="008337C0">
      <w:pPr>
        <w:pStyle w:val="Heading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</w:t>
      </w:r>
      <w:r w:rsidR="008337C0" w:rsidRPr="008337C0">
        <w:rPr>
          <w:rFonts w:ascii="Times New Roman" w:hAnsi="Times New Roman" w:cs="Times New Roman"/>
          <w:sz w:val="24"/>
        </w:rPr>
        <w:t xml:space="preserve">.2 Mô tả nghiệp vụ 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1241"/>
        <w:gridCol w:w="10094"/>
      </w:tblGrid>
      <w:tr w:rsidR="008E233D" w:rsidRPr="009B4256" w14:paraId="51A366A7" w14:textId="77777777" w:rsidTr="00DA2BAA">
        <w:tc>
          <w:tcPr>
            <w:tcW w:w="1241" w:type="dxa"/>
            <w:shd w:val="clear" w:color="auto" w:fill="8DB3E2" w:themeFill="text2" w:themeFillTint="66"/>
          </w:tcPr>
          <w:p w14:paraId="48056974" w14:textId="77777777" w:rsidR="008E233D" w:rsidRPr="009B4256" w:rsidRDefault="008E233D" w:rsidP="007A38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Bước </w:t>
            </w:r>
          </w:p>
        </w:tc>
        <w:tc>
          <w:tcPr>
            <w:tcW w:w="10094" w:type="dxa"/>
            <w:shd w:val="clear" w:color="auto" w:fill="8DB3E2" w:themeFill="text2" w:themeFillTint="66"/>
          </w:tcPr>
          <w:p w14:paraId="12AB5332" w14:textId="77777777" w:rsidR="008E233D" w:rsidRPr="009B4256" w:rsidRDefault="008E233D" w:rsidP="00DA2BAA">
            <w:pPr>
              <w:ind w:left="-464"/>
              <w:jc w:val="center"/>
              <w:rPr>
                <w:rFonts w:ascii="Times New Roman" w:hAnsi="Times New Roman" w:cs="Times New Roman"/>
                <w:sz w:val="24"/>
              </w:rPr>
            </w:pPr>
            <w:r w:rsidRPr="009B4256">
              <w:rPr>
                <w:rFonts w:ascii="Times New Roman" w:hAnsi="Times New Roman" w:cs="Times New Roman"/>
                <w:sz w:val="24"/>
              </w:rPr>
              <w:t>Mô tả</w:t>
            </w:r>
          </w:p>
        </w:tc>
      </w:tr>
      <w:tr w:rsidR="008E233D" w:rsidRPr="004A0594" w14:paraId="2CDB3436" w14:textId="77777777" w:rsidTr="00DA2BAA">
        <w:tc>
          <w:tcPr>
            <w:tcW w:w="1241" w:type="dxa"/>
          </w:tcPr>
          <w:p w14:paraId="04A5E512" w14:textId="77777777" w:rsidR="008E233D" w:rsidRPr="00BA6026" w:rsidRDefault="008E233D" w:rsidP="00DA2BAA">
            <w:pPr>
              <w:ind w:left="240" w:right="60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</w:p>
        </w:tc>
        <w:tc>
          <w:tcPr>
            <w:tcW w:w="10094" w:type="dxa"/>
          </w:tcPr>
          <w:p w14:paraId="789AD043" w14:textId="2C50DF1C" w:rsidR="008E233D" w:rsidRDefault="00DA2BAA" w:rsidP="008E23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8E233D">
              <w:rPr>
                <w:rFonts w:ascii="Times New Roman" w:hAnsi="Times New Roman" w:cs="Times New Roman"/>
                <w:sz w:val="24"/>
              </w:rPr>
              <w:t xml:space="preserve">Điều kiện thực hiện chức năng đổi thiết bị trong quá trình triển khai </w:t>
            </w:r>
            <w:r w:rsidR="008E233D" w:rsidRPr="008E233D">
              <w:rPr>
                <w:rFonts w:ascii="Times New Roman" w:hAnsi="Times New Roman" w:cs="Times New Roman"/>
                <w:sz w:val="24"/>
              </w:rPr>
              <w:sym w:font="Wingdings" w:char="F0E0"/>
            </w:r>
            <w:r w:rsidR="008E233D">
              <w:rPr>
                <w:rFonts w:ascii="Times New Roman" w:hAnsi="Times New Roman" w:cs="Times New Roman"/>
                <w:sz w:val="24"/>
              </w:rPr>
              <w:t xml:space="preserve"> Hệ thống check công việc: </w:t>
            </w:r>
          </w:p>
          <w:p w14:paraId="40394B95" w14:textId="77777777" w:rsidR="008E233D" w:rsidRDefault="008E233D" w:rsidP="008E23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Đã đấu nối thiết bị mới thành công </w:t>
            </w:r>
          </w:p>
          <w:p w14:paraId="1FDBF8B8" w14:textId="77777777" w:rsidR="008E233D" w:rsidRDefault="008E233D" w:rsidP="008E23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Chưa kết thúc công việc </w:t>
            </w:r>
          </w:p>
          <w:p w14:paraId="1D56FAAB" w14:textId="30DB35C4" w:rsidR="008E233D" w:rsidRPr="008E233D" w:rsidRDefault="008E233D" w:rsidP="003D33F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Hiển thị button Đổi thiết bị trong quá trình triển khai</w:t>
            </w:r>
            <w:r w:rsidR="00DA2BA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DA2BAA" w:rsidRPr="004A0594" w14:paraId="36B5874B" w14:textId="77777777" w:rsidTr="00DA2BAA">
        <w:tc>
          <w:tcPr>
            <w:tcW w:w="1241" w:type="dxa"/>
          </w:tcPr>
          <w:p w14:paraId="39E4AA4F" w14:textId="77777777" w:rsidR="00DA2BAA" w:rsidRPr="00DA2BAA" w:rsidRDefault="00DA2BAA" w:rsidP="003D33F9">
            <w:pPr>
              <w:pStyle w:val="ListParagraph"/>
              <w:numPr>
                <w:ilvl w:val="0"/>
                <w:numId w:val="22"/>
              </w:numPr>
              <w:tabs>
                <w:tab w:val="left" w:pos="600"/>
              </w:tabs>
              <w:ind w:right="605" w:hanging="63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94" w:type="dxa"/>
          </w:tcPr>
          <w:p w14:paraId="63B31E42" w14:textId="77777777" w:rsidR="00DA2BAA" w:rsidRDefault="00DA2BAA" w:rsidP="003D33F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FT Click button Đổi thiết bị trong quá trình triển khai, VSmart thực hiện gọi BCCS để</w:t>
            </w:r>
            <w:r>
              <w:t xml:space="preserve"> </w:t>
            </w:r>
            <w:r w:rsidRPr="00DA2BAA">
              <w:rPr>
                <w:rFonts w:ascii="Times New Roman" w:hAnsi="Times New Roman" w:cs="Times New Roman"/>
                <w:sz w:val="24"/>
              </w:rPr>
              <w:t>lấy thông tin thiết bị cũ đã được kích hoạt trên tổng đài sdwan trước khi thực hiện đổi thiết bị</w:t>
            </w:r>
          </w:p>
          <w:p w14:paraId="056215B2" w14:textId="77777777" w:rsidR="00DA2BAA" w:rsidRDefault="00DA2BAA" w:rsidP="003D33F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Nếu gọi OK </w:t>
            </w:r>
            <w:r w:rsidRPr="00DA2BAA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chuyển sang bước 2</w:t>
            </w:r>
          </w:p>
          <w:p w14:paraId="14666175" w14:textId="207692C9" w:rsidR="00DA2BAA" w:rsidRPr="00DA2BAA" w:rsidRDefault="00DA2BAA" w:rsidP="003D33F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Nếu gọi NOT OK </w:t>
            </w:r>
            <w:r w:rsidRPr="00DA2BAA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Thông báo lỗi tương ứng từ BCCS trả về </w:t>
            </w:r>
          </w:p>
        </w:tc>
      </w:tr>
      <w:tr w:rsidR="00DA2BAA" w:rsidRPr="004A0594" w14:paraId="5606AC36" w14:textId="77777777" w:rsidTr="00DA2BAA">
        <w:tc>
          <w:tcPr>
            <w:tcW w:w="1241" w:type="dxa"/>
          </w:tcPr>
          <w:p w14:paraId="7433B701" w14:textId="77777777" w:rsidR="00DA2BAA" w:rsidRPr="00DA2BAA" w:rsidRDefault="00DA2BAA" w:rsidP="003D33F9">
            <w:pPr>
              <w:pStyle w:val="ListParagraph"/>
              <w:numPr>
                <w:ilvl w:val="0"/>
                <w:numId w:val="22"/>
              </w:numPr>
              <w:ind w:right="605" w:hanging="63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94" w:type="dxa"/>
          </w:tcPr>
          <w:p w14:paraId="7F009FFD" w14:textId="050BEC26" w:rsidR="00DA2BAA" w:rsidRPr="00DA2BAA" w:rsidRDefault="00DA2BAA" w:rsidP="003D33F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Thực hiện load ra UI thông tin thiết bị mới đã đấu nối thành công ( gọi Hàm </w:t>
            </w:r>
            <w:r w:rsidRPr="00DA2BAA">
              <w:rPr>
                <w:rFonts w:ascii="Times New Roman" w:hAnsi="Times New Roman" w:cs="Times New Roman"/>
                <w:sz w:val="24"/>
              </w:rPr>
              <w:t>loadOldDeviceSdwanSub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DA2BAA" w:rsidRPr="004A0594" w14:paraId="7D3DEF07" w14:textId="77777777" w:rsidTr="00DA2BAA">
        <w:tc>
          <w:tcPr>
            <w:tcW w:w="1241" w:type="dxa"/>
          </w:tcPr>
          <w:p w14:paraId="5786DF9A" w14:textId="77777777" w:rsidR="00DA2BAA" w:rsidRPr="00DA2BAA" w:rsidRDefault="00DA2BAA" w:rsidP="003D33F9">
            <w:pPr>
              <w:pStyle w:val="ListParagraph"/>
              <w:numPr>
                <w:ilvl w:val="0"/>
                <w:numId w:val="22"/>
              </w:numPr>
              <w:ind w:right="605" w:hanging="63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94" w:type="dxa"/>
          </w:tcPr>
          <w:p w14:paraId="38E616C0" w14:textId="77777777" w:rsidR="00DA2BAA" w:rsidRPr="00DA2BAA" w:rsidRDefault="00DA2BAA" w:rsidP="003D33F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FT thực hiển click button Đổi thiết bị trong quá trình triển khai </w:t>
            </w:r>
            <w:r w:rsidRPr="00DA2BAA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VSmart thực hiện gọi BCCS </w:t>
            </w:r>
            <w:r w:rsidRPr="00DA2BAA">
              <w:rPr>
                <w:rFonts w:ascii="Times New Roman" w:hAnsi="Times New Roman" w:cs="Times New Roman"/>
                <w:sz w:val="24"/>
              </w:rPr>
              <w:t xml:space="preserve">hủy đấu nối thiết bị mới triển khai trên tổng đài </w:t>
            </w:r>
            <w:r w:rsidRPr="00DA2BAA">
              <w:rPr>
                <w:rFonts w:ascii="Times New Roman" w:hAnsi="Times New Roman" w:cs="Times New Roman"/>
                <w:caps/>
                <w:sz w:val="24"/>
              </w:rPr>
              <w:t>sdwan</w:t>
            </w:r>
          </w:p>
          <w:p w14:paraId="5B7AC4AE" w14:textId="2119539A" w:rsidR="00DA2BAA" w:rsidRDefault="00DA2BAA" w:rsidP="003D33F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Nếu gọi OK </w:t>
            </w:r>
            <w:r w:rsidRPr="00DA2BAA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Chuyển sang bước tiếp theo, đấu nối thiết bị SDWAN cũ và </w:t>
            </w:r>
            <w:r w:rsidR="00DA29D7">
              <w:rPr>
                <w:rFonts w:ascii="Times New Roman" w:hAnsi="Times New Roman" w:cs="Times New Roman"/>
                <w:sz w:val="24"/>
              </w:rPr>
              <w:t>Disable</w:t>
            </w:r>
            <w:r>
              <w:rPr>
                <w:rFonts w:ascii="Times New Roman" w:hAnsi="Times New Roman" w:cs="Times New Roman"/>
                <w:sz w:val="24"/>
              </w:rPr>
              <w:t xml:space="preserve"> tab Đấu mới thiết bị SDWAN </w:t>
            </w:r>
            <w:r w:rsidRPr="00DA2BAA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Tương tự chức năng đấu</w:t>
            </w:r>
            <w:r w:rsidR="00D419A6">
              <w:rPr>
                <w:rFonts w:ascii="Times New Roman" w:hAnsi="Times New Roman" w:cs="Times New Roman"/>
                <w:sz w:val="24"/>
              </w:rPr>
              <w:t xml:space="preserve"> nối thiết bị SDWAN cũ (Mô tả ở mục 2.3)</w:t>
            </w:r>
          </w:p>
          <w:p w14:paraId="6C3D0D8E" w14:textId="3559FD33" w:rsidR="00DA2BAA" w:rsidRPr="00DA2BAA" w:rsidRDefault="00DA2BAA" w:rsidP="003D33F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Nếu gọi NOT OK </w:t>
            </w:r>
            <w:r w:rsidRPr="00DA2BAA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Thông báo lỗi tương ứng trả về từ BCCS </w:t>
            </w:r>
          </w:p>
        </w:tc>
      </w:tr>
    </w:tbl>
    <w:p w14:paraId="76ECCFAC" w14:textId="77777777" w:rsidR="008E233D" w:rsidRPr="008E233D" w:rsidRDefault="008E233D" w:rsidP="008E233D"/>
    <w:sectPr w:rsidR="008E233D" w:rsidRPr="008E233D" w:rsidSect="00347BA2">
      <w:headerReference w:type="default" r:id="rId18"/>
      <w:footerReference w:type="default" r:id="rId19"/>
      <w:type w:val="continuous"/>
      <w:pgSz w:w="12240" w:h="15840"/>
      <w:pgMar w:top="720" w:right="720" w:bottom="720" w:left="720" w:header="720" w:footer="432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FA3E1" w14:textId="77777777" w:rsidR="0036185B" w:rsidRDefault="0036185B" w:rsidP="00093BE1">
      <w:pPr>
        <w:spacing w:before="0" w:after="0"/>
      </w:pPr>
      <w:r>
        <w:separator/>
      </w:r>
    </w:p>
  </w:endnote>
  <w:endnote w:type="continuationSeparator" w:id="0">
    <w:p w14:paraId="03C5548F" w14:textId="77777777" w:rsidR="0036185B" w:rsidRDefault="0036185B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5" w:usb1="00000000" w:usb2="00000000" w:usb3="00000000" w:csb0="00000003" w:csb1="00000000"/>
  </w:font>
  <w:font w:name=".VnArial">
    <w:altName w:val="Arial"/>
    <w:charset w:val="00"/>
    <w:family w:val="swiss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7717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13486" w14:textId="665466B3" w:rsidR="00BA6026" w:rsidRDefault="00BA60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A8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9E09689" w14:textId="77777777" w:rsidR="00BA6026" w:rsidRDefault="00BA6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080CC" w14:textId="77777777" w:rsidR="0036185B" w:rsidRDefault="0036185B" w:rsidP="00093BE1">
      <w:pPr>
        <w:spacing w:before="0" w:after="0"/>
      </w:pPr>
      <w:r>
        <w:separator/>
      </w:r>
    </w:p>
  </w:footnote>
  <w:footnote w:type="continuationSeparator" w:id="0">
    <w:p w14:paraId="3F3A1F7E" w14:textId="77777777" w:rsidR="0036185B" w:rsidRDefault="0036185B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0800"/>
    </w:tblGrid>
    <w:tr w:rsidR="00BA6026" w:rsidRPr="003E5A01" w14:paraId="739E48DE" w14:textId="77777777" w:rsidTr="0021530D">
      <w:trPr>
        <w:trHeight w:val="270"/>
      </w:trPr>
      <w:tc>
        <w:tcPr>
          <w:tcW w:w="5000" w:type="pct"/>
        </w:tcPr>
        <w:p w14:paraId="04EF83C1" w14:textId="0DA30126" w:rsidR="00BA6026" w:rsidRPr="00B25A35" w:rsidRDefault="00BA6026" w:rsidP="00557485">
          <w:pPr>
            <w:pStyle w:val="NoSpacing"/>
            <w:rPr>
              <w:rFonts w:ascii="Times New Roman" w:hAnsi="Times New Roman" w:cs="Times New Roman"/>
              <w:i/>
              <w:sz w:val="24"/>
              <w:szCs w:val="24"/>
            </w:rPr>
          </w:pPr>
          <w:r w:rsidRPr="00B25A35">
            <w:rPr>
              <w:rFonts w:ascii="Times New Roman" w:hAnsi="Times New Roman" w:cs="Times New Roman"/>
              <w:i/>
              <w:sz w:val="24"/>
              <w:szCs w:val="24"/>
            </w:rPr>
            <w:t>Tài liệu mô tả yêu cầu thay đổi</w:t>
          </w:r>
        </w:p>
      </w:tc>
    </w:tr>
  </w:tbl>
  <w:p w14:paraId="1A5E70F9" w14:textId="77777777" w:rsidR="00BA6026" w:rsidRDefault="00BA6026" w:rsidP="00775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5975"/>
    <w:multiLevelType w:val="hybridMultilevel"/>
    <w:tmpl w:val="518E2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5F6E"/>
    <w:multiLevelType w:val="multilevel"/>
    <w:tmpl w:val="34725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8372B49"/>
    <w:multiLevelType w:val="hybridMultilevel"/>
    <w:tmpl w:val="85AED7EC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C3271"/>
    <w:multiLevelType w:val="multilevel"/>
    <w:tmpl w:val="427058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7017A23"/>
    <w:multiLevelType w:val="multilevel"/>
    <w:tmpl w:val="AE4ACEE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A1B7592"/>
    <w:multiLevelType w:val="multilevel"/>
    <w:tmpl w:val="7A8A800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28710F8"/>
    <w:multiLevelType w:val="hybridMultilevel"/>
    <w:tmpl w:val="518E2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165F0"/>
    <w:multiLevelType w:val="hybridMultilevel"/>
    <w:tmpl w:val="E3DC0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071C7"/>
    <w:multiLevelType w:val="hybridMultilevel"/>
    <w:tmpl w:val="52D8A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972EA"/>
    <w:multiLevelType w:val="multilevel"/>
    <w:tmpl w:val="34725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F4327EA"/>
    <w:multiLevelType w:val="hybridMultilevel"/>
    <w:tmpl w:val="B95452BA"/>
    <w:lvl w:ilvl="0" w:tplc="74403B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453CF"/>
    <w:multiLevelType w:val="hybridMultilevel"/>
    <w:tmpl w:val="E74E3D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6C3B76"/>
    <w:multiLevelType w:val="hybridMultilevel"/>
    <w:tmpl w:val="A0380164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 w15:restartNumberingAfterBreak="0">
    <w:nsid w:val="51A142E4"/>
    <w:multiLevelType w:val="multilevel"/>
    <w:tmpl w:val="F37451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4" w15:restartNumberingAfterBreak="0">
    <w:nsid w:val="5403492F"/>
    <w:multiLevelType w:val="hybridMultilevel"/>
    <w:tmpl w:val="10E2FD72"/>
    <w:lvl w:ilvl="0" w:tplc="B802D4C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71684"/>
    <w:multiLevelType w:val="multilevel"/>
    <w:tmpl w:val="DCBA859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8CA757C"/>
    <w:multiLevelType w:val="hybridMultilevel"/>
    <w:tmpl w:val="52D8A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64B8C"/>
    <w:multiLevelType w:val="hybridMultilevel"/>
    <w:tmpl w:val="879CDC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A298E"/>
    <w:multiLevelType w:val="hybridMultilevel"/>
    <w:tmpl w:val="DAEC1192"/>
    <w:lvl w:ilvl="0" w:tplc="BE9296A4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56397"/>
    <w:multiLevelType w:val="hybridMultilevel"/>
    <w:tmpl w:val="518E2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B6C80"/>
    <w:multiLevelType w:val="multilevel"/>
    <w:tmpl w:val="7284A0CA"/>
    <w:lvl w:ilvl="0">
      <w:numFmt w:val="bullet"/>
      <w:pStyle w:val="Poin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1"/>
  </w:num>
  <w:num w:numId="2">
    <w:abstractNumId w:val="3"/>
  </w:num>
  <w:num w:numId="3">
    <w:abstractNumId w:val="18"/>
  </w:num>
  <w:num w:numId="4">
    <w:abstractNumId w:val="17"/>
  </w:num>
  <w:num w:numId="5">
    <w:abstractNumId w:val="3"/>
    <w:lvlOverride w:ilvl="0">
      <w:startOverride w:val="2"/>
    </w:lvlOverride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10"/>
  </w:num>
  <w:num w:numId="11">
    <w:abstractNumId w:val="2"/>
  </w:num>
  <w:num w:numId="12">
    <w:abstractNumId w:val="0"/>
  </w:num>
  <w:num w:numId="13">
    <w:abstractNumId w:val="4"/>
  </w:num>
  <w:num w:numId="14">
    <w:abstractNumId w:val="13"/>
  </w:num>
  <w:num w:numId="15">
    <w:abstractNumId w:val="20"/>
  </w:num>
  <w:num w:numId="16">
    <w:abstractNumId w:val="1"/>
  </w:num>
  <w:num w:numId="17">
    <w:abstractNumId w:val="19"/>
  </w:num>
  <w:num w:numId="18">
    <w:abstractNumId w:val="11"/>
  </w:num>
  <w:num w:numId="19">
    <w:abstractNumId w:val="9"/>
  </w:num>
  <w:num w:numId="20">
    <w:abstractNumId w:val="16"/>
  </w:num>
  <w:num w:numId="21">
    <w:abstractNumId w:val="14"/>
  </w:num>
  <w:num w:numId="22">
    <w:abstractNumId w:val="12"/>
  </w:num>
  <w:num w:numId="2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7A"/>
    <w:rsid w:val="0000471E"/>
    <w:rsid w:val="00006233"/>
    <w:rsid w:val="00006808"/>
    <w:rsid w:val="0001666A"/>
    <w:rsid w:val="0001752C"/>
    <w:rsid w:val="00017CEF"/>
    <w:rsid w:val="000218B0"/>
    <w:rsid w:val="00021E1C"/>
    <w:rsid w:val="000235E6"/>
    <w:rsid w:val="000273D4"/>
    <w:rsid w:val="000349E4"/>
    <w:rsid w:val="000379F4"/>
    <w:rsid w:val="00041923"/>
    <w:rsid w:val="000441E8"/>
    <w:rsid w:val="000444DB"/>
    <w:rsid w:val="00044822"/>
    <w:rsid w:val="00046D01"/>
    <w:rsid w:val="00050CE1"/>
    <w:rsid w:val="0005429E"/>
    <w:rsid w:val="00054304"/>
    <w:rsid w:val="0005473D"/>
    <w:rsid w:val="00055D3D"/>
    <w:rsid w:val="00057B70"/>
    <w:rsid w:val="0006135D"/>
    <w:rsid w:val="00070CDB"/>
    <w:rsid w:val="00074665"/>
    <w:rsid w:val="000754C6"/>
    <w:rsid w:val="00075991"/>
    <w:rsid w:val="0008260E"/>
    <w:rsid w:val="00082E45"/>
    <w:rsid w:val="0008380F"/>
    <w:rsid w:val="00086376"/>
    <w:rsid w:val="00090F52"/>
    <w:rsid w:val="00093BE1"/>
    <w:rsid w:val="00095F46"/>
    <w:rsid w:val="000A0635"/>
    <w:rsid w:val="000A0EB8"/>
    <w:rsid w:val="000A2220"/>
    <w:rsid w:val="000A4636"/>
    <w:rsid w:val="000B40D5"/>
    <w:rsid w:val="000B41C7"/>
    <w:rsid w:val="000B49AA"/>
    <w:rsid w:val="000B73BF"/>
    <w:rsid w:val="000C070F"/>
    <w:rsid w:val="000C07F5"/>
    <w:rsid w:val="000C0B9D"/>
    <w:rsid w:val="000C124F"/>
    <w:rsid w:val="000C1D1F"/>
    <w:rsid w:val="000C2C1C"/>
    <w:rsid w:val="000C3857"/>
    <w:rsid w:val="000C3B91"/>
    <w:rsid w:val="000C56AD"/>
    <w:rsid w:val="000C5777"/>
    <w:rsid w:val="000C6E6D"/>
    <w:rsid w:val="000D08DE"/>
    <w:rsid w:val="000D7802"/>
    <w:rsid w:val="000E1356"/>
    <w:rsid w:val="000E39E3"/>
    <w:rsid w:val="000E42F8"/>
    <w:rsid w:val="000E4633"/>
    <w:rsid w:val="000E6B83"/>
    <w:rsid w:val="000E72B0"/>
    <w:rsid w:val="000F0C12"/>
    <w:rsid w:val="0010187B"/>
    <w:rsid w:val="0010698D"/>
    <w:rsid w:val="00107384"/>
    <w:rsid w:val="00110E61"/>
    <w:rsid w:val="00112CAA"/>
    <w:rsid w:val="00114619"/>
    <w:rsid w:val="00114981"/>
    <w:rsid w:val="00117A19"/>
    <w:rsid w:val="001204D0"/>
    <w:rsid w:val="00120B33"/>
    <w:rsid w:val="00122AD4"/>
    <w:rsid w:val="001236A5"/>
    <w:rsid w:val="001277E5"/>
    <w:rsid w:val="00127FC9"/>
    <w:rsid w:val="0013113E"/>
    <w:rsid w:val="00131829"/>
    <w:rsid w:val="0013579C"/>
    <w:rsid w:val="00135F14"/>
    <w:rsid w:val="0013695C"/>
    <w:rsid w:val="00140AA9"/>
    <w:rsid w:val="0014359B"/>
    <w:rsid w:val="00144774"/>
    <w:rsid w:val="001452CA"/>
    <w:rsid w:val="001471EF"/>
    <w:rsid w:val="00151BDA"/>
    <w:rsid w:val="0015264F"/>
    <w:rsid w:val="001533A3"/>
    <w:rsid w:val="00153951"/>
    <w:rsid w:val="00155004"/>
    <w:rsid w:val="0015641B"/>
    <w:rsid w:val="0015641F"/>
    <w:rsid w:val="00157A7F"/>
    <w:rsid w:val="00162B50"/>
    <w:rsid w:val="001644FB"/>
    <w:rsid w:val="001672E3"/>
    <w:rsid w:val="0016736A"/>
    <w:rsid w:val="001747CB"/>
    <w:rsid w:val="001771D1"/>
    <w:rsid w:val="00177DB4"/>
    <w:rsid w:val="00182B3C"/>
    <w:rsid w:val="00183DF4"/>
    <w:rsid w:val="0018458B"/>
    <w:rsid w:val="001858FD"/>
    <w:rsid w:val="0018705C"/>
    <w:rsid w:val="00187532"/>
    <w:rsid w:val="00187E92"/>
    <w:rsid w:val="0019185D"/>
    <w:rsid w:val="00192627"/>
    <w:rsid w:val="0019284B"/>
    <w:rsid w:val="001946A6"/>
    <w:rsid w:val="00196D48"/>
    <w:rsid w:val="00197322"/>
    <w:rsid w:val="001A14AD"/>
    <w:rsid w:val="001A5278"/>
    <w:rsid w:val="001B2772"/>
    <w:rsid w:val="001B3AFE"/>
    <w:rsid w:val="001B54D9"/>
    <w:rsid w:val="001B7779"/>
    <w:rsid w:val="001C19E1"/>
    <w:rsid w:val="001C41B8"/>
    <w:rsid w:val="001C4A4D"/>
    <w:rsid w:val="001C5100"/>
    <w:rsid w:val="001C5D2F"/>
    <w:rsid w:val="001C6DFC"/>
    <w:rsid w:val="001C7B4F"/>
    <w:rsid w:val="001D2DE1"/>
    <w:rsid w:val="001D5BA0"/>
    <w:rsid w:val="001D7B7A"/>
    <w:rsid w:val="001E46BB"/>
    <w:rsid w:val="001E5BE8"/>
    <w:rsid w:val="001E68D9"/>
    <w:rsid w:val="001E70A1"/>
    <w:rsid w:val="001F050D"/>
    <w:rsid w:val="001F0590"/>
    <w:rsid w:val="001F08FC"/>
    <w:rsid w:val="001F113B"/>
    <w:rsid w:val="001F1363"/>
    <w:rsid w:val="001F7A88"/>
    <w:rsid w:val="002049F0"/>
    <w:rsid w:val="002109CB"/>
    <w:rsid w:val="00210B7C"/>
    <w:rsid w:val="00212884"/>
    <w:rsid w:val="0021530D"/>
    <w:rsid w:val="00216C7E"/>
    <w:rsid w:val="0021768A"/>
    <w:rsid w:val="00217C37"/>
    <w:rsid w:val="00221369"/>
    <w:rsid w:val="00221722"/>
    <w:rsid w:val="002231C8"/>
    <w:rsid w:val="00233FE3"/>
    <w:rsid w:val="0023725E"/>
    <w:rsid w:val="0023791B"/>
    <w:rsid w:val="002433E8"/>
    <w:rsid w:val="0024393B"/>
    <w:rsid w:val="00243FCC"/>
    <w:rsid w:val="00250124"/>
    <w:rsid w:val="002512F6"/>
    <w:rsid w:val="00254D4E"/>
    <w:rsid w:val="002567B6"/>
    <w:rsid w:val="00257AD2"/>
    <w:rsid w:val="00260F89"/>
    <w:rsid w:val="00264794"/>
    <w:rsid w:val="002649EC"/>
    <w:rsid w:val="00266468"/>
    <w:rsid w:val="00271EC8"/>
    <w:rsid w:val="00274450"/>
    <w:rsid w:val="00275DFE"/>
    <w:rsid w:val="00277728"/>
    <w:rsid w:val="002808D2"/>
    <w:rsid w:val="00281681"/>
    <w:rsid w:val="002821D6"/>
    <w:rsid w:val="0028301E"/>
    <w:rsid w:val="00284393"/>
    <w:rsid w:val="002855BA"/>
    <w:rsid w:val="0028612E"/>
    <w:rsid w:val="00287F2B"/>
    <w:rsid w:val="00291327"/>
    <w:rsid w:val="002919A0"/>
    <w:rsid w:val="0029248E"/>
    <w:rsid w:val="0029435E"/>
    <w:rsid w:val="0029516A"/>
    <w:rsid w:val="00295389"/>
    <w:rsid w:val="00295B3A"/>
    <w:rsid w:val="002961CC"/>
    <w:rsid w:val="00297DB6"/>
    <w:rsid w:val="002A33C4"/>
    <w:rsid w:val="002A4D6F"/>
    <w:rsid w:val="002A593D"/>
    <w:rsid w:val="002A6C08"/>
    <w:rsid w:val="002B0BB1"/>
    <w:rsid w:val="002B1526"/>
    <w:rsid w:val="002B20D8"/>
    <w:rsid w:val="002B25D4"/>
    <w:rsid w:val="002B32D1"/>
    <w:rsid w:val="002B4A9A"/>
    <w:rsid w:val="002C0C74"/>
    <w:rsid w:val="002C1381"/>
    <w:rsid w:val="002C29B9"/>
    <w:rsid w:val="002C512F"/>
    <w:rsid w:val="002C5CFA"/>
    <w:rsid w:val="002C6C7A"/>
    <w:rsid w:val="002C7B16"/>
    <w:rsid w:val="002D10E4"/>
    <w:rsid w:val="002D135A"/>
    <w:rsid w:val="002D1735"/>
    <w:rsid w:val="002D17CB"/>
    <w:rsid w:val="002D303B"/>
    <w:rsid w:val="002D3F10"/>
    <w:rsid w:val="002D4EFD"/>
    <w:rsid w:val="002D4FF4"/>
    <w:rsid w:val="002D602C"/>
    <w:rsid w:val="002D6C01"/>
    <w:rsid w:val="002E24A7"/>
    <w:rsid w:val="002E5D3E"/>
    <w:rsid w:val="002E71AE"/>
    <w:rsid w:val="002E7B0C"/>
    <w:rsid w:val="002F0FBA"/>
    <w:rsid w:val="002F1436"/>
    <w:rsid w:val="002F1F42"/>
    <w:rsid w:val="002F1F80"/>
    <w:rsid w:val="002F4FDD"/>
    <w:rsid w:val="002F5BB1"/>
    <w:rsid w:val="002F6371"/>
    <w:rsid w:val="002F6803"/>
    <w:rsid w:val="003002B8"/>
    <w:rsid w:val="00303168"/>
    <w:rsid w:val="00303EB3"/>
    <w:rsid w:val="003040CD"/>
    <w:rsid w:val="00307950"/>
    <w:rsid w:val="003079E6"/>
    <w:rsid w:val="00311A41"/>
    <w:rsid w:val="00312358"/>
    <w:rsid w:val="003125E6"/>
    <w:rsid w:val="003127CB"/>
    <w:rsid w:val="00312E05"/>
    <w:rsid w:val="00313D3A"/>
    <w:rsid w:val="00315359"/>
    <w:rsid w:val="00317D15"/>
    <w:rsid w:val="003202BC"/>
    <w:rsid w:val="0032245A"/>
    <w:rsid w:val="0032511D"/>
    <w:rsid w:val="003324C4"/>
    <w:rsid w:val="003326D5"/>
    <w:rsid w:val="003365F0"/>
    <w:rsid w:val="00337355"/>
    <w:rsid w:val="00341F5B"/>
    <w:rsid w:val="00347BA2"/>
    <w:rsid w:val="003501E7"/>
    <w:rsid w:val="00351DD2"/>
    <w:rsid w:val="00353E32"/>
    <w:rsid w:val="00354015"/>
    <w:rsid w:val="00354877"/>
    <w:rsid w:val="003560F3"/>
    <w:rsid w:val="00357957"/>
    <w:rsid w:val="00360CB9"/>
    <w:rsid w:val="0036185B"/>
    <w:rsid w:val="00364728"/>
    <w:rsid w:val="00364EE3"/>
    <w:rsid w:val="0036541C"/>
    <w:rsid w:val="003667EE"/>
    <w:rsid w:val="00367515"/>
    <w:rsid w:val="00372195"/>
    <w:rsid w:val="00372C9C"/>
    <w:rsid w:val="003734C9"/>
    <w:rsid w:val="0037542F"/>
    <w:rsid w:val="0037549A"/>
    <w:rsid w:val="003756CA"/>
    <w:rsid w:val="00377999"/>
    <w:rsid w:val="00377D8B"/>
    <w:rsid w:val="0038312A"/>
    <w:rsid w:val="003832BB"/>
    <w:rsid w:val="00384C7F"/>
    <w:rsid w:val="00385459"/>
    <w:rsid w:val="003901D6"/>
    <w:rsid w:val="00393A90"/>
    <w:rsid w:val="00393A92"/>
    <w:rsid w:val="0039502B"/>
    <w:rsid w:val="00395368"/>
    <w:rsid w:val="00395E7D"/>
    <w:rsid w:val="00396227"/>
    <w:rsid w:val="003A0751"/>
    <w:rsid w:val="003A0EE9"/>
    <w:rsid w:val="003A32A6"/>
    <w:rsid w:val="003A6603"/>
    <w:rsid w:val="003A6C4D"/>
    <w:rsid w:val="003A7180"/>
    <w:rsid w:val="003A7C46"/>
    <w:rsid w:val="003B3F7E"/>
    <w:rsid w:val="003B4DEC"/>
    <w:rsid w:val="003B54BF"/>
    <w:rsid w:val="003B6DEB"/>
    <w:rsid w:val="003C10A9"/>
    <w:rsid w:val="003C184F"/>
    <w:rsid w:val="003C2C3C"/>
    <w:rsid w:val="003C6288"/>
    <w:rsid w:val="003D1869"/>
    <w:rsid w:val="003D26AA"/>
    <w:rsid w:val="003D33F9"/>
    <w:rsid w:val="003D5C00"/>
    <w:rsid w:val="003D68C2"/>
    <w:rsid w:val="003D708C"/>
    <w:rsid w:val="003E1BBB"/>
    <w:rsid w:val="003E1EA4"/>
    <w:rsid w:val="003E351B"/>
    <w:rsid w:val="003E50E8"/>
    <w:rsid w:val="003E5A01"/>
    <w:rsid w:val="003E6F8C"/>
    <w:rsid w:val="003F02B6"/>
    <w:rsid w:val="003F04C5"/>
    <w:rsid w:val="003F1A7E"/>
    <w:rsid w:val="003F5177"/>
    <w:rsid w:val="003F5889"/>
    <w:rsid w:val="003F77CC"/>
    <w:rsid w:val="003F7A4E"/>
    <w:rsid w:val="004003DF"/>
    <w:rsid w:val="004035A3"/>
    <w:rsid w:val="00403E5A"/>
    <w:rsid w:val="004112B3"/>
    <w:rsid w:val="0041143E"/>
    <w:rsid w:val="004123E7"/>
    <w:rsid w:val="00414300"/>
    <w:rsid w:val="004144D0"/>
    <w:rsid w:val="00415120"/>
    <w:rsid w:val="004212DD"/>
    <w:rsid w:val="00421CEF"/>
    <w:rsid w:val="00422EA8"/>
    <w:rsid w:val="004248DA"/>
    <w:rsid w:val="0043066B"/>
    <w:rsid w:val="00430D82"/>
    <w:rsid w:val="004327C6"/>
    <w:rsid w:val="00434727"/>
    <w:rsid w:val="0043520E"/>
    <w:rsid w:val="004357CC"/>
    <w:rsid w:val="004360F3"/>
    <w:rsid w:val="004424D0"/>
    <w:rsid w:val="00447EA6"/>
    <w:rsid w:val="00451099"/>
    <w:rsid w:val="00453412"/>
    <w:rsid w:val="00454713"/>
    <w:rsid w:val="00455C75"/>
    <w:rsid w:val="004569E5"/>
    <w:rsid w:val="00460DD8"/>
    <w:rsid w:val="00461507"/>
    <w:rsid w:val="00461F2A"/>
    <w:rsid w:val="00464DDB"/>
    <w:rsid w:val="0046602D"/>
    <w:rsid w:val="004721C9"/>
    <w:rsid w:val="00473140"/>
    <w:rsid w:val="00473CA9"/>
    <w:rsid w:val="00474373"/>
    <w:rsid w:val="004748B6"/>
    <w:rsid w:val="00475337"/>
    <w:rsid w:val="004760DD"/>
    <w:rsid w:val="0047749D"/>
    <w:rsid w:val="00481F17"/>
    <w:rsid w:val="00482369"/>
    <w:rsid w:val="004832FF"/>
    <w:rsid w:val="00484670"/>
    <w:rsid w:val="00484BFB"/>
    <w:rsid w:val="004852C3"/>
    <w:rsid w:val="00485469"/>
    <w:rsid w:val="004968C2"/>
    <w:rsid w:val="004970D5"/>
    <w:rsid w:val="00497DC8"/>
    <w:rsid w:val="004A0066"/>
    <w:rsid w:val="004A0594"/>
    <w:rsid w:val="004A09B5"/>
    <w:rsid w:val="004A0BD3"/>
    <w:rsid w:val="004A1967"/>
    <w:rsid w:val="004A3524"/>
    <w:rsid w:val="004A629B"/>
    <w:rsid w:val="004A7C67"/>
    <w:rsid w:val="004B080E"/>
    <w:rsid w:val="004B371D"/>
    <w:rsid w:val="004B3D7A"/>
    <w:rsid w:val="004B46C6"/>
    <w:rsid w:val="004B56BF"/>
    <w:rsid w:val="004C1052"/>
    <w:rsid w:val="004C137D"/>
    <w:rsid w:val="004C1B23"/>
    <w:rsid w:val="004C2A98"/>
    <w:rsid w:val="004C37AE"/>
    <w:rsid w:val="004C4F32"/>
    <w:rsid w:val="004D04E9"/>
    <w:rsid w:val="004D1EB0"/>
    <w:rsid w:val="004E1C43"/>
    <w:rsid w:val="004E2DBD"/>
    <w:rsid w:val="004E3A75"/>
    <w:rsid w:val="004E3D2D"/>
    <w:rsid w:val="004E4726"/>
    <w:rsid w:val="004E4B27"/>
    <w:rsid w:val="004E5FE8"/>
    <w:rsid w:val="004F3F00"/>
    <w:rsid w:val="004F3FB3"/>
    <w:rsid w:val="004F65B1"/>
    <w:rsid w:val="004F6CE6"/>
    <w:rsid w:val="004F7681"/>
    <w:rsid w:val="004F771A"/>
    <w:rsid w:val="004F7DC3"/>
    <w:rsid w:val="0050061D"/>
    <w:rsid w:val="00500F03"/>
    <w:rsid w:val="0050516A"/>
    <w:rsid w:val="00506A63"/>
    <w:rsid w:val="00507CE5"/>
    <w:rsid w:val="00511A83"/>
    <w:rsid w:val="00512075"/>
    <w:rsid w:val="005123E5"/>
    <w:rsid w:val="0051441B"/>
    <w:rsid w:val="00515BA5"/>
    <w:rsid w:val="005164E1"/>
    <w:rsid w:val="00517557"/>
    <w:rsid w:val="005203D4"/>
    <w:rsid w:val="00520937"/>
    <w:rsid w:val="005228AE"/>
    <w:rsid w:val="00525C29"/>
    <w:rsid w:val="00526A97"/>
    <w:rsid w:val="00526F9B"/>
    <w:rsid w:val="00530EB5"/>
    <w:rsid w:val="00533524"/>
    <w:rsid w:val="00535989"/>
    <w:rsid w:val="00536F6D"/>
    <w:rsid w:val="00540FBB"/>
    <w:rsid w:val="0054113B"/>
    <w:rsid w:val="005421F6"/>
    <w:rsid w:val="00542579"/>
    <w:rsid w:val="00542B86"/>
    <w:rsid w:val="005461A4"/>
    <w:rsid w:val="005539FF"/>
    <w:rsid w:val="00555C59"/>
    <w:rsid w:val="00557485"/>
    <w:rsid w:val="0055748E"/>
    <w:rsid w:val="005615C5"/>
    <w:rsid w:val="005617A6"/>
    <w:rsid w:val="0056330C"/>
    <w:rsid w:val="00563365"/>
    <w:rsid w:val="0056342A"/>
    <w:rsid w:val="005649F6"/>
    <w:rsid w:val="00567770"/>
    <w:rsid w:val="00574924"/>
    <w:rsid w:val="00577059"/>
    <w:rsid w:val="00583EC8"/>
    <w:rsid w:val="00583FCC"/>
    <w:rsid w:val="005861E1"/>
    <w:rsid w:val="005901F2"/>
    <w:rsid w:val="005948D4"/>
    <w:rsid w:val="00596393"/>
    <w:rsid w:val="005971E4"/>
    <w:rsid w:val="005972D3"/>
    <w:rsid w:val="0059757A"/>
    <w:rsid w:val="005A100D"/>
    <w:rsid w:val="005A1715"/>
    <w:rsid w:val="005A2D67"/>
    <w:rsid w:val="005A2F16"/>
    <w:rsid w:val="005A563E"/>
    <w:rsid w:val="005B166B"/>
    <w:rsid w:val="005B24DD"/>
    <w:rsid w:val="005B282B"/>
    <w:rsid w:val="005B39B1"/>
    <w:rsid w:val="005B46F4"/>
    <w:rsid w:val="005B48D5"/>
    <w:rsid w:val="005B5531"/>
    <w:rsid w:val="005B740F"/>
    <w:rsid w:val="005B7DEE"/>
    <w:rsid w:val="005C14C1"/>
    <w:rsid w:val="005C537E"/>
    <w:rsid w:val="005C5D1A"/>
    <w:rsid w:val="005C6DD3"/>
    <w:rsid w:val="005C76A0"/>
    <w:rsid w:val="005D091D"/>
    <w:rsid w:val="005D2E0E"/>
    <w:rsid w:val="005D40B2"/>
    <w:rsid w:val="005D4FAC"/>
    <w:rsid w:val="005D611B"/>
    <w:rsid w:val="005E082A"/>
    <w:rsid w:val="005E08D7"/>
    <w:rsid w:val="005E2999"/>
    <w:rsid w:val="005E55AF"/>
    <w:rsid w:val="005E621D"/>
    <w:rsid w:val="005E7368"/>
    <w:rsid w:val="005F05BB"/>
    <w:rsid w:val="005F0A47"/>
    <w:rsid w:val="005F0AA1"/>
    <w:rsid w:val="005F1765"/>
    <w:rsid w:val="005F267F"/>
    <w:rsid w:val="005F3DDC"/>
    <w:rsid w:val="005F5017"/>
    <w:rsid w:val="005F570C"/>
    <w:rsid w:val="005F5820"/>
    <w:rsid w:val="005F6AB3"/>
    <w:rsid w:val="005F7C11"/>
    <w:rsid w:val="00601A51"/>
    <w:rsid w:val="00605CF6"/>
    <w:rsid w:val="0060684B"/>
    <w:rsid w:val="00610C9C"/>
    <w:rsid w:val="00611983"/>
    <w:rsid w:val="00612AA3"/>
    <w:rsid w:val="006143D2"/>
    <w:rsid w:val="00614423"/>
    <w:rsid w:val="006174A1"/>
    <w:rsid w:val="00617A82"/>
    <w:rsid w:val="00620CD3"/>
    <w:rsid w:val="00623581"/>
    <w:rsid w:val="00625EDE"/>
    <w:rsid w:val="00627250"/>
    <w:rsid w:val="00630B41"/>
    <w:rsid w:val="00631480"/>
    <w:rsid w:val="00633463"/>
    <w:rsid w:val="00634D62"/>
    <w:rsid w:val="00635D2D"/>
    <w:rsid w:val="006365E4"/>
    <w:rsid w:val="006439AF"/>
    <w:rsid w:val="0064459F"/>
    <w:rsid w:val="00647117"/>
    <w:rsid w:val="006524A4"/>
    <w:rsid w:val="00652CCE"/>
    <w:rsid w:val="006612B8"/>
    <w:rsid w:val="00662BE5"/>
    <w:rsid w:val="006635AC"/>
    <w:rsid w:val="0066456C"/>
    <w:rsid w:val="006704CC"/>
    <w:rsid w:val="006705D8"/>
    <w:rsid w:val="0067103C"/>
    <w:rsid w:val="0067166E"/>
    <w:rsid w:val="00672A4F"/>
    <w:rsid w:val="006735F4"/>
    <w:rsid w:val="00674FCD"/>
    <w:rsid w:val="00675A7C"/>
    <w:rsid w:val="00682969"/>
    <w:rsid w:val="00682A92"/>
    <w:rsid w:val="00684055"/>
    <w:rsid w:val="00684512"/>
    <w:rsid w:val="00684581"/>
    <w:rsid w:val="00694540"/>
    <w:rsid w:val="0069498A"/>
    <w:rsid w:val="00694C0A"/>
    <w:rsid w:val="006A16B9"/>
    <w:rsid w:val="006A2A7D"/>
    <w:rsid w:val="006A2AE8"/>
    <w:rsid w:val="006A2CF5"/>
    <w:rsid w:val="006A6FCD"/>
    <w:rsid w:val="006B0452"/>
    <w:rsid w:val="006B4EC6"/>
    <w:rsid w:val="006B5975"/>
    <w:rsid w:val="006B6667"/>
    <w:rsid w:val="006B6B7D"/>
    <w:rsid w:val="006B6E77"/>
    <w:rsid w:val="006B6EA2"/>
    <w:rsid w:val="006B71F9"/>
    <w:rsid w:val="006B7B2E"/>
    <w:rsid w:val="006C0945"/>
    <w:rsid w:val="006C1134"/>
    <w:rsid w:val="006C14AE"/>
    <w:rsid w:val="006C1F66"/>
    <w:rsid w:val="006C3499"/>
    <w:rsid w:val="006C4158"/>
    <w:rsid w:val="006D201C"/>
    <w:rsid w:val="006D5F24"/>
    <w:rsid w:val="006D6108"/>
    <w:rsid w:val="006D747F"/>
    <w:rsid w:val="006D784D"/>
    <w:rsid w:val="006E14AA"/>
    <w:rsid w:val="006E2FF6"/>
    <w:rsid w:val="006E5208"/>
    <w:rsid w:val="006F1C31"/>
    <w:rsid w:val="006F663D"/>
    <w:rsid w:val="006F7CEB"/>
    <w:rsid w:val="007004E1"/>
    <w:rsid w:val="00700C5E"/>
    <w:rsid w:val="007016BC"/>
    <w:rsid w:val="00702646"/>
    <w:rsid w:val="00703A0A"/>
    <w:rsid w:val="00712696"/>
    <w:rsid w:val="00717AD8"/>
    <w:rsid w:val="00717BE0"/>
    <w:rsid w:val="0072081F"/>
    <w:rsid w:val="007233CC"/>
    <w:rsid w:val="00726442"/>
    <w:rsid w:val="00735113"/>
    <w:rsid w:val="00735E8B"/>
    <w:rsid w:val="00741441"/>
    <w:rsid w:val="0074201F"/>
    <w:rsid w:val="00743187"/>
    <w:rsid w:val="007452D1"/>
    <w:rsid w:val="007453AA"/>
    <w:rsid w:val="00750463"/>
    <w:rsid w:val="007515D1"/>
    <w:rsid w:val="007518ED"/>
    <w:rsid w:val="00752DDC"/>
    <w:rsid w:val="00754191"/>
    <w:rsid w:val="00754C3D"/>
    <w:rsid w:val="00756978"/>
    <w:rsid w:val="0076036C"/>
    <w:rsid w:val="007627EE"/>
    <w:rsid w:val="007658BE"/>
    <w:rsid w:val="00765920"/>
    <w:rsid w:val="00766BF6"/>
    <w:rsid w:val="00767073"/>
    <w:rsid w:val="007701F2"/>
    <w:rsid w:val="007707AB"/>
    <w:rsid w:val="00772CBA"/>
    <w:rsid w:val="007738B0"/>
    <w:rsid w:val="0077501F"/>
    <w:rsid w:val="00775200"/>
    <w:rsid w:val="00775395"/>
    <w:rsid w:val="00775CB2"/>
    <w:rsid w:val="007772EA"/>
    <w:rsid w:val="00781080"/>
    <w:rsid w:val="007815E4"/>
    <w:rsid w:val="007825BC"/>
    <w:rsid w:val="00784C9E"/>
    <w:rsid w:val="007858DD"/>
    <w:rsid w:val="007859A9"/>
    <w:rsid w:val="00791B5F"/>
    <w:rsid w:val="0079344D"/>
    <w:rsid w:val="007941FB"/>
    <w:rsid w:val="00794F09"/>
    <w:rsid w:val="00797384"/>
    <w:rsid w:val="007A0DD5"/>
    <w:rsid w:val="007A1D2B"/>
    <w:rsid w:val="007A20DC"/>
    <w:rsid w:val="007A2B95"/>
    <w:rsid w:val="007A6BBB"/>
    <w:rsid w:val="007B0F97"/>
    <w:rsid w:val="007B1C0B"/>
    <w:rsid w:val="007B2525"/>
    <w:rsid w:val="007B4416"/>
    <w:rsid w:val="007B5CE6"/>
    <w:rsid w:val="007B6E59"/>
    <w:rsid w:val="007C0206"/>
    <w:rsid w:val="007C0A21"/>
    <w:rsid w:val="007C1503"/>
    <w:rsid w:val="007C7190"/>
    <w:rsid w:val="007D0F0B"/>
    <w:rsid w:val="007D106C"/>
    <w:rsid w:val="007D1422"/>
    <w:rsid w:val="007D184A"/>
    <w:rsid w:val="007D2865"/>
    <w:rsid w:val="007D2B4B"/>
    <w:rsid w:val="007D389A"/>
    <w:rsid w:val="007E282A"/>
    <w:rsid w:val="007F0BF1"/>
    <w:rsid w:val="007F2F3F"/>
    <w:rsid w:val="007F4749"/>
    <w:rsid w:val="007F60F7"/>
    <w:rsid w:val="00800598"/>
    <w:rsid w:val="00800CA9"/>
    <w:rsid w:val="00801154"/>
    <w:rsid w:val="00801D58"/>
    <w:rsid w:val="0080276C"/>
    <w:rsid w:val="008104A5"/>
    <w:rsid w:val="00812162"/>
    <w:rsid w:val="00812B47"/>
    <w:rsid w:val="00813BF6"/>
    <w:rsid w:val="008154BC"/>
    <w:rsid w:val="008160AA"/>
    <w:rsid w:val="0082425F"/>
    <w:rsid w:val="008247E1"/>
    <w:rsid w:val="00824944"/>
    <w:rsid w:val="00826043"/>
    <w:rsid w:val="008328F4"/>
    <w:rsid w:val="008337C0"/>
    <w:rsid w:val="008345CB"/>
    <w:rsid w:val="008364F5"/>
    <w:rsid w:val="00837A88"/>
    <w:rsid w:val="00837E8C"/>
    <w:rsid w:val="00840F6B"/>
    <w:rsid w:val="00841874"/>
    <w:rsid w:val="008425FE"/>
    <w:rsid w:val="00850E8D"/>
    <w:rsid w:val="008528C7"/>
    <w:rsid w:val="00856180"/>
    <w:rsid w:val="00856861"/>
    <w:rsid w:val="008571D3"/>
    <w:rsid w:val="00857597"/>
    <w:rsid w:val="00864CF2"/>
    <w:rsid w:val="00865911"/>
    <w:rsid w:val="0086676B"/>
    <w:rsid w:val="00872F31"/>
    <w:rsid w:val="00875437"/>
    <w:rsid w:val="008764B0"/>
    <w:rsid w:val="008803A4"/>
    <w:rsid w:val="00882B6D"/>
    <w:rsid w:val="008840E7"/>
    <w:rsid w:val="008876DD"/>
    <w:rsid w:val="0089027D"/>
    <w:rsid w:val="00891FA9"/>
    <w:rsid w:val="00893D89"/>
    <w:rsid w:val="00894018"/>
    <w:rsid w:val="00894667"/>
    <w:rsid w:val="008964D4"/>
    <w:rsid w:val="0089679E"/>
    <w:rsid w:val="008A3419"/>
    <w:rsid w:val="008C502E"/>
    <w:rsid w:val="008C706E"/>
    <w:rsid w:val="008D133B"/>
    <w:rsid w:val="008D295E"/>
    <w:rsid w:val="008D473B"/>
    <w:rsid w:val="008D53ED"/>
    <w:rsid w:val="008D6346"/>
    <w:rsid w:val="008D69DA"/>
    <w:rsid w:val="008D6C7C"/>
    <w:rsid w:val="008D7714"/>
    <w:rsid w:val="008E233D"/>
    <w:rsid w:val="008E36EB"/>
    <w:rsid w:val="008E3FF1"/>
    <w:rsid w:val="008E5779"/>
    <w:rsid w:val="008F0180"/>
    <w:rsid w:val="008F0499"/>
    <w:rsid w:val="008F345B"/>
    <w:rsid w:val="008F3671"/>
    <w:rsid w:val="008F44F6"/>
    <w:rsid w:val="008F4590"/>
    <w:rsid w:val="008F5AD2"/>
    <w:rsid w:val="008F5EE9"/>
    <w:rsid w:val="008F67D8"/>
    <w:rsid w:val="008F7ACA"/>
    <w:rsid w:val="008F7F9E"/>
    <w:rsid w:val="00903C4E"/>
    <w:rsid w:val="00904913"/>
    <w:rsid w:val="009051EC"/>
    <w:rsid w:val="009064DD"/>
    <w:rsid w:val="009078E6"/>
    <w:rsid w:val="00910BE4"/>
    <w:rsid w:val="009118FA"/>
    <w:rsid w:val="0091261D"/>
    <w:rsid w:val="009134C1"/>
    <w:rsid w:val="00913E33"/>
    <w:rsid w:val="0092083C"/>
    <w:rsid w:val="009228A1"/>
    <w:rsid w:val="0092497C"/>
    <w:rsid w:val="0092542E"/>
    <w:rsid w:val="009270A2"/>
    <w:rsid w:val="009276DC"/>
    <w:rsid w:val="00927C0A"/>
    <w:rsid w:val="009308AB"/>
    <w:rsid w:val="00931B0A"/>
    <w:rsid w:val="00934C6F"/>
    <w:rsid w:val="009379AB"/>
    <w:rsid w:val="00941253"/>
    <w:rsid w:val="009434E1"/>
    <w:rsid w:val="00950C75"/>
    <w:rsid w:val="0095118F"/>
    <w:rsid w:val="0095334F"/>
    <w:rsid w:val="00953C09"/>
    <w:rsid w:val="00955499"/>
    <w:rsid w:val="00955D89"/>
    <w:rsid w:val="00956981"/>
    <w:rsid w:val="0096042F"/>
    <w:rsid w:val="0096103D"/>
    <w:rsid w:val="00962D25"/>
    <w:rsid w:val="00962EA4"/>
    <w:rsid w:val="009645A0"/>
    <w:rsid w:val="00964BE5"/>
    <w:rsid w:val="009661F1"/>
    <w:rsid w:val="009666D1"/>
    <w:rsid w:val="00966E23"/>
    <w:rsid w:val="0097080D"/>
    <w:rsid w:val="00971750"/>
    <w:rsid w:val="00972668"/>
    <w:rsid w:val="00974682"/>
    <w:rsid w:val="009769FE"/>
    <w:rsid w:val="00977CCD"/>
    <w:rsid w:val="00983479"/>
    <w:rsid w:val="00995DAC"/>
    <w:rsid w:val="00997CB3"/>
    <w:rsid w:val="009A0108"/>
    <w:rsid w:val="009A2E10"/>
    <w:rsid w:val="009B2128"/>
    <w:rsid w:val="009B2232"/>
    <w:rsid w:val="009B4256"/>
    <w:rsid w:val="009B4B57"/>
    <w:rsid w:val="009B68E9"/>
    <w:rsid w:val="009C02BD"/>
    <w:rsid w:val="009C0923"/>
    <w:rsid w:val="009C174D"/>
    <w:rsid w:val="009C1C2E"/>
    <w:rsid w:val="009C1C8E"/>
    <w:rsid w:val="009C2811"/>
    <w:rsid w:val="009C656B"/>
    <w:rsid w:val="009C7953"/>
    <w:rsid w:val="009D4D5A"/>
    <w:rsid w:val="009D52DC"/>
    <w:rsid w:val="009D5EB1"/>
    <w:rsid w:val="009E09F7"/>
    <w:rsid w:val="009E0B36"/>
    <w:rsid w:val="009E2361"/>
    <w:rsid w:val="009E2F3A"/>
    <w:rsid w:val="009E308A"/>
    <w:rsid w:val="009E7321"/>
    <w:rsid w:val="009F6624"/>
    <w:rsid w:val="009F6EA3"/>
    <w:rsid w:val="00A058DC"/>
    <w:rsid w:val="00A117CF"/>
    <w:rsid w:val="00A11AC5"/>
    <w:rsid w:val="00A126B6"/>
    <w:rsid w:val="00A15613"/>
    <w:rsid w:val="00A1592A"/>
    <w:rsid w:val="00A17A65"/>
    <w:rsid w:val="00A21168"/>
    <w:rsid w:val="00A22CA4"/>
    <w:rsid w:val="00A30549"/>
    <w:rsid w:val="00A3419B"/>
    <w:rsid w:val="00A35CAB"/>
    <w:rsid w:val="00A40F97"/>
    <w:rsid w:val="00A43B6F"/>
    <w:rsid w:val="00A46638"/>
    <w:rsid w:val="00A50CF6"/>
    <w:rsid w:val="00A526BE"/>
    <w:rsid w:val="00A55EBD"/>
    <w:rsid w:val="00A56305"/>
    <w:rsid w:val="00A56F5B"/>
    <w:rsid w:val="00A57043"/>
    <w:rsid w:val="00A57F66"/>
    <w:rsid w:val="00A61869"/>
    <w:rsid w:val="00A62420"/>
    <w:rsid w:val="00A628FC"/>
    <w:rsid w:val="00A64E7D"/>
    <w:rsid w:val="00A67C57"/>
    <w:rsid w:val="00A67C9A"/>
    <w:rsid w:val="00A72687"/>
    <w:rsid w:val="00A73BA2"/>
    <w:rsid w:val="00A743A5"/>
    <w:rsid w:val="00A754D8"/>
    <w:rsid w:val="00A76518"/>
    <w:rsid w:val="00A7695A"/>
    <w:rsid w:val="00A80592"/>
    <w:rsid w:val="00A83265"/>
    <w:rsid w:val="00A84B9E"/>
    <w:rsid w:val="00A87975"/>
    <w:rsid w:val="00A9064A"/>
    <w:rsid w:val="00A9199D"/>
    <w:rsid w:val="00A92760"/>
    <w:rsid w:val="00A93CF4"/>
    <w:rsid w:val="00A9448E"/>
    <w:rsid w:val="00A94EE7"/>
    <w:rsid w:val="00A94F4F"/>
    <w:rsid w:val="00A95C1D"/>
    <w:rsid w:val="00AA033C"/>
    <w:rsid w:val="00AA1C78"/>
    <w:rsid w:val="00AA246A"/>
    <w:rsid w:val="00AA280D"/>
    <w:rsid w:val="00AA6E60"/>
    <w:rsid w:val="00AA7145"/>
    <w:rsid w:val="00AA7BBE"/>
    <w:rsid w:val="00AB0C46"/>
    <w:rsid w:val="00AB1A27"/>
    <w:rsid w:val="00AB1CC5"/>
    <w:rsid w:val="00AB324F"/>
    <w:rsid w:val="00AB3E0B"/>
    <w:rsid w:val="00AB4676"/>
    <w:rsid w:val="00AB5C5F"/>
    <w:rsid w:val="00AB63C2"/>
    <w:rsid w:val="00AC0CB1"/>
    <w:rsid w:val="00AC3F6B"/>
    <w:rsid w:val="00AC49FE"/>
    <w:rsid w:val="00AC67D8"/>
    <w:rsid w:val="00AC708F"/>
    <w:rsid w:val="00AC7A76"/>
    <w:rsid w:val="00AD66D1"/>
    <w:rsid w:val="00AE0435"/>
    <w:rsid w:val="00AE3CC1"/>
    <w:rsid w:val="00AE68A2"/>
    <w:rsid w:val="00AF07A3"/>
    <w:rsid w:val="00AF1499"/>
    <w:rsid w:val="00AF3C68"/>
    <w:rsid w:val="00AF71C5"/>
    <w:rsid w:val="00AF731C"/>
    <w:rsid w:val="00AF7F43"/>
    <w:rsid w:val="00B001D0"/>
    <w:rsid w:val="00B007A7"/>
    <w:rsid w:val="00B0327A"/>
    <w:rsid w:val="00B03C4D"/>
    <w:rsid w:val="00B133B1"/>
    <w:rsid w:val="00B14927"/>
    <w:rsid w:val="00B169A6"/>
    <w:rsid w:val="00B16EFA"/>
    <w:rsid w:val="00B23740"/>
    <w:rsid w:val="00B254EF"/>
    <w:rsid w:val="00B25715"/>
    <w:rsid w:val="00B25A35"/>
    <w:rsid w:val="00B3079B"/>
    <w:rsid w:val="00B340ED"/>
    <w:rsid w:val="00B3533A"/>
    <w:rsid w:val="00B35DB4"/>
    <w:rsid w:val="00B37E5F"/>
    <w:rsid w:val="00B44158"/>
    <w:rsid w:val="00B451A2"/>
    <w:rsid w:val="00B4789A"/>
    <w:rsid w:val="00B52C62"/>
    <w:rsid w:val="00B57F22"/>
    <w:rsid w:val="00B63123"/>
    <w:rsid w:val="00B63242"/>
    <w:rsid w:val="00B63B34"/>
    <w:rsid w:val="00B64A24"/>
    <w:rsid w:val="00B65702"/>
    <w:rsid w:val="00B6631B"/>
    <w:rsid w:val="00B738FD"/>
    <w:rsid w:val="00B73EC1"/>
    <w:rsid w:val="00B750DA"/>
    <w:rsid w:val="00B75502"/>
    <w:rsid w:val="00B77DA9"/>
    <w:rsid w:val="00B812A3"/>
    <w:rsid w:val="00B8334B"/>
    <w:rsid w:val="00B8383B"/>
    <w:rsid w:val="00B846CD"/>
    <w:rsid w:val="00B84B71"/>
    <w:rsid w:val="00B85737"/>
    <w:rsid w:val="00B8736B"/>
    <w:rsid w:val="00B87CB4"/>
    <w:rsid w:val="00B90A4A"/>
    <w:rsid w:val="00B91CB3"/>
    <w:rsid w:val="00B92CF5"/>
    <w:rsid w:val="00B94546"/>
    <w:rsid w:val="00B9684E"/>
    <w:rsid w:val="00B979AB"/>
    <w:rsid w:val="00BA0ED0"/>
    <w:rsid w:val="00BA4811"/>
    <w:rsid w:val="00BA59DE"/>
    <w:rsid w:val="00BA6026"/>
    <w:rsid w:val="00BA7726"/>
    <w:rsid w:val="00BB0E8C"/>
    <w:rsid w:val="00BB0EB1"/>
    <w:rsid w:val="00BB1053"/>
    <w:rsid w:val="00BB467D"/>
    <w:rsid w:val="00BB4A3E"/>
    <w:rsid w:val="00BB4EDF"/>
    <w:rsid w:val="00BB6351"/>
    <w:rsid w:val="00BB66F9"/>
    <w:rsid w:val="00BB6C0A"/>
    <w:rsid w:val="00BC14B8"/>
    <w:rsid w:val="00BC28C2"/>
    <w:rsid w:val="00BD0B46"/>
    <w:rsid w:val="00BD340A"/>
    <w:rsid w:val="00BD40E0"/>
    <w:rsid w:val="00BD4C9C"/>
    <w:rsid w:val="00BD547D"/>
    <w:rsid w:val="00BD6B5F"/>
    <w:rsid w:val="00BE1B18"/>
    <w:rsid w:val="00BE24BC"/>
    <w:rsid w:val="00BE33F0"/>
    <w:rsid w:val="00BE597F"/>
    <w:rsid w:val="00BE5C15"/>
    <w:rsid w:val="00BE6249"/>
    <w:rsid w:val="00BE67BF"/>
    <w:rsid w:val="00BF0B57"/>
    <w:rsid w:val="00BF1BD8"/>
    <w:rsid w:val="00BF1C12"/>
    <w:rsid w:val="00BF5069"/>
    <w:rsid w:val="00BF7D6D"/>
    <w:rsid w:val="00C0112A"/>
    <w:rsid w:val="00C03106"/>
    <w:rsid w:val="00C0641D"/>
    <w:rsid w:val="00C132FC"/>
    <w:rsid w:val="00C13E80"/>
    <w:rsid w:val="00C15D12"/>
    <w:rsid w:val="00C16E5D"/>
    <w:rsid w:val="00C1759E"/>
    <w:rsid w:val="00C20948"/>
    <w:rsid w:val="00C253EF"/>
    <w:rsid w:val="00C259E5"/>
    <w:rsid w:val="00C25AB8"/>
    <w:rsid w:val="00C27C04"/>
    <w:rsid w:val="00C27D45"/>
    <w:rsid w:val="00C326A7"/>
    <w:rsid w:val="00C375D0"/>
    <w:rsid w:val="00C3790F"/>
    <w:rsid w:val="00C42D3E"/>
    <w:rsid w:val="00C44E78"/>
    <w:rsid w:val="00C46D57"/>
    <w:rsid w:val="00C47E25"/>
    <w:rsid w:val="00C54E15"/>
    <w:rsid w:val="00C5616F"/>
    <w:rsid w:val="00C5640E"/>
    <w:rsid w:val="00C5657F"/>
    <w:rsid w:val="00C56E90"/>
    <w:rsid w:val="00C573B0"/>
    <w:rsid w:val="00C57FA4"/>
    <w:rsid w:val="00C57FCB"/>
    <w:rsid w:val="00C609C8"/>
    <w:rsid w:val="00C62A92"/>
    <w:rsid w:val="00C64FB7"/>
    <w:rsid w:val="00C6504E"/>
    <w:rsid w:val="00C652F6"/>
    <w:rsid w:val="00C65E6B"/>
    <w:rsid w:val="00C70B9F"/>
    <w:rsid w:val="00C7421E"/>
    <w:rsid w:val="00C7483D"/>
    <w:rsid w:val="00C760F4"/>
    <w:rsid w:val="00C76781"/>
    <w:rsid w:val="00C81DD0"/>
    <w:rsid w:val="00C82019"/>
    <w:rsid w:val="00C8347E"/>
    <w:rsid w:val="00C84A04"/>
    <w:rsid w:val="00C857EA"/>
    <w:rsid w:val="00C91FE4"/>
    <w:rsid w:val="00C93731"/>
    <w:rsid w:val="00CA22DA"/>
    <w:rsid w:val="00CA33A4"/>
    <w:rsid w:val="00CA6759"/>
    <w:rsid w:val="00CA69B0"/>
    <w:rsid w:val="00CA6DD5"/>
    <w:rsid w:val="00CB19D7"/>
    <w:rsid w:val="00CB1DD0"/>
    <w:rsid w:val="00CB23D0"/>
    <w:rsid w:val="00CB2BA8"/>
    <w:rsid w:val="00CB39C1"/>
    <w:rsid w:val="00CB5DE9"/>
    <w:rsid w:val="00CB7009"/>
    <w:rsid w:val="00CB71EA"/>
    <w:rsid w:val="00CB7A6B"/>
    <w:rsid w:val="00CC63DF"/>
    <w:rsid w:val="00CC7D6D"/>
    <w:rsid w:val="00CD174A"/>
    <w:rsid w:val="00CD3F7D"/>
    <w:rsid w:val="00CD474B"/>
    <w:rsid w:val="00CD51C1"/>
    <w:rsid w:val="00CD54EF"/>
    <w:rsid w:val="00CD702C"/>
    <w:rsid w:val="00CD7AA4"/>
    <w:rsid w:val="00CE1712"/>
    <w:rsid w:val="00CE1AEF"/>
    <w:rsid w:val="00CE5571"/>
    <w:rsid w:val="00CE5E02"/>
    <w:rsid w:val="00CF1112"/>
    <w:rsid w:val="00CF4A56"/>
    <w:rsid w:val="00D02E05"/>
    <w:rsid w:val="00D05651"/>
    <w:rsid w:val="00D070C9"/>
    <w:rsid w:val="00D11774"/>
    <w:rsid w:val="00D12855"/>
    <w:rsid w:val="00D146F0"/>
    <w:rsid w:val="00D1555D"/>
    <w:rsid w:val="00D16824"/>
    <w:rsid w:val="00D20EA9"/>
    <w:rsid w:val="00D21E06"/>
    <w:rsid w:val="00D24286"/>
    <w:rsid w:val="00D328AF"/>
    <w:rsid w:val="00D33BBE"/>
    <w:rsid w:val="00D34F2C"/>
    <w:rsid w:val="00D35989"/>
    <w:rsid w:val="00D36D53"/>
    <w:rsid w:val="00D370AE"/>
    <w:rsid w:val="00D419A6"/>
    <w:rsid w:val="00D41AD6"/>
    <w:rsid w:val="00D428FB"/>
    <w:rsid w:val="00D42E43"/>
    <w:rsid w:val="00D43D03"/>
    <w:rsid w:val="00D43EDB"/>
    <w:rsid w:val="00D44589"/>
    <w:rsid w:val="00D454B5"/>
    <w:rsid w:val="00D522BB"/>
    <w:rsid w:val="00D565C7"/>
    <w:rsid w:val="00D566DC"/>
    <w:rsid w:val="00D61EC6"/>
    <w:rsid w:val="00D62DCB"/>
    <w:rsid w:val="00D64208"/>
    <w:rsid w:val="00D65120"/>
    <w:rsid w:val="00D654B8"/>
    <w:rsid w:val="00D667B9"/>
    <w:rsid w:val="00D67306"/>
    <w:rsid w:val="00D71EA3"/>
    <w:rsid w:val="00D729BD"/>
    <w:rsid w:val="00D73318"/>
    <w:rsid w:val="00D74FA3"/>
    <w:rsid w:val="00D760E6"/>
    <w:rsid w:val="00D77547"/>
    <w:rsid w:val="00D81687"/>
    <w:rsid w:val="00D820F2"/>
    <w:rsid w:val="00D83F31"/>
    <w:rsid w:val="00D8626E"/>
    <w:rsid w:val="00D86766"/>
    <w:rsid w:val="00D8708D"/>
    <w:rsid w:val="00D87A8E"/>
    <w:rsid w:val="00D90021"/>
    <w:rsid w:val="00D90B65"/>
    <w:rsid w:val="00D918F3"/>
    <w:rsid w:val="00D92E2B"/>
    <w:rsid w:val="00D94621"/>
    <w:rsid w:val="00D94CCF"/>
    <w:rsid w:val="00D953E7"/>
    <w:rsid w:val="00D96990"/>
    <w:rsid w:val="00D97A0B"/>
    <w:rsid w:val="00DA29D7"/>
    <w:rsid w:val="00DA2BAA"/>
    <w:rsid w:val="00DA3229"/>
    <w:rsid w:val="00DA3C6A"/>
    <w:rsid w:val="00DA5645"/>
    <w:rsid w:val="00DA5C6B"/>
    <w:rsid w:val="00DA7C37"/>
    <w:rsid w:val="00DB12BA"/>
    <w:rsid w:val="00DB2CFE"/>
    <w:rsid w:val="00DB3DAE"/>
    <w:rsid w:val="00DB4E29"/>
    <w:rsid w:val="00DB6582"/>
    <w:rsid w:val="00DB6AA2"/>
    <w:rsid w:val="00DB6D53"/>
    <w:rsid w:val="00DC1B87"/>
    <w:rsid w:val="00DC385E"/>
    <w:rsid w:val="00DC3B6E"/>
    <w:rsid w:val="00DC4426"/>
    <w:rsid w:val="00DC55F6"/>
    <w:rsid w:val="00DC596A"/>
    <w:rsid w:val="00DD1F7C"/>
    <w:rsid w:val="00DD245C"/>
    <w:rsid w:val="00DD6CB4"/>
    <w:rsid w:val="00DE205B"/>
    <w:rsid w:val="00DE325F"/>
    <w:rsid w:val="00DE33EF"/>
    <w:rsid w:val="00DE3672"/>
    <w:rsid w:val="00DE4BD6"/>
    <w:rsid w:val="00DE5A72"/>
    <w:rsid w:val="00DF2C38"/>
    <w:rsid w:val="00DF3752"/>
    <w:rsid w:val="00DF4D89"/>
    <w:rsid w:val="00DF59F5"/>
    <w:rsid w:val="00DF707E"/>
    <w:rsid w:val="00DF7B66"/>
    <w:rsid w:val="00E0133A"/>
    <w:rsid w:val="00E025D2"/>
    <w:rsid w:val="00E03E7F"/>
    <w:rsid w:val="00E05C84"/>
    <w:rsid w:val="00E11AC0"/>
    <w:rsid w:val="00E11E0F"/>
    <w:rsid w:val="00E1245E"/>
    <w:rsid w:val="00E124ED"/>
    <w:rsid w:val="00E150D1"/>
    <w:rsid w:val="00E16DE7"/>
    <w:rsid w:val="00E20A9E"/>
    <w:rsid w:val="00E21443"/>
    <w:rsid w:val="00E249B4"/>
    <w:rsid w:val="00E26213"/>
    <w:rsid w:val="00E26436"/>
    <w:rsid w:val="00E26DF5"/>
    <w:rsid w:val="00E301DB"/>
    <w:rsid w:val="00E30AFB"/>
    <w:rsid w:val="00E34BE2"/>
    <w:rsid w:val="00E3682E"/>
    <w:rsid w:val="00E406BB"/>
    <w:rsid w:val="00E40764"/>
    <w:rsid w:val="00E40B77"/>
    <w:rsid w:val="00E440B3"/>
    <w:rsid w:val="00E45013"/>
    <w:rsid w:val="00E4590E"/>
    <w:rsid w:val="00E459AE"/>
    <w:rsid w:val="00E46DF2"/>
    <w:rsid w:val="00E47B92"/>
    <w:rsid w:val="00E51FDF"/>
    <w:rsid w:val="00E524D0"/>
    <w:rsid w:val="00E53E6D"/>
    <w:rsid w:val="00E55792"/>
    <w:rsid w:val="00E60243"/>
    <w:rsid w:val="00E61CDC"/>
    <w:rsid w:val="00E622E9"/>
    <w:rsid w:val="00E62DED"/>
    <w:rsid w:val="00E65AEA"/>
    <w:rsid w:val="00E67727"/>
    <w:rsid w:val="00E70BC8"/>
    <w:rsid w:val="00E7151C"/>
    <w:rsid w:val="00E72EC0"/>
    <w:rsid w:val="00E7739B"/>
    <w:rsid w:val="00E81139"/>
    <w:rsid w:val="00E823C6"/>
    <w:rsid w:val="00E835B7"/>
    <w:rsid w:val="00E84384"/>
    <w:rsid w:val="00E855E6"/>
    <w:rsid w:val="00E85726"/>
    <w:rsid w:val="00E860C4"/>
    <w:rsid w:val="00E865CC"/>
    <w:rsid w:val="00E87A3D"/>
    <w:rsid w:val="00E87B7D"/>
    <w:rsid w:val="00E93ABA"/>
    <w:rsid w:val="00E96428"/>
    <w:rsid w:val="00EA0933"/>
    <w:rsid w:val="00EA0CB7"/>
    <w:rsid w:val="00EA26AA"/>
    <w:rsid w:val="00EA26C7"/>
    <w:rsid w:val="00EA38E1"/>
    <w:rsid w:val="00EA687F"/>
    <w:rsid w:val="00EA7216"/>
    <w:rsid w:val="00EB3CC5"/>
    <w:rsid w:val="00EC0625"/>
    <w:rsid w:val="00EC2BBA"/>
    <w:rsid w:val="00EC412F"/>
    <w:rsid w:val="00EC4D55"/>
    <w:rsid w:val="00EC5B60"/>
    <w:rsid w:val="00EC669C"/>
    <w:rsid w:val="00EC6B42"/>
    <w:rsid w:val="00ED0E31"/>
    <w:rsid w:val="00ED1DA3"/>
    <w:rsid w:val="00ED4300"/>
    <w:rsid w:val="00ED4A88"/>
    <w:rsid w:val="00ED5592"/>
    <w:rsid w:val="00ED7B0E"/>
    <w:rsid w:val="00EE35FE"/>
    <w:rsid w:val="00EE4106"/>
    <w:rsid w:val="00EE6222"/>
    <w:rsid w:val="00EF0E13"/>
    <w:rsid w:val="00EF1A69"/>
    <w:rsid w:val="00EF3A04"/>
    <w:rsid w:val="00EF518B"/>
    <w:rsid w:val="00EF56D1"/>
    <w:rsid w:val="00EF79C0"/>
    <w:rsid w:val="00F0271F"/>
    <w:rsid w:val="00F039F1"/>
    <w:rsid w:val="00F050D5"/>
    <w:rsid w:val="00F05B32"/>
    <w:rsid w:val="00F07061"/>
    <w:rsid w:val="00F12496"/>
    <w:rsid w:val="00F14F11"/>
    <w:rsid w:val="00F15965"/>
    <w:rsid w:val="00F179FA"/>
    <w:rsid w:val="00F22F39"/>
    <w:rsid w:val="00F2339A"/>
    <w:rsid w:val="00F240B2"/>
    <w:rsid w:val="00F24A87"/>
    <w:rsid w:val="00F24A90"/>
    <w:rsid w:val="00F2532E"/>
    <w:rsid w:val="00F305E6"/>
    <w:rsid w:val="00F31CE4"/>
    <w:rsid w:val="00F32472"/>
    <w:rsid w:val="00F329AB"/>
    <w:rsid w:val="00F33729"/>
    <w:rsid w:val="00F3762F"/>
    <w:rsid w:val="00F40B63"/>
    <w:rsid w:val="00F4182E"/>
    <w:rsid w:val="00F429E3"/>
    <w:rsid w:val="00F42DB3"/>
    <w:rsid w:val="00F43368"/>
    <w:rsid w:val="00F4478D"/>
    <w:rsid w:val="00F4690B"/>
    <w:rsid w:val="00F47C4F"/>
    <w:rsid w:val="00F50467"/>
    <w:rsid w:val="00F508DA"/>
    <w:rsid w:val="00F5184D"/>
    <w:rsid w:val="00F52B1D"/>
    <w:rsid w:val="00F56CFF"/>
    <w:rsid w:val="00F636CF"/>
    <w:rsid w:val="00F63E92"/>
    <w:rsid w:val="00F64732"/>
    <w:rsid w:val="00F6483A"/>
    <w:rsid w:val="00F66698"/>
    <w:rsid w:val="00F70F5B"/>
    <w:rsid w:val="00F756BB"/>
    <w:rsid w:val="00F7669F"/>
    <w:rsid w:val="00F76D0A"/>
    <w:rsid w:val="00F81241"/>
    <w:rsid w:val="00F836C3"/>
    <w:rsid w:val="00F86413"/>
    <w:rsid w:val="00F86CA7"/>
    <w:rsid w:val="00F876E6"/>
    <w:rsid w:val="00F91127"/>
    <w:rsid w:val="00F9659D"/>
    <w:rsid w:val="00FA0C56"/>
    <w:rsid w:val="00FA3AFD"/>
    <w:rsid w:val="00FA3BE0"/>
    <w:rsid w:val="00FA4609"/>
    <w:rsid w:val="00FA6003"/>
    <w:rsid w:val="00FA608E"/>
    <w:rsid w:val="00FA7F7D"/>
    <w:rsid w:val="00FB0E97"/>
    <w:rsid w:val="00FB1EF5"/>
    <w:rsid w:val="00FB455B"/>
    <w:rsid w:val="00FB48F5"/>
    <w:rsid w:val="00FC4551"/>
    <w:rsid w:val="00FC5D43"/>
    <w:rsid w:val="00FC7A07"/>
    <w:rsid w:val="00FD48F3"/>
    <w:rsid w:val="00FD69B7"/>
    <w:rsid w:val="00FE1832"/>
    <w:rsid w:val="00FE2614"/>
    <w:rsid w:val="00FE2F9C"/>
    <w:rsid w:val="00FE3446"/>
    <w:rsid w:val="00FE41E1"/>
    <w:rsid w:val="00FE62E5"/>
    <w:rsid w:val="00FE71EF"/>
    <w:rsid w:val="00FF1658"/>
    <w:rsid w:val="00FF246F"/>
    <w:rsid w:val="00FF5128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A2EF02"/>
  <w15:docId w15:val="{EAADBF1D-1888-4AA6-B438-8CD675F7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305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aliases w:val="Heading 1(Report Only),Chapter,Heading 1(Report Only)1,Chapter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aliases w:val="l2,H2,h21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aliases w:val="h3,h31,h31 Char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aliases w:val="h4,h41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D71EA3"/>
    <w:pPr>
      <w:keepNext/>
      <w:widowControl w:val="0"/>
      <w:tabs>
        <w:tab w:val="num" w:pos="1152"/>
      </w:tabs>
      <w:spacing w:after="0" w:line="360" w:lineRule="auto"/>
      <w:ind w:left="1152" w:hanging="1152"/>
      <w:outlineLvl w:val="5"/>
    </w:pPr>
    <w:rPr>
      <w:rFonts w:ascii=".VnTime" w:hAnsi=".VnTime" w:cs="Times New Roman"/>
      <w:b/>
      <w:i/>
      <w:snapToGrid w:val="0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D71EA3"/>
    <w:pPr>
      <w:keepNext/>
      <w:widowControl w:val="0"/>
      <w:tabs>
        <w:tab w:val="num" w:pos="1296"/>
      </w:tabs>
      <w:spacing w:before="60" w:after="60" w:line="360" w:lineRule="auto"/>
      <w:ind w:left="1296" w:hanging="1296"/>
      <w:outlineLvl w:val="6"/>
    </w:pPr>
    <w:rPr>
      <w:rFonts w:ascii=".VnTimeH" w:hAnsi=".VnTimeH" w:cs="Times New Roman"/>
      <w:b/>
      <w:snapToGrid w:val="0"/>
      <w:color w:val="000000"/>
      <w:szCs w:val="20"/>
    </w:rPr>
  </w:style>
  <w:style w:type="paragraph" w:styleId="Heading8">
    <w:name w:val="heading 8"/>
    <w:basedOn w:val="Normal"/>
    <w:next w:val="Normal"/>
    <w:link w:val="Heading8Char"/>
    <w:qFormat/>
    <w:rsid w:val="00D71EA3"/>
    <w:pPr>
      <w:keepNext/>
      <w:widowControl w:val="0"/>
      <w:tabs>
        <w:tab w:val="num" w:pos="1440"/>
      </w:tabs>
      <w:spacing w:after="0" w:line="360" w:lineRule="auto"/>
      <w:ind w:left="1440" w:hanging="1440"/>
      <w:jc w:val="both"/>
      <w:outlineLvl w:val="7"/>
    </w:pPr>
    <w:rPr>
      <w:rFonts w:ascii=".VnArialH" w:hAnsi=".VnArialH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D71EA3"/>
    <w:pPr>
      <w:keepNext/>
      <w:widowControl w:val="0"/>
      <w:tabs>
        <w:tab w:val="num" w:pos="1584"/>
      </w:tabs>
      <w:spacing w:after="0" w:line="360" w:lineRule="auto"/>
      <w:ind w:left="1584" w:hanging="1584"/>
      <w:outlineLvl w:val="8"/>
    </w:pPr>
    <w:rPr>
      <w:rFonts w:ascii=".VnArial" w:hAnsi=".VnArial" w:cs="Times New Roman"/>
      <w:b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1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1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1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aliases w:val="h4 Char,h41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  <w:style w:type="character" w:customStyle="1" w:styleId="Heading6Char">
    <w:name w:val="Heading 6 Char"/>
    <w:basedOn w:val="DefaultParagraphFont"/>
    <w:link w:val="Heading6"/>
    <w:rsid w:val="00D71EA3"/>
    <w:rPr>
      <w:rFonts w:ascii=".VnTime" w:hAnsi=".VnTime"/>
      <w:b/>
      <w:i/>
      <w:snapToGrid w:val="0"/>
      <w:sz w:val="22"/>
    </w:rPr>
  </w:style>
  <w:style w:type="character" w:customStyle="1" w:styleId="Heading7Char">
    <w:name w:val="Heading 7 Char"/>
    <w:basedOn w:val="DefaultParagraphFont"/>
    <w:link w:val="Heading7"/>
    <w:rsid w:val="00D71EA3"/>
    <w:rPr>
      <w:rFonts w:ascii=".VnTimeH" w:hAnsi=".VnTimeH"/>
      <w:b/>
      <w:snapToGrid w:val="0"/>
      <w:color w:val="000000"/>
      <w:sz w:val="18"/>
    </w:rPr>
  </w:style>
  <w:style w:type="character" w:customStyle="1" w:styleId="Heading8Char">
    <w:name w:val="Heading 8 Char"/>
    <w:basedOn w:val="DefaultParagraphFont"/>
    <w:link w:val="Heading8"/>
    <w:rsid w:val="00D71EA3"/>
    <w:rPr>
      <w:rFonts w:ascii=".VnArialH" w:hAnsi=".VnArialH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D71EA3"/>
    <w:rPr>
      <w:rFonts w:ascii=".VnArial" w:hAnsi=".VnArial"/>
      <w:b/>
      <w:snapToGrid w:val="0"/>
      <w:sz w:val="24"/>
    </w:rPr>
  </w:style>
  <w:style w:type="paragraph" w:styleId="NormalIndent">
    <w:name w:val="Normal Indent"/>
    <w:basedOn w:val="Normal"/>
    <w:link w:val="NormalIndentChar"/>
    <w:autoRedefine/>
    <w:rsid w:val="00D71EA3"/>
    <w:pPr>
      <w:widowControl w:val="0"/>
      <w:spacing w:after="0" w:line="360" w:lineRule="auto"/>
      <w:ind w:left="360" w:right="11"/>
      <w:jc w:val="center"/>
    </w:pPr>
    <w:rPr>
      <w:rFonts w:ascii="Times New Roman" w:hAnsi="Times New Roman" w:cs="Times New Roman"/>
      <w:b/>
      <w:i/>
      <w:snapToGrid w:val="0"/>
      <w:sz w:val="24"/>
      <w:lang w:eastAsia="x-none"/>
    </w:rPr>
  </w:style>
  <w:style w:type="paragraph" w:styleId="BodyTextIndent">
    <w:name w:val="Body Text Indent"/>
    <w:basedOn w:val="Normal"/>
    <w:link w:val="BodyTextIndentChar"/>
    <w:rsid w:val="00D71EA3"/>
    <w:pPr>
      <w:widowControl w:val="0"/>
      <w:spacing w:after="0" w:line="360" w:lineRule="auto"/>
      <w:ind w:left="544"/>
    </w:pPr>
    <w:rPr>
      <w:rFonts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71EA3"/>
    <w:rPr>
      <w:rFonts w:ascii="Arial" w:hAnsi="Arial"/>
      <w:snapToGrid w:val="0"/>
      <w:sz w:val="24"/>
    </w:rPr>
  </w:style>
  <w:style w:type="paragraph" w:customStyle="1" w:styleId="Bang">
    <w:name w:val="Bang"/>
    <w:basedOn w:val="Normal"/>
    <w:rsid w:val="00D71EA3"/>
    <w:pPr>
      <w:widowControl w:val="0"/>
      <w:spacing w:before="60" w:after="60" w:line="360" w:lineRule="auto"/>
      <w:jc w:val="both"/>
    </w:pPr>
    <w:rPr>
      <w:rFonts w:ascii="Times New Roman" w:hAnsi="Times New Roman" w:cs="Times New Roman"/>
      <w:szCs w:val="20"/>
    </w:rPr>
  </w:style>
  <w:style w:type="character" w:customStyle="1" w:styleId="NormalIndentChar">
    <w:name w:val="Normal Indent Char"/>
    <w:link w:val="NormalIndent"/>
    <w:locked/>
    <w:rsid w:val="00D71EA3"/>
    <w:rPr>
      <w:b/>
      <w:i/>
      <w:snapToGrid w:val="0"/>
      <w:sz w:val="24"/>
      <w:szCs w:val="24"/>
      <w:lang w:eastAsia="x-none"/>
    </w:rPr>
  </w:style>
  <w:style w:type="paragraph" w:customStyle="1" w:styleId="NormalTB">
    <w:name w:val="NormalTB"/>
    <w:rsid w:val="00D71EA3"/>
    <w:pPr>
      <w:widowControl w:val="0"/>
      <w:spacing w:before="120"/>
      <w:jc w:val="center"/>
    </w:pPr>
    <w:rPr>
      <w:rFonts w:ascii=".VnTime" w:hAnsi=".VnTime"/>
      <w:b/>
      <w:snapToGrid w:val="0"/>
      <w:sz w:val="22"/>
    </w:rPr>
  </w:style>
  <w:style w:type="paragraph" w:styleId="ListParagraph">
    <w:name w:val="List Paragraph"/>
    <w:aliases w:val="Paragraph,Norm,abc,List Paragraph1,Đoạn của Danh sách,List Paragraph11,Đoạn c𞹺Danh sách,List Paragraph111,Nga 3,List Paragraph2,List Paragraph21,Ðoạn c𞹺Danh sách,Colorful List - Accent 11,List Paragraph1111,Đoạn cDanh sách,List Paragrap"/>
    <w:basedOn w:val="Normal"/>
    <w:link w:val="ListParagraphChar"/>
    <w:uiPriority w:val="34"/>
    <w:qFormat/>
    <w:rsid w:val="002B4A9A"/>
    <w:pPr>
      <w:ind w:left="720"/>
      <w:contextualSpacing/>
    </w:pPr>
  </w:style>
  <w:style w:type="character" w:customStyle="1" w:styleId="fontstyle01">
    <w:name w:val="fontstyle01"/>
    <w:basedOn w:val="DefaultParagraphFont"/>
    <w:rsid w:val="00E5579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k-widget">
    <w:name w:val="k-widget"/>
    <w:basedOn w:val="DefaultParagraphFont"/>
    <w:rsid w:val="0092083C"/>
  </w:style>
  <w:style w:type="character" w:styleId="CommentReference">
    <w:name w:val="annotation reference"/>
    <w:basedOn w:val="DefaultParagraphFont"/>
    <w:semiHidden/>
    <w:unhideWhenUsed/>
    <w:rsid w:val="00AB63C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B63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B63C2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B63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B63C2"/>
    <w:rPr>
      <w:rFonts w:ascii="Arial" w:hAnsi="Arial" w:cs="Arial"/>
      <w:b/>
      <w:bCs/>
    </w:rPr>
  </w:style>
  <w:style w:type="character" w:customStyle="1" w:styleId="ListParagraphChar">
    <w:name w:val="List Paragraph Char"/>
    <w:aliases w:val="Paragraph Char,Norm Char,abc Char,List Paragraph1 Char,Đoạn của Danh sách Char,List Paragraph11 Char,Đoạn c𞹺Danh sách Char,List Paragraph111 Char,Nga 3 Char,List Paragraph2 Char,List Paragraph21 Char,Ðoạn c𞹺Danh sách Char"/>
    <w:link w:val="ListParagraph"/>
    <w:uiPriority w:val="34"/>
    <w:rsid w:val="00C47E25"/>
    <w:rPr>
      <w:rFonts w:ascii="Arial" w:hAnsi="Arial" w:cs="Arial"/>
      <w:sz w:val="18"/>
      <w:szCs w:val="24"/>
    </w:rPr>
  </w:style>
  <w:style w:type="paragraph" w:customStyle="1" w:styleId="Point">
    <w:name w:val="Point"/>
    <w:basedOn w:val="Header"/>
    <w:rsid w:val="008F7ACA"/>
    <w:pPr>
      <w:numPr>
        <w:numId w:val="15"/>
      </w:numPr>
      <w:tabs>
        <w:tab w:val="clear" w:pos="4680"/>
        <w:tab w:val="clear" w:pos="9360"/>
      </w:tabs>
      <w:suppressAutoHyphens/>
      <w:spacing w:line="360" w:lineRule="auto"/>
      <w:ind w:leftChars="-1" w:left="0" w:hangingChars="1" w:hanging="1"/>
      <w:jc w:val="both"/>
      <w:textDirection w:val="btLr"/>
      <w:textAlignment w:val="top"/>
      <w:outlineLvl w:val="0"/>
    </w:pPr>
    <w:rPr>
      <w:rFonts w:ascii="Times New Roman" w:hAnsi="Times New Roman" w:cs="Times New Roman"/>
      <w:position w:val="-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43BA3E-F2CD-420C-8B3B-2094E36A2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1434</TotalTime>
  <Pages>13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Documentation</vt:lpstr>
    </vt:vector>
  </TitlesOfParts>
  <Company>Axure</Company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ADMIN</cp:lastModifiedBy>
  <cp:revision>17</cp:revision>
  <cp:lastPrinted>2021-03-26T09:18:00Z</cp:lastPrinted>
  <dcterms:created xsi:type="dcterms:W3CDTF">2021-11-04T10:32:00Z</dcterms:created>
  <dcterms:modified xsi:type="dcterms:W3CDTF">2021-11-16T09:26:00Z</dcterms:modified>
</cp:coreProperties>
</file>